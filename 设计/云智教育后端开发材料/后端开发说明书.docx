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7"/>
        <w:tblpPr w:leftFromText="180" w:rightFromText="180" w:vertAnchor="text" w:horzAnchor="margin" w:tblpXSpec="right" w:tblpY="146"/>
        <w:tblOverlap w:val="never"/>
        <w:tblW w:w="4870"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388"/>
        <w:gridCol w:w="1867"/>
      </w:tblGrid>
      <w:tr>
        <w:trPr>
          <w:jc w:val="right"/>
        </w:trPr>
        <w:tc>
          <w:tcPr>
            <w:tcW w:w="1615" w:type="dxa"/>
            <w:tcBorders>
              <w:top w:val="single" w:color="auto" w:sz="4" w:space="0"/>
              <w:left w:val="single" w:color="auto" w:sz="4" w:space="0"/>
              <w:bottom w:val="single" w:color="auto" w:sz="4" w:space="0"/>
              <w:right w:val="single" w:color="auto" w:sz="4" w:space="0"/>
            </w:tcBorders>
            <w:vAlign w:val="center"/>
          </w:tcPr>
          <w:p>
            <w:pPr>
              <w:rPr>
                <w:rFonts w:ascii="宋体"/>
              </w:rPr>
            </w:pPr>
            <w:bookmarkStart w:id="0" w:name="_Toc520621286"/>
            <w:bookmarkStart w:id="1" w:name="_Toc520621571"/>
            <w:bookmarkStart w:id="2" w:name="_Toc516889761"/>
            <w:bookmarkStart w:id="3" w:name="_Toc520177514"/>
            <w:r>
              <w:rPr>
                <w:rFonts w:hint="eastAsia" w:ascii="宋体" w:hAnsi="宋体" w:cs="宋体"/>
              </w:rPr>
              <w:t>文档状态：</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文档编号：</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p>
        </w:tc>
      </w:tr>
      <w:tr>
        <w:trPr>
          <w:cantSplit/>
          <w:trHeight w:val="173" w:hRule="atLeast"/>
          <w:jc w:val="right"/>
        </w:trPr>
        <w:tc>
          <w:tcPr>
            <w:tcW w:w="1615" w:type="dxa"/>
            <w:vMerge w:val="restart"/>
            <w:tcBorders>
              <w:top w:val="single" w:color="auto" w:sz="4" w:space="0"/>
              <w:left w:val="single" w:color="auto" w:sz="4" w:space="0"/>
              <w:bottom w:val="single" w:color="auto" w:sz="4" w:space="0"/>
              <w:right w:val="single" w:color="auto" w:sz="4" w:space="0"/>
            </w:tcBorders>
          </w:tcPr>
          <w:p>
            <w:pPr>
              <w:spacing w:line="300" w:lineRule="exact"/>
              <w:rPr>
                <w:rFonts w:ascii="宋体"/>
              </w:rPr>
            </w:pPr>
            <w:r>
              <w:rPr>
                <w:rFonts w:ascii="宋体" w:hAnsi="宋体" w:cs="宋体"/>
              </w:rPr>
              <w:t xml:space="preserve">[  ] Draft </w:t>
            </w:r>
          </w:p>
          <w:p>
            <w:pPr>
              <w:spacing w:line="300" w:lineRule="exact"/>
              <w:rPr>
                <w:rFonts w:ascii="宋体"/>
              </w:rPr>
            </w:pPr>
            <w:r>
              <w:rPr>
                <w:rFonts w:ascii="宋体" w:hAnsi="宋体" w:cs="宋体"/>
              </w:rPr>
              <w:t>[</w:t>
            </w:r>
            <w:r>
              <w:rPr>
                <w:rFonts w:hint="eastAsia" w:ascii="宋体" w:hAnsi="宋体" w:cs="宋体"/>
              </w:rPr>
              <w:t>√</w:t>
            </w:r>
            <w:r>
              <w:rPr>
                <w:rFonts w:ascii="宋体" w:hAnsi="宋体" w:cs="宋体"/>
              </w:rPr>
              <w:t>] Released</w:t>
            </w:r>
          </w:p>
          <w:p>
            <w:pPr>
              <w:spacing w:line="300" w:lineRule="exact"/>
              <w:rPr>
                <w:rFonts w:ascii="宋体"/>
              </w:rPr>
            </w:pPr>
            <w:r>
              <w:rPr>
                <w:rFonts w:ascii="宋体" w:hAnsi="宋体" w:cs="宋体"/>
              </w:rPr>
              <w:t>[]Modifying</w:t>
            </w: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邵鑫</w:t>
            </w:r>
          </w:p>
        </w:tc>
      </w:tr>
      <w:tr>
        <w:trPr>
          <w:cantSplit/>
          <w:trHeight w:val="20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编撰日期：</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201</w:t>
            </w:r>
            <w:r>
              <w:rPr>
                <w:rFonts w:hint="default" w:ascii="宋体"/>
              </w:rPr>
              <w:t>8</w:t>
            </w:r>
            <w:r>
              <w:rPr>
                <w:rFonts w:hint="eastAsia" w:ascii="宋体"/>
              </w:rPr>
              <w:t>/</w:t>
            </w:r>
            <w:r>
              <w:rPr>
                <w:rFonts w:hint="default" w:ascii="宋体"/>
              </w:rPr>
              <w:t>05/13</w:t>
            </w:r>
          </w:p>
        </w:tc>
      </w:tr>
      <w:tr>
        <w:trPr>
          <w:cantSplit/>
          <w:trHeight w:val="241"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保密级别：</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rPr>
              <w:t>普通</w:t>
            </w:r>
          </w:p>
        </w:tc>
      </w:tr>
      <w:tr>
        <w:trPr>
          <w:cantSplit/>
          <w:trHeight w:val="258" w:hRule="atLeast"/>
          <w:jc w:val="right"/>
        </w:trPr>
        <w:tc>
          <w:tcPr>
            <w:tcW w:w="1615" w:type="dxa"/>
            <w:vMerge w:val="continue"/>
            <w:tcBorders>
              <w:top w:val="single" w:color="auto" w:sz="4" w:space="0"/>
              <w:left w:val="single" w:color="auto" w:sz="4" w:space="0"/>
              <w:bottom w:val="single" w:color="auto" w:sz="4" w:space="0"/>
              <w:right w:val="single" w:color="auto" w:sz="4" w:space="0"/>
            </w:tcBorders>
          </w:tcPr>
          <w:p>
            <w:pPr>
              <w:jc w:val="center"/>
              <w:rPr>
                <w:rFonts w:ascii="宋体"/>
              </w:rPr>
            </w:pPr>
          </w:p>
        </w:tc>
        <w:tc>
          <w:tcPr>
            <w:tcW w:w="1388"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hint="eastAsia" w:ascii="宋体" w:hAnsi="宋体" w:cs="宋体"/>
              </w:rPr>
              <w:t>文档版本：</w:t>
            </w:r>
          </w:p>
        </w:tc>
        <w:tc>
          <w:tcPr>
            <w:tcW w:w="1867" w:type="dxa"/>
            <w:tcBorders>
              <w:top w:val="single" w:color="auto" w:sz="4" w:space="0"/>
              <w:left w:val="single" w:color="auto" w:sz="4" w:space="0"/>
              <w:bottom w:val="single" w:color="auto" w:sz="4" w:space="0"/>
              <w:right w:val="single" w:color="auto" w:sz="4" w:space="0"/>
            </w:tcBorders>
            <w:vAlign w:val="center"/>
          </w:tcPr>
          <w:p>
            <w:pPr>
              <w:rPr>
                <w:rFonts w:ascii="宋体"/>
              </w:rPr>
            </w:pPr>
            <w:r>
              <w:rPr>
                <w:rFonts w:ascii="宋体" w:hAnsi="宋体" w:cs="宋体"/>
              </w:rPr>
              <w:t>1.0.1</w:t>
            </w:r>
          </w:p>
        </w:tc>
      </w:tr>
    </w:tbl>
    <w:p>
      <w:pPr>
        <w:rPr>
          <w:rFonts w:ascii="宋体" w:hAnsi="宋体"/>
          <w:b/>
          <w:szCs w:val="20"/>
        </w:rPr>
      </w:pPr>
    </w:p>
    <w:p>
      <w:pPr>
        <w:rPr>
          <w:rFonts w:ascii="宋体" w:hAnsi="宋体"/>
          <w:b/>
          <w:sz w:val="44"/>
        </w:rPr>
      </w:pPr>
    </w:p>
    <w:p>
      <w:pPr>
        <w:rPr>
          <w:rFonts w:ascii="宋体" w:hAnsi="宋体" w:cs="宋体"/>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ascii="华文新魏" w:hAnsi="宋体" w:eastAsia="华文新魏"/>
          <w:bCs/>
          <w:sz w:val="44"/>
        </w:rPr>
      </w:pPr>
    </w:p>
    <w:p>
      <w:pPr>
        <w:jc w:val="center"/>
        <w:rPr>
          <w:rFonts w:hint="eastAsia" w:ascii="华文新魏" w:hAnsi="宋体" w:eastAsia="华文新魏"/>
          <w:bCs/>
          <w:sz w:val="44"/>
        </w:rPr>
      </w:pPr>
      <w:r>
        <w:rPr>
          <w:rFonts w:hint="eastAsia" w:ascii="华文新魏" w:hAnsi="宋体" w:eastAsia="华文新魏"/>
          <w:bCs/>
          <w:sz w:val="44"/>
        </w:rPr>
        <w:t>【A28】“云智教育”App平台系统</w:t>
      </w:r>
    </w:p>
    <w:p>
      <w:pPr>
        <w:jc w:val="center"/>
        <w:rPr>
          <w:rFonts w:hint="eastAsia" w:ascii="华文新魏" w:hAnsi="宋体" w:eastAsia="华文新魏"/>
          <w:bCs/>
          <w:sz w:val="44"/>
        </w:rPr>
      </w:pPr>
      <w:r>
        <w:rPr>
          <w:rFonts w:hint="eastAsia" w:ascii="Arial" w:hAnsi="Arial" w:cs="Arial"/>
          <w:bCs/>
          <w:sz w:val="36"/>
        </w:rPr>
        <w:t>（</w:t>
      </w:r>
      <w:r>
        <w:rPr>
          <w:rFonts w:ascii="Arial" w:hAnsi="Arial" w:cs="Arial"/>
          <w:bCs/>
          <w:sz w:val="36"/>
        </w:rPr>
        <w:t>YZEdu</w:t>
      </w:r>
      <w:r>
        <w:rPr>
          <w:rFonts w:hint="eastAsia" w:ascii="Arial" w:hAnsi="Arial" w:cs="Arial"/>
          <w:bCs/>
          <w:sz w:val="36"/>
        </w:rPr>
        <w:t>）</w:t>
      </w:r>
    </w:p>
    <w:p>
      <w:pPr>
        <w:jc w:val="center"/>
        <w:rPr>
          <w:rFonts w:ascii="宋体" w:hAnsi="宋体"/>
          <w:bCs/>
        </w:rPr>
      </w:pPr>
    </w:p>
    <w:p>
      <w:pPr>
        <w:jc w:val="center"/>
        <w:rPr>
          <w:rFonts w:ascii="宋体" w:hAnsi="宋体"/>
          <w:b/>
          <w:sz w:val="36"/>
        </w:rPr>
      </w:pPr>
      <w:r>
        <w:rPr>
          <w:rFonts w:ascii="宋体" w:hAnsi="宋体"/>
          <w:b/>
          <w:sz w:val="36"/>
        </w:rPr>
        <w:t>后端开发说明书</w:t>
      </w:r>
    </w:p>
    <w:p>
      <w:pPr>
        <w:rPr>
          <w:rFonts w:ascii="宋体" w:hAnsi="宋体"/>
          <w:b/>
          <w:sz w:val="44"/>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rPr>
          <w:rFonts w:ascii="宋体" w:hAnsi="宋体"/>
          <w:b/>
        </w:rPr>
      </w:pPr>
    </w:p>
    <w:p>
      <w:pPr>
        <w:jc w:val="center"/>
        <w:rPr>
          <w:rFonts w:ascii="宋体" w:hAnsi="宋体"/>
          <w:b/>
        </w:rPr>
      </w:pPr>
      <w:r>
        <w:rPr>
          <w:rFonts w:hint="default" w:ascii="宋体" w:hAnsi="宋体" w:cs="华文中宋"/>
          <w:b/>
          <w:bCs/>
          <w:sz w:val="30"/>
          <w:szCs w:val="30"/>
        </w:rPr>
        <w:t>风盛科技团队</w:t>
      </w:r>
    </w:p>
    <w:p>
      <w:pPr>
        <w:rPr>
          <w:rFonts w:eastAsia="黑体"/>
          <w:b/>
          <w:bCs/>
          <w:sz w:val="44"/>
        </w:rPr>
      </w:pPr>
      <w:r>
        <w:rPr>
          <w:rFonts w:eastAsia="黑体"/>
          <w:b/>
          <w:bCs/>
          <w:sz w:val="44"/>
        </w:rPr>
        <w:br w:type="page"/>
      </w:r>
      <w:r>
        <w:rPr>
          <w:rFonts w:hint="eastAsia" w:eastAsia="黑体"/>
          <w:b/>
          <w:bCs/>
          <w:sz w:val="44"/>
        </w:rPr>
        <w:t>修订表</w:t>
      </w:r>
    </w:p>
    <w:p>
      <w:pPr>
        <w:rPr>
          <w:rFonts w:eastAsia="黑体"/>
          <w:b/>
          <w:bCs/>
          <w:sz w:val="44"/>
        </w:rPr>
      </w:pPr>
      <w:r>
        <w:rPr>
          <w:rFonts w:eastAsia="黑体"/>
          <w:b/>
          <w:bCs/>
          <w:sz w:val="20"/>
        </w:rPr>
        <w:pict>
          <v:line id="_x0000_s1026" o:spid="_x0000_s1026" o:spt="20" style="position:absolute;left:0pt;flip:y;margin-left:-0.05pt;margin-top:3.5pt;height:0pt;width:498pt;z-index:251657216;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40"/>
        <w:gridCol w:w="1080"/>
        <w:gridCol w:w="1590"/>
        <w:gridCol w:w="3450"/>
        <w:gridCol w:w="3000"/>
      </w:tblGrid>
      <w:tr>
        <w:trPr>
          <w:cantSplit/>
          <w:tblHeader/>
        </w:trPr>
        <w:tc>
          <w:tcPr>
            <w:tcW w:w="840" w:type="dxa"/>
            <w:tcBorders>
              <w:right w:val="single" w:color="auto" w:sz="4" w:space="0"/>
            </w:tcBorders>
            <w:shd w:val="pct10" w:color="auto" w:fill="auto"/>
            <w:vAlign w:val="center"/>
          </w:tcPr>
          <w:p>
            <w:pPr>
              <w:pStyle w:val="31"/>
              <w:jc w:val="center"/>
              <w:rPr>
                <w:sz w:val="21"/>
                <w:lang w:eastAsia="zh-CN"/>
              </w:rPr>
            </w:pPr>
            <w:r>
              <w:rPr>
                <w:rFonts w:hint="eastAsia"/>
                <w:sz w:val="21"/>
                <w:lang w:eastAsia="zh-CN"/>
              </w:rPr>
              <w:t>编号</w:t>
            </w:r>
          </w:p>
        </w:tc>
        <w:tc>
          <w:tcPr>
            <w:tcW w:w="1080" w:type="dxa"/>
            <w:tcBorders>
              <w:left w:val="single" w:color="auto" w:sz="4" w:space="0"/>
            </w:tcBorders>
            <w:shd w:val="pct10" w:color="auto" w:fill="auto"/>
            <w:vAlign w:val="center"/>
          </w:tcPr>
          <w:p>
            <w:pPr>
              <w:pStyle w:val="31"/>
              <w:jc w:val="center"/>
              <w:rPr>
                <w:sz w:val="21"/>
                <w:lang w:eastAsia="zh-CN"/>
              </w:rPr>
            </w:pPr>
            <w:r>
              <w:rPr>
                <w:rFonts w:hint="eastAsia"/>
                <w:sz w:val="21"/>
                <w:lang w:eastAsia="zh-CN"/>
              </w:rPr>
              <w:t>生成版本</w:t>
            </w:r>
          </w:p>
        </w:tc>
        <w:tc>
          <w:tcPr>
            <w:tcW w:w="1590" w:type="dxa"/>
            <w:shd w:val="pct10" w:color="auto" w:fill="auto"/>
            <w:vAlign w:val="center"/>
          </w:tcPr>
          <w:p>
            <w:pPr>
              <w:pStyle w:val="31"/>
              <w:jc w:val="center"/>
              <w:rPr>
                <w:sz w:val="21"/>
                <w:lang w:eastAsia="zh-CN"/>
              </w:rPr>
            </w:pPr>
            <w:r>
              <w:rPr>
                <w:rFonts w:hint="eastAsia"/>
                <w:sz w:val="21"/>
                <w:lang w:eastAsia="zh-CN"/>
              </w:rPr>
              <w:t>修订人</w:t>
            </w:r>
          </w:p>
        </w:tc>
        <w:tc>
          <w:tcPr>
            <w:tcW w:w="3450" w:type="dxa"/>
            <w:shd w:val="pct10" w:color="auto" w:fill="auto"/>
            <w:vAlign w:val="center"/>
          </w:tcPr>
          <w:p>
            <w:pPr>
              <w:pStyle w:val="31"/>
              <w:jc w:val="center"/>
              <w:rPr>
                <w:sz w:val="21"/>
                <w:lang w:eastAsia="zh-CN"/>
              </w:rPr>
            </w:pPr>
            <w:r>
              <w:rPr>
                <w:rFonts w:hint="eastAsia"/>
                <w:sz w:val="21"/>
                <w:lang w:eastAsia="zh-CN"/>
              </w:rPr>
              <w:t>修订章节与内容</w:t>
            </w:r>
          </w:p>
        </w:tc>
        <w:tc>
          <w:tcPr>
            <w:tcW w:w="3000" w:type="dxa"/>
            <w:shd w:val="pct10" w:color="auto" w:fill="auto"/>
            <w:vAlign w:val="center"/>
          </w:tcPr>
          <w:p>
            <w:pPr>
              <w:pStyle w:val="31"/>
              <w:jc w:val="center"/>
              <w:rPr>
                <w:sz w:val="21"/>
                <w:lang w:eastAsia="zh-CN"/>
              </w:rPr>
            </w:pPr>
            <w:r>
              <w:rPr>
                <w:rFonts w:hint="eastAsia"/>
                <w:sz w:val="21"/>
                <w:lang w:eastAsia="zh-CN"/>
              </w:rPr>
              <w:t>修订日期</w:t>
            </w: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1</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2</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3</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top w:val="nil"/>
              <w:right w:val="single" w:color="auto" w:sz="4" w:space="0"/>
            </w:tcBorders>
          </w:tcPr>
          <w:p>
            <w:pPr>
              <w:pStyle w:val="32"/>
              <w:jc w:val="both"/>
              <w:rPr>
                <w:sz w:val="21"/>
                <w:lang w:eastAsia="zh-CN"/>
              </w:rPr>
            </w:pPr>
            <w:r>
              <w:rPr>
                <w:rFonts w:hint="eastAsia"/>
                <w:sz w:val="21"/>
                <w:lang w:eastAsia="zh-CN"/>
              </w:rPr>
              <w:t>4</w:t>
            </w:r>
          </w:p>
        </w:tc>
        <w:tc>
          <w:tcPr>
            <w:tcW w:w="1080" w:type="dxa"/>
            <w:tcBorders>
              <w:top w:val="nil"/>
              <w:left w:val="single" w:color="auto" w:sz="4" w:space="0"/>
            </w:tcBorders>
          </w:tcPr>
          <w:p>
            <w:pPr>
              <w:pStyle w:val="32"/>
              <w:jc w:val="both"/>
              <w:rPr>
                <w:sz w:val="21"/>
                <w:lang w:eastAsia="zh-CN"/>
              </w:rPr>
            </w:pPr>
          </w:p>
        </w:tc>
        <w:tc>
          <w:tcPr>
            <w:tcW w:w="1590" w:type="dxa"/>
            <w:tcBorders>
              <w:top w:val="nil"/>
            </w:tcBorders>
          </w:tcPr>
          <w:p>
            <w:pPr>
              <w:pStyle w:val="32"/>
              <w:jc w:val="both"/>
              <w:rPr>
                <w:sz w:val="21"/>
                <w:lang w:eastAsia="zh-CN"/>
              </w:rPr>
            </w:pPr>
          </w:p>
        </w:tc>
        <w:tc>
          <w:tcPr>
            <w:tcW w:w="3450" w:type="dxa"/>
            <w:tcBorders>
              <w:top w:val="nil"/>
            </w:tcBorders>
          </w:tcPr>
          <w:p>
            <w:pPr>
              <w:pStyle w:val="32"/>
              <w:jc w:val="both"/>
              <w:rPr>
                <w:sz w:val="21"/>
                <w:lang w:eastAsia="zh-CN"/>
              </w:rPr>
            </w:pPr>
          </w:p>
        </w:tc>
        <w:tc>
          <w:tcPr>
            <w:tcW w:w="3000" w:type="dxa"/>
            <w:tcBorders>
              <w:top w:val="nil"/>
            </w:tcBorders>
          </w:tcPr>
          <w:p>
            <w:pPr>
              <w:pStyle w:val="32"/>
              <w:jc w:val="both"/>
              <w:rPr>
                <w:sz w:val="21"/>
                <w:lang w:eastAsia="zh-CN"/>
              </w:rPr>
            </w:pPr>
          </w:p>
        </w:tc>
      </w:tr>
      <w:tr>
        <w:trPr>
          <w:cantSplit/>
        </w:trPr>
        <w:tc>
          <w:tcPr>
            <w:tcW w:w="840" w:type="dxa"/>
            <w:tcBorders>
              <w:right w:val="single" w:color="auto" w:sz="4" w:space="0"/>
            </w:tcBorders>
          </w:tcPr>
          <w:p>
            <w:pPr>
              <w:pStyle w:val="32"/>
              <w:jc w:val="both"/>
              <w:rPr>
                <w:sz w:val="21"/>
                <w:lang w:eastAsia="zh-CN"/>
              </w:rPr>
            </w:pPr>
            <w:r>
              <w:rPr>
                <w:rFonts w:hint="eastAsia"/>
                <w:sz w:val="21"/>
                <w:lang w:eastAsia="zh-CN"/>
              </w:rPr>
              <w:t>5</w:t>
            </w:r>
          </w:p>
        </w:tc>
        <w:tc>
          <w:tcPr>
            <w:tcW w:w="1080" w:type="dxa"/>
            <w:tcBorders>
              <w:left w:val="single" w:color="auto" w:sz="4" w:space="0"/>
            </w:tcBorders>
          </w:tcPr>
          <w:p>
            <w:pPr>
              <w:pStyle w:val="32"/>
              <w:jc w:val="both"/>
              <w:rPr>
                <w:sz w:val="21"/>
                <w:lang w:eastAsia="zh-CN"/>
              </w:rPr>
            </w:pPr>
          </w:p>
        </w:tc>
        <w:tc>
          <w:tcPr>
            <w:tcW w:w="1590" w:type="dxa"/>
          </w:tcPr>
          <w:p>
            <w:pPr>
              <w:pStyle w:val="32"/>
              <w:jc w:val="both"/>
              <w:rPr>
                <w:sz w:val="21"/>
                <w:lang w:eastAsia="zh-CN"/>
              </w:rPr>
            </w:pPr>
          </w:p>
        </w:tc>
        <w:tc>
          <w:tcPr>
            <w:tcW w:w="3450" w:type="dxa"/>
          </w:tcPr>
          <w:p>
            <w:pPr>
              <w:pStyle w:val="32"/>
              <w:jc w:val="both"/>
              <w:rPr>
                <w:sz w:val="21"/>
                <w:lang w:eastAsia="zh-CN"/>
              </w:rPr>
            </w:pPr>
          </w:p>
        </w:tc>
        <w:tc>
          <w:tcPr>
            <w:tcW w:w="3000" w:type="dxa"/>
          </w:tcPr>
          <w:p>
            <w:pPr>
              <w:pStyle w:val="32"/>
              <w:jc w:val="both"/>
              <w:rPr>
                <w:sz w:val="21"/>
                <w:lang w:eastAsia="zh-CN"/>
              </w:rPr>
            </w:pPr>
          </w:p>
        </w:tc>
      </w:tr>
    </w:tbl>
    <w:p>
      <w:pPr>
        <w:spacing w:line="360" w:lineRule="auto"/>
        <w:ind w:firstLine="422" w:firstLineChars="200"/>
        <w:rPr>
          <w:rFonts w:ascii="宋体" w:hAnsi="宋体"/>
          <w:b/>
        </w:rPr>
      </w:pPr>
    </w:p>
    <w:p>
      <w:pPr>
        <w:rPr>
          <w:rFonts w:eastAsia="黑体"/>
          <w:b/>
          <w:bCs/>
          <w:sz w:val="44"/>
        </w:rPr>
      </w:pPr>
      <w:r>
        <w:rPr>
          <w:rFonts w:ascii="宋体" w:hAnsi="宋体"/>
          <w:b/>
        </w:rPr>
        <w:br w:type="page"/>
      </w:r>
      <w:r>
        <w:rPr>
          <w:rFonts w:hint="eastAsia" w:eastAsia="黑体"/>
          <w:b/>
          <w:bCs/>
          <w:sz w:val="44"/>
        </w:rPr>
        <w:t>审批记录</w:t>
      </w:r>
    </w:p>
    <w:p>
      <w:pPr>
        <w:rPr>
          <w:rFonts w:eastAsia="黑体"/>
          <w:b/>
          <w:bCs/>
          <w:sz w:val="44"/>
        </w:rPr>
      </w:pPr>
      <w:r>
        <w:rPr>
          <w:rFonts w:eastAsia="黑体"/>
          <w:b/>
          <w:bCs/>
          <w:sz w:val="20"/>
        </w:rPr>
        <w:pict>
          <v:line id="_x0000_s1027" o:spid="_x0000_s1027" o:spt="20" style="position:absolute;left:0pt;flip:y;margin-left:0pt;margin-top:7.45pt;height:0.35pt;width:497.95pt;z-index:251658240;mso-width-relative:page;mso-height-relative:page;" coordsize="21600,21600">
            <v:path arrowok="t"/>
            <v:fill focussize="0,0"/>
            <v:stroke weight="4.5pt" linestyle="thinThick"/>
            <v:imagedata o:title=""/>
            <o:lock v:ext="edit"/>
          </v:line>
        </w:pict>
      </w:r>
    </w:p>
    <w:tbl>
      <w:tblPr>
        <w:tblStyle w:val="27"/>
        <w:tblW w:w="9960"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1800"/>
        <w:gridCol w:w="3672"/>
        <w:gridCol w:w="2778"/>
      </w:tblGrid>
      <w:tr>
        <w:trPr>
          <w:cantSplit/>
          <w:tblHeader/>
        </w:trPr>
        <w:tc>
          <w:tcPr>
            <w:tcW w:w="1710" w:type="dxa"/>
            <w:shd w:val="pct10" w:color="auto" w:fill="auto"/>
            <w:vAlign w:val="center"/>
          </w:tcPr>
          <w:p>
            <w:pPr>
              <w:pStyle w:val="31"/>
              <w:jc w:val="center"/>
              <w:rPr>
                <w:sz w:val="21"/>
                <w:lang w:eastAsia="zh-CN"/>
              </w:rPr>
            </w:pPr>
            <w:r>
              <w:rPr>
                <w:rFonts w:hint="eastAsia"/>
                <w:sz w:val="21"/>
                <w:lang w:eastAsia="zh-CN"/>
              </w:rPr>
              <w:t>版本</w:t>
            </w:r>
          </w:p>
        </w:tc>
        <w:tc>
          <w:tcPr>
            <w:tcW w:w="1800" w:type="dxa"/>
            <w:shd w:val="pct10" w:color="auto" w:fill="auto"/>
            <w:vAlign w:val="center"/>
          </w:tcPr>
          <w:p>
            <w:pPr>
              <w:pStyle w:val="31"/>
              <w:jc w:val="center"/>
              <w:rPr>
                <w:sz w:val="21"/>
                <w:lang w:eastAsia="zh-CN"/>
              </w:rPr>
            </w:pPr>
            <w:r>
              <w:rPr>
                <w:rFonts w:hint="eastAsia"/>
                <w:sz w:val="21"/>
                <w:lang w:eastAsia="zh-CN"/>
              </w:rPr>
              <w:t>审批人</w:t>
            </w:r>
          </w:p>
        </w:tc>
        <w:tc>
          <w:tcPr>
            <w:tcW w:w="3672" w:type="dxa"/>
            <w:shd w:val="pct10" w:color="auto" w:fill="auto"/>
            <w:vAlign w:val="center"/>
          </w:tcPr>
          <w:p>
            <w:pPr>
              <w:pStyle w:val="31"/>
              <w:jc w:val="center"/>
              <w:rPr>
                <w:sz w:val="21"/>
                <w:lang w:eastAsia="zh-CN"/>
              </w:rPr>
            </w:pPr>
            <w:r>
              <w:rPr>
                <w:rFonts w:hint="eastAsia"/>
                <w:sz w:val="21"/>
                <w:lang w:eastAsia="zh-CN"/>
              </w:rPr>
              <w:t>审批意见</w:t>
            </w:r>
          </w:p>
        </w:tc>
        <w:tc>
          <w:tcPr>
            <w:tcW w:w="2778" w:type="dxa"/>
            <w:shd w:val="pct10" w:color="auto" w:fill="auto"/>
            <w:vAlign w:val="center"/>
          </w:tcPr>
          <w:p>
            <w:pPr>
              <w:pStyle w:val="31"/>
              <w:jc w:val="center"/>
              <w:rPr>
                <w:sz w:val="21"/>
                <w:lang w:eastAsia="zh-CN"/>
              </w:rPr>
            </w:pPr>
            <w:r>
              <w:rPr>
                <w:rFonts w:hint="eastAsia"/>
                <w:sz w:val="21"/>
                <w:lang w:eastAsia="zh-CN"/>
              </w:rPr>
              <w:t>审批日期</w:t>
            </w: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r>
        <w:trPr>
          <w:cantSplit/>
        </w:trPr>
        <w:tc>
          <w:tcPr>
            <w:tcW w:w="1710" w:type="dxa"/>
            <w:tcBorders>
              <w:top w:val="nil"/>
            </w:tcBorders>
            <w:vAlign w:val="center"/>
          </w:tcPr>
          <w:p>
            <w:pPr>
              <w:pStyle w:val="32"/>
              <w:jc w:val="both"/>
              <w:rPr>
                <w:sz w:val="21"/>
                <w:lang w:eastAsia="zh-CN"/>
              </w:rPr>
            </w:pPr>
          </w:p>
        </w:tc>
        <w:tc>
          <w:tcPr>
            <w:tcW w:w="1800" w:type="dxa"/>
            <w:tcBorders>
              <w:top w:val="nil"/>
            </w:tcBorders>
            <w:vAlign w:val="center"/>
          </w:tcPr>
          <w:p>
            <w:pPr>
              <w:pStyle w:val="32"/>
              <w:jc w:val="both"/>
              <w:rPr>
                <w:sz w:val="21"/>
                <w:lang w:eastAsia="zh-CN"/>
              </w:rPr>
            </w:pPr>
          </w:p>
        </w:tc>
        <w:tc>
          <w:tcPr>
            <w:tcW w:w="3672" w:type="dxa"/>
            <w:tcBorders>
              <w:top w:val="nil"/>
            </w:tcBorders>
            <w:vAlign w:val="center"/>
          </w:tcPr>
          <w:p>
            <w:pPr>
              <w:pStyle w:val="32"/>
              <w:jc w:val="both"/>
              <w:rPr>
                <w:sz w:val="21"/>
                <w:lang w:eastAsia="zh-CN"/>
              </w:rPr>
            </w:pPr>
          </w:p>
        </w:tc>
        <w:tc>
          <w:tcPr>
            <w:tcW w:w="2778" w:type="dxa"/>
            <w:tcBorders>
              <w:top w:val="nil"/>
            </w:tcBorders>
            <w:vAlign w:val="center"/>
          </w:tcPr>
          <w:p>
            <w:pPr>
              <w:pStyle w:val="32"/>
              <w:jc w:val="both"/>
              <w:rPr>
                <w:sz w:val="21"/>
                <w:lang w:eastAsia="zh-CN"/>
              </w:rPr>
            </w:pPr>
          </w:p>
        </w:tc>
      </w:tr>
    </w:tbl>
    <w:p>
      <w:pPr>
        <w:spacing w:line="360" w:lineRule="auto"/>
        <w:ind w:firstLine="422" w:firstLineChars="200"/>
        <w:rPr>
          <w:rFonts w:ascii="宋体" w:hAnsi="宋体"/>
          <w:b/>
        </w:rPr>
      </w:pPr>
    </w:p>
    <w:p>
      <w:pPr>
        <w:jc w:val="center"/>
        <w:rPr>
          <w:b/>
          <w:bCs/>
          <w:sz w:val="32"/>
        </w:rPr>
      </w:pPr>
      <w:r>
        <w:rPr>
          <w:rFonts w:ascii="宋体" w:hAnsi="宋体"/>
          <w:b/>
        </w:rPr>
        <w:br w:type="page"/>
      </w:r>
      <w:r>
        <w:rPr>
          <w:rFonts w:hint="eastAsia"/>
          <w:b/>
          <w:bCs/>
          <w:sz w:val="32"/>
        </w:rPr>
        <w:t>目  录</w:t>
      </w:r>
    </w:p>
    <w:bookmarkEnd w:id="0"/>
    <w:bookmarkEnd w:id="1"/>
    <w:bookmarkEnd w:id="2"/>
    <w:bookmarkEnd w:id="3"/>
    <w:p>
      <w:pPr>
        <w:pStyle w:val="19"/>
        <w:tabs>
          <w:tab w:val="left" w:pos="420"/>
          <w:tab w:val="right" w:leader="dot" w:pos="9911"/>
        </w:tabs>
        <w:rPr>
          <w:rFonts w:ascii="宋体" w:hAnsi="宋体"/>
          <w:b w:val="0"/>
          <w:bCs w:val="0"/>
          <w:caps w:val="0"/>
        </w:rPr>
        <w:sectPr>
          <w:headerReference r:id="rId4" w:type="first"/>
          <w:headerReference r:id="rId3" w:type="default"/>
          <w:footerReference r:id="rId5" w:type="default"/>
          <w:pgSz w:w="11906" w:h="16838"/>
          <w:pgMar w:top="1134" w:right="851" w:bottom="1134" w:left="1134" w:header="992" w:footer="992" w:gutter="0"/>
          <w:pgNumType w:fmt="decimal" w:start="1"/>
          <w:cols w:space="425" w:num="1"/>
          <w:docGrid w:type="lines" w:linePitch="312" w:charSpace="0"/>
        </w:sectPr>
      </w:pPr>
      <w:bookmarkStart w:id="4" w:name="_Toc510347176"/>
      <w:bookmarkStart w:id="5" w:name="_Toc520177519"/>
      <w:bookmarkStart w:id="6" w:name="_Toc520621291"/>
      <w:bookmarkStart w:id="7" w:name="_Toc520621576"/>
      <w:bookmarkStart w:id="8" w:name="_Toc510240270"/>
      <w:bookmarkStart w:id="9" w:name="_Toc427027968"/>
      <w:bookmarkStart w:id="10" w:name="_Toc427028090"/>
      <w:r>
        <w:rPr>
          <w:rFonts w:ascii="宋体" w:hAnsi="宋体"/>
          <w:b w:val="0"/>
          <w:bCs w:val="0"/>
          <w:caps w:val="0"/>
        </w:rPr>
        <w:fldChar w:fldCharType="begin"/>
      </w:r>
      <w:r>
        <w:rPr>
          <w:rFonts w:ascii="宋体" w:hAnsi="宋体"/>
          <w:b w:val="0"/>
          <w:bCs w:val="0"/>
          <w:caps w:val="0"/>
        </w:rPr>
        <w:instrText xml:space="preserve"> TOC \o "1-3" \h \z </w:instrText>
      </w:r>
      <w:r>
        <w:rPr>
          <w:rFonts w:ascii="宋体" w:hAnsi="宋体"/>
          <w:b w:val="0"/>
          <w:bCs w:val="0"/>
          <w:caps w:val="0"/>
        </w:rPr>
        <w:fldChar w:fldCharType="end"/>
      </w:r>
    </w:p>
    <w:sdt>
      <w:sdtPr>
        <w:rPr>
          <w:rFonts w:ascii="Times New Roman" w:hAnsi="Times New Roman" w:eastAsia="宋体" w:cs="Times New Roman"/>
          <w:b w:val="0"/>
          <w:bCs w:val="0"/>
          <w:color w:val="auto"/>
          <w:kern w:val="2"/>
          <w:sz w:val="21"/>
          <w:szCs w:val="24"/>
          <w:lang w:val="zh-CN"/>
        </w:rPr>
        <w:id w:val="381002"/>
      </w:sdtPr>
      <w:sdtEndPr>
        <w:rPr>
          <w:rFonts w:ascii="Times New Roman" w:hAnsi="Times New Roman" w:eastAsia="宋体" w:cs="Times New Roman"/>
          <w:b w:val="0"/>
          <w:bCs w:val="0"/>
          <w:color w:val="auto"/>
          <w:kern w:val="2"/>
          <w:sz w:val="21"/>
          <w:szCs w:val="24"/>
          <w:lang w:val="en-US"/>
        </w:rPr>
      </w:sdtEndPr>
      <w:sdtContent>
        <w:p>
          <w:pPr>
            <w:pStyle w:val="36"/>
          </w:pPr>
          <w:r>
            <w:rPr>
              <w:lang w:val="zh-CN"/>
            </w:rPr>
            <w:t>目录</w:t>
          </w:r>
        </w:p>
        <w:p>
          <w:pPr>
            <w:pStyle w:val="19"/>
            <w:tabs>
              <w:tab w:val="right" w:leader="dot" w:pos="9921"/>
            </w:tabs>
            <w:rPr>
              <w:rFonts w:ascii="Times New Roman" w:hAnsi="Times New Roman" w:eastAsia="宋体" w:cs="Times New Roman"/>
              <w:kern w:val="2"/>
              <w:szCs w:val="24"/>
              <w:lang w:val="en-US" w:eastAsia="zh-CN" w:bidi="ar-SA"/>
            </w:rPr>
          </w:pPr>
          <w:r>
            <w:fldChar w:fldCharType="begin"/>
          </w:r>
          <w:r>
            <w:instrText xml:space="preserve"> TOC \o "1-3" \h \z \u </w:instrText>
          </w:r>
          <w:r>
            <w:fldChar w:fldCharType="separate"/>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_Toc1469238996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 </w:t>
          </w:r>
          <w:r>
            <w:rPr>
              <w:rFonts w:hint="eastAsia" w:ascii="Times New Roman" w:hAnsi="Times New Roman" w:eastAsia="宋体" w:cs="Times New Roman"/>
              <w:kern w:val="2"/>
              <w:szCs w:val="24"/>
              <w:lang w:val="en-US" w:eastAsia="zh-CN" w:bidi="ar-SA"/>
            </w:rPr>
            <w:t>引言</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_Toc1469238996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_Toc1195731586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.1 </w:t>
          </w:r>
          <w:r>
            <w:rPr>
              <w:rFonts w:hint="eastAsia" w:ascii="Times New Roman" w:hAnsi="Times New Roman" w:eastAsia="宋体" w:cs="Times New Roman"/>
              <w:kern w:val="44"/>
              <w:szCs w:val="24"/>
              <w:lang w:val="en-US" w:eastAsia="zh-CN" w:bidi="ar-SA"/>
            </w:rPr>
            <w:t>编写目的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_Toc1195731586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_Toc1706961320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kern w:val="44"/>
              <w:szCs w:val="20"/>
              <w:lang w:val="en-US" w:eastAsia="zh-CN" w:bidi="ar-SA"/>
            </w:rPr>
            <w:t xml:space="preserve">.2 </w:t>
          </w:r>
          <w:r>
            <w:rPr>
              <w:rFonts w:ascii="Times New Roman" w:hAnsi="Times New Roman" w:eastAsia="宋体" w:cs="Times New Roman"/>
              <w:kern w:val="44"/>
              <w:szCs w:val="24"/>
              <w:lang w:val="en-US" w:eastAsia="zh-CN" w:bidi="ar-SA"/>
            </w:rPr>
            <w:t>重点内容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_Toc1706961320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_Toc1735480719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eastAsia" w:ascii="Times New Roman" w:hAnsi="Times New Roman" w:eastAsia="宋体" w:cs="Times New Roman"/>
              <w:bCs/>
              <w:kern w:val="44"/>
              <w:szCs w:val="44"/>
              <w:lang w:val="en-US" w:eastAsia="zh-CN" w:bidi="ar-SA"/>
            </w:rPr>
            <w:t xml:space="preserve"> </w:t>
          </w:r>
          <w:r>
            <w:rPr>
              <w:rFonts w:ascii="Times New Roman" w:hAnsi="Times New Roman" w:eastAsia="宋体" w:cs="Times New Roman"/>
              <w:kern w:val="2"/>
              <w:szCs w:val="24"/>
              <w:lang w:val="en-US" w:eastAsia="zh-CN" w:bidi="ar-SA"/>
            </w:rPr>
            <w:t>开发环境说明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_Toc1735480719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_Toc1360216332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default" w:ascii="宋体" w:hAnsi="宋体" w:eastAsia="宋体" w:cs="宋体"/>
              <w:kern w:val="44"/>
              <w:szCs w:val="20"/>
              <w:lang w:val="en-US" w:eastAsia="zh-CN" w:bidi="ar-SA"/>
            </w:rPr>
            <w:t xml:space="preserve">.1 </w:t>
          </w:r>
          <w:r>
            <w:rPr>
              <w:rFonts w:ascii="Times New Roman" w:hAnsi="Times New Roman" w:eastAsia="宋体" w:cs="Times New Roman"/>
              <w:kern w:val="44"/>
              <w:szCs w:val="24"/>
              <w:lang w:val="en-US" w:eastAsia="zh-CN" w:bidi="ar-SA"/>
            </w:rPr>
            <w:t>开发环境说明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_Toc1360216332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_Toc1128207926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default" w:ascii="宋体" w:hAnsi="宋体" w:eastAsia="宋体" w:cs="宋体"/>
              <w:kern w:val="44"/>
              <w:szCs w:val="20"/>
              <w:lang w:val="en-US" w:eastAsia="zh-CN" w:bidi="ar-SA"/>
            </w:rPr>
            <w:t xml:space="preserve">.2 </w:t>
          </w:r>
          <w:r>
            <w:rPr>
              <w:rFonts w:ascii="Times New Roman" w:hAnsi="Times New Roman" w:eastAsia="宋体" w:cs="Times New Roman"/>
              <w:kern w:val="44"/>
              <w:szCs w:val="24"/>
              <w:lang w:val="en-US" w:eastAsia="zh-CN" w:bidi="ar-SA"/>
            </w:rPr>
            <w:t>开发工具说明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_Toc1128207926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44"/>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_Toc1949042503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w:t>
          </w:r>
          <w:r>
            <w:rPr>
              <w:rFonts w:hint="default" w:ascii="宋体" w:hAnsi="宋体" w:eastAsia="宋体" w:cs="宋体"/>
              <w:kern w:val="44"/>
              <w:szCs w:val="20"/>
              <w:lang w:val="en-US" w:eastAsia="zh-CN" w:bidi="ar-SA"/>
            </w:rPr>
            <w:t xml:space="preserve">.3 </w:t>
          </w:r>
          <w:r>
            <w:rPr>
              <w:rFonts w:ascii="Times New Roman" w:hAnsi="Times New Roman" w:eastAsia="宋体" w:cs="Times New Roman"/>
              <w:kern w:val="44"/>
              <w:szCs w:val="24"/>
              <w:lang w:val="en-US" w:eastAsia="zh-CN" w:bidi="ar-SA"/>
            </w:rPr>
            <w:t>接口调用与调试说明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_Toc1949042503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_Toc1316850506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eastAsia" w:ascii="Times New Roman" w:hAnsi="Times New Roman" w:eastAsia="宋体" w:cs="Times New Roman"/>
              <w:bCs/>
              <w:kern w:val="44"/>
              <w:szCs w:val="44"/>
              <w:lang w:val="en-US" w:eastAsia="zh-CN" w:bidi="ar-SA"/>
            </w:rPr>
            <w:t xml:space="preserve"> </w:t>
          </w:r>
          <w:r>
            <w:rPr>
              <w:rFonts w:ascii="Times New Roman" w:hAnsi="Times New Roman" w:eastAsia="宋体" w:cs="Times New Roman"/>
              <w:kern w:val="2"/>
              <w:szCs w:val="24"/>
              <w:lang w:val="en-US" w:eastAsia="zh-CN" w:bidi="ar-SA"/>
            </w:rPr>
            <w:t>总体结构说明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_Toc1316850506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_Toc267305855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default" w:ascii="宋体" w:hAnsi="宋体" w:eastAsia="宋体" w:cs="宋体"/>
              <w:kern w:val="2"/>
              <w:szCs w:val="20"/>
              <w:lang w:val="en-US" w:eastAsia="zh-CN" w:bidi="ar-SA"/>
            </w:rPr>
            <w:t xml:space="preserve">.1 </w:t>
          </w:r>
          <w:r>
            <w:rPr>
              <w:rFonts w:ascii="Times New Roman" w:hAnsi="Times New Roman" w:eastAsia="宋体" w:cs="Times New Roman"/>
              <w:kern w:val="2"/>
              <w:szCs w:val="24"/>
              <w:lang w:val="en-US" w:eastAsia="zh-CN" w:bidi="ar-SA"/>
            </w:rPr>
            <w:t>系统规模结构</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_Toc267305855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_Toc1286053170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w:t>
          </w:r>
          <w:r>
            <w:rPr>
              <w:rFonts w:hint="default" w:ascii="宋体" w:hAnsi="宋体" w:eastAsia="宋体" w:cs="宋体"/>
              <w:kern w:val="44"/>
              <w:szCs w:val="20"/>
              <w:lang w:val="en-US" w:eastAsia="zh-CN" w:bidi="ar-SA"/>
            </w:rPr>
            <w:t xml:space="preserve">.2 </w:t>
          </w:r>
          <w:r>
            <w:rPr>
              <w:rFonts w:ascii="Times New Roman" w:hAnsi="Times New Roman" w:eastAsia="宋体" w:cs="Times New Roman"/>
              <w:kern w:val="44"/>
              <w:szCs w:val="24"/>
              <w:lang w:val="en-US" w:eastAsia="zh-CN" w:bidi="ar-SA"/>
            </w:rPr>
            <w:t>功能模块与结构说明</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_Toc1286053170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44"/>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_Toc1597181242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4</w:t>
          </w:r>
          <w:r>
            <w:rPr>
              <w:rFonts w:hint="eastAsia" w:ascii="Times New Roman" w:hAnsi="Times New Roman" w:eastAsia="宋体" w:cs="Times New Roman"/>
              <w:bCs/>
              <w:kern w:val="44"/>
              <w:szCs w:val="44"/>
              <w:lang w:val="en-US" w:eastAsia="zh-CN" w:bidi="ar-SA"/>
            </w:rPr>
            <w:t xml:space="preserve"> </w:t>
          </w:r>
          <w:r>
            <w:rPr>
              <w:rFonts w:ascii="Times New Roman" w:hAnsi="Times New Roman" w:eastAsia="宋体" w:cs="Times New Roman"/>
              <w:kern w:val="2"/>
              <w:szCs w:val="24"/>
              <w:lang w:val="en-US" w:eastAsia="zh-CN" w:bidi="ar-SA"/>
            </w:rPr>
            <w:t>提交和验收标准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_Toc1597181242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17</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_Toc1484593048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eastAsia" w:ascii="Times New Roman" w:hAnsi="Times New Roman" w:eastAsia="宋体" w:cs="Times New Roman"/>
              <w:bCs/>
              <w:kern w:val="44"/>
              <w:szCs w:val="44"/>
              <w:lang w:val="en-US" w:eastAsia="zh-CN" w:bidi="ar-SA"/>
            </w:rPr>
            <w:t xml:space="preserve"> </w:t>
          </w:r>
          <w:r>
            <w:rPr>
              <w:rFonts w:ascii="Times New Roman" w:hAnsi="Times New Roman" w:eastAsia="宋体" w:cs="Times New Roman"/>
              <w:kern w:val="2"/>
              <w:szCs w:val="24"/>
              <w:lang w:val="en-US" w:eastAsia="zh-CN" w:bidi="ar-SA"/>
            </w:rPr>
            <w:t>平台资源展示模块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_Toc1484593048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_Toc1176214762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default" w:ascii="宋体" w:hAnsi="宋体" w:eastAsia="宋体" w:cs="宋体"/>
              <w:kern w:val="2"/>
              <w:szCs w:val="20"/>
              <w:lang w:val="en-US" w:eastAsia="zh-CN" w:bidi="ar-SA"/>
            </w:rPr>
            <w:t xml:space="preserve">.1 </w:t>
          </w:r>
          <w:r>
            <w:rPr>
              <w:rFonts w:ascii="Times New Roman" w:hAnsi="Times New Roman" w:eastAsia="宋体" w:cs="Times New Roman"/>
              <w:kern w:val="2"/>
              <w:szCs w:val="24"/>
              <w:lang w:val="en-US" w:eastAsia="zh-CN" w:bidi="ar-SA"/>
            </w:rPr>
            <w:t>平台资讯列表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_Toc1176214762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_Toc1397320418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default" w:ascii="宋体" w:hAnsi="宋体" w:eastAsia="宋体" w:cs="宋体"/>
              <w:kern w:val="2"/>
              <w:szCs w:val="20"/>
              <w:lang w:val="en-US" w:eastAsia="zh-CN" w:bidi="ar-SA"/>
            </w:rPr>
            <w:t xml:space="preserve">.2 </w:t>
          </w:r>
          <w:r>
            <w:rPr>
              <w:rFonts w:ascii="Times New Roman" w:hAnsi="Times New Roman" w:eastAsia="宋体" w:cs="Times New Roman"/>
              <w:kern w:val="2"/>
              <w:szCs w:val="24"/>
              <w:lang w:val="en-US" w:eastAsia="zh-CN" w:bidi="ar-SA"/>
            </w:rPr>
            <w:t>平台资讯详情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_Toc1397320418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_Toc464746859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default" w:ascii="宋体" w:hAnsi="宋体" w:eastAsia="宋体" w:cs="宋体"/>
              <w:kern w:val="2"/>
              <w:szCs w:val="20"/>
              <w:lang w:val="en-US" w:eastAsia="zh-CN" w:bidi="ar-SA"/>
            </w:rPr>
            <w:t xml:space="preserve">.3 </w:t>
          </w:r>
          <w:r>
            <w:rPr>
              <w:rFonts w:ascii="Times New Roman" w:hAnsi="Times New Roman" w:eastAsia="宋体" w:cs="Times New Roman"/>
              <w:kern w:val="2"/>
              <w:szCs w:val="24"/>
              <w:lang w:val="en-US" w:eastAsia="zh-CN" w:bidi="ar-SA"/>
            </w:rPr>
            <w:t>查看banner列表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_Toc464746859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_Toc2052469585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default" w:ascii="宋体" w:hAnsi="宋体" w:eastAsia="宋体" w:cs="宋体"/>
              <w:kern w:val="2"/>
              <w:szCs w:val="20"/>
              <w:lang w:val="en-US" w:eastAsia="zh-CN" w:bidi="ar-SA"/>
            </w:rPr>
            <w:t xml:space="preserve">.4 </w:t>
          </w:r>
          <w:r>
            <w:rPr>
              <w:rFonts w:ascii="Times New Roman" w:hAnsi="Times New Roman" w:eastAsia="宋体" w:cs="Times New Roman"/>
              <w:kern w:val="2"/>
              <w:szCs w:val="24"/>
              <w:lang w:val="en-US" w:eastAsia="zh-CN" w:bidi="ar-SA"/>
            </w:rPr>
            <w:t>所有院校列表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_Toc2052469585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20</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_Toc1883862312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default" w:ascii="宋体" w:hAnsi="宋体" w:eastAsia="宋体" w:cs="宋体"/>
              <w:kern w:val="2"/>
              <w:szCs w:val="20"/>
              <w:lang w:val="en-US" w:eastAsia="zh-CN" w:bidi="ar-SA"/>
            </w:rPr>
            <w:t xml:space="preserve">.5 </w:t>
          </w:r>
          <w:r>
            <w:rPr>
              <w:rFonts w:ascii="Times New Roman" w:hAnsi="Times New Roman" w:eastAsia="宋体" w:cs="Times New Roman"/>
              <w:kern w:val="2"/>
              <w:szCs w:val="24"/>
              <w:lang w:val="en-US" w:eastAsia="zh-CN" w:bidi="ar-SA"/>
            </w:rPr>
            <w:t>展示课程列表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_Toc1883862312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_Toc1361791422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5</w:t>
          </w:r>
          <w:r>
            <w:rPr>
              <w:rFonts w:hint="default" w:ascii="宋体" w:hAnsi="宋体" w:eastAsia="宋体" w:cs="宋体"/>
              <w:kern w:val="2"/>
              <w:szCs w:val="20"/>
              <w:lang w:val="en-US" w:eastAsia="zh-CN" w:bidi="ar-SA"/>
            </w:rPr>
            <w:t xml:space="preserve">.6 </w:t>
          </w:r>
          <w:r>
            <w:rPr>
              <w:rFonts w:ascii="Times New Roman" w:hAnsi="Times New Roman" w:eastAsia="宋体" w:cs="Times New Roman"/>
              <w:kern w:val="2"/>
              <w:szCs w:val="24"/>
              <w:lang w:val="en-US" w:eastAsia="zh-CN" w:bidi="ar-SA"/>
            </w:rPr>
            <w:t>每日悦读内容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_Toc1361791422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21</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_Toc214980416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hint="eastAsia" w:ascii="Times New Roman" w:hAnsi="Times New Roman" w:eastAsia="宋体" w:cs="Times New Roman"/>
              <w:bCs/>
              <w:kern w:val="44"/>
              <w:szCs w:val="44"/>
              <w:lang w:val="en-US" w:eastAsia="zh-CN" w:bidi="ar-SA"/>
            </w:rPr>
            <w:t xml:space="preserve"> </w:t>
          </w:r>
          <w:r>
            <w:rPr>
              <w:rFonts w:ascii="Times New Roman" w:hAnsi="Times New Roman" w:eastAsia="宋体" w:cs="Times New Roman"/>
              <w:kern w:val="2"/>
              <w:szCs w:val="24"/>
              <w:lang w:val="en-US" w:eastAsia="zh-CN" w:bidi="ar-SA"/>
            </w:rPr>
            <w:t>院校资源展示模块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_Toc214980416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_Toc1994432512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hint="default" w:ascii="宋体" w:hAnsi="宋体" w:eastAsia="宋体" w:cs="宋体"/>
              <w:kern w:val="2"/>
              <w:szCs w:val="20"/>
              <w:lang w:val="en-US" w:eastAsia="zh-CN" w:bidi="ar-SA"/>
            </w:rPr>
            <w:t xml:space="preserve">.1 </w:t>
          </w:r>
          <w:r>
            <w:rPr>
              <w:rFonts w:ascii="Times New Roman" w:hAnsi="Times New Roman" w:eastAsia="宋体" w:cs="Times New Roman"/>
              <w:kern w:val="2"/>
              <w:szCs w:val="24"/>
              <w:lang w:val="en-US" w:eastAsia="zh-CN" w:bidi="ar-SA"/>
            </w:rPr>
            <w:t>院校基本信息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_Toc1994432512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_Toc351220848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hint="default" w:ascii="宋体" w:hAnsi="宋体" w:eastAsia="宋体" w:cs="宋体"/>
              <w:kern w:val="2"/>
              <w:szCs w:val="20"/>
              <w:lang w:val="en-US" w:eastAsia="zh-CN" w:bidi="ar-SA"/>
            </w:rPr>
            <w:t xml:space="preserve">.2 </w:t>
          </w:r>
          <w:r>
            <w:rPr>
              <w:rFonts w:ascii="Times New Roman" w:hAnsi="Times New Roman" w:eastAsia="宋体" w:cs="Times New Roman"/>
              <w:kern w:val="2"/>
              <w:szCs w:val="24"/>
              <w:lang w:val="en-US" w:eastAsia="zh-CN" w:bidi="ar-SA"/>
            </w:rPr>
            <w:t>院校资讯列表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_Toc351220848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_Toc1859722003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hint="default" w:ascii="宋体" w:hAnsi="宋体" w:eastAsia="宋体" w:cs="宋体"/>
              <w:kern w:val="2"/>
              <w:szCs w:val="20"/>
              <w:lang w:val="en-US" w:eastAsia="zh-CN" w:bidi="ar-SA"/>
            </w:rPr>
            <w:t xml:space="preserve">.3 </w:t>
          </w:r>
          <w:r>
            <w:rPr>
              <w:rFonts w:ascii="Times New Roman" w:hAnsi="Times New Roman" w:eastAsia="宋体" w:cs="Times New Roman"/>
              <w:kern w:val="2"/>
              <w:szCs w:val="24"/>
              <w:lang w:val="en-US" w:eastAsia="zh-CN" w:bidi="ar-SA"/>
            </w:rPr>
            <w:t>院校资讯详情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_Toc1859722003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23</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_Toc1144869847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hint="default" w:ascii="宋体" w:hAnsi="宋体" w:eastAsia="宋体" w:cs="宋体"/>
              <w:kern w:val="2"/>
              <w:szCs w:val="20"/>
              <w:lang w:val="en-US" w:eastAsia="zh-CN" w:bidi="ar-SA"/>
            </w:rPr>
            <w:t xml:space="preserve">.4 </w:t>
          </w:r>
          <w:r>
            <w:rPr>
              <w:rFonts w:ascii="Times New Roman" w:hAnsi="Times New Roman" w:eastAsia="宋体" w:cs="Times New Roman"/>
              <w:kern w:val="2"/>
              <w:szCs w:val="24"/>
              <w:lang w:val="en-US" w:eastAsia="zh-CN" w:bidi="ar-SA"/>
            </w:rPr>
            <w:t>院校公告列表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_Toc1144869847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_Toc659317282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6</w:t>
          </w:r>
          <w:r>
            <w:rPr>
              <w:rFonts w:hint="default" w:ascii="宋体" w:hAnsi="宋体" w:eastAsia="宋体" w:cs="宋体"/>
              <w:kern w:val="2"/>
              <w:szCs w:val="20"/>
              <w:lang w:val="en-US" w:eastAsia="zh-CN" w:bidi="ar-SA"/>
            </w:rPr>
            <w:t xml:space="preserve">.5 </w:t>
          </w:r>
          <w:r>
            <w:rPr>
              <w:rFonts w:ascii="Times New Roman" w:hAnsi="Times New Roman" w:eastAsia="宋体" w:cs="Times New Roman"/>
              <w:kern w:val="2"/>
              <w:szCs w:val="24"/>
              <w:lang w:val="en-US" w:eastAsia="zh-CN" w:bidi="ar-SA"/>
            </w:rPr>
            <w:t>学友圈模块（见10）</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_Toc659317282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_Toc90288130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eastAsia" w:ascii="Times New Roman" w:hAnsi="Times New Roman" w:eastAsia="宋体" w:cs="Times New Roman"/>
              <w:bCs/>
              <w:kern w:val="44"/>
              <w:szCs w:val="44"/>
              <w:lang w:val="en-US" w:eastAsia="zh-CN" w:bidi="ar-SA"/>
            </w:rPr>
            <w:t xml:space="preserve"> </w:t>
          </w:r>
          <w:r>
            <w:rPr>
              <w:rFonts w:ascii="Times New Roman" w:hAnsi="Times New Roman" w:eastAsia="宋体" w:cs="Times New Roman"/>
              <w:kern w:val="2"/>
              <w:szCs w:val="24"/>
              <w:lang w:val="en-US" w:eastAsia="zh-CN" w:bidi="ar-SA"/>
            </w:rPr>
            <w:t>平台课程模块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_Toc90288130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_Toc870341700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.1 </w:t>
          </w:r>
          <w:r>
            <w:rPr>
              <w:rFonts w:ascii="Times New Roman" w:hAnsi="Times New Roman" w:eastAsia="宋体" w:cs="Times New Roman"/>
              <w:kern w:val="2"/>
              <w:szCs w:val="24"/>
              <w:lang w:val="en-US" w:eastAsia="zh-CN" w:bidi="ar-SA"/>
            </w:rPr>
            <w:t>最新课程列表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_Toc870341700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_Toc1988051031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.2 </w:t>
          </w:r>
          <w:r>
            <w:rPr>
              <w:rFonts w:ascii="Times New Roman" w:hAnsi="Times New Roman" w:eastAsia="宋体" w:cs="Times New Roman"/>
              <w:kern w:val="2"/>
              <w:szCs w:val="24"/>
              <w:lang w:val="en-US" w:eastAsia="zh-CN" w:bidi="ar-SA"/>
            </w:rPr>
            <w:t>热门课程列表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_Toc1988051031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_Toc1786079398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.3 </w:t>
          </w:r>
          <w:r>
            <w:rPr>
              <w:rFonts w:ascii="Times New Roman" w:hAnsi="Times New Roman" w:eastAsia="宋体" w:cs="Times New Roman"/>
              <w:kern w:val="2"/>
              <w:szCs w:val="24"/>
              <w:lang w:val="en-US" w:eastAsia="zh-CN" w:bidi="ar-SA"/>
            </w:rPr>
            <w:t>所有课程分类列表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_Toc1786079398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_Toc734280881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.4 </w:t>
          </w:r>
          <w:r>
            <w:rPr>
              <w:rFonts w:ascii="Times New Roman" w:hAnsi="Times New Roman" w:eastAsia="宋体" w:cs="Times New Roman"/>
              <w:kern w:val="2"/>
              <w:szCs w:val="24"/>
              <w:lang w:val="en-US" w:eastAsia="zh-CN" w:bidi="ar-SA"/>
            </w:rPr>
            <w:t>一个分类下的课程列表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_Toc734280881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_Toc1662537430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.5 </w:t>
          </w:r>
          <w:r>
            <w:rPr>
              <w:rFonts w:ascii="Times New Roman" w:hAnsi="Times New Roman" w:eastAsia="宋体" w:cs="Times New Roman"/>
              <w:kern w:val="2"/>
              <w:szCs w:val="24"/>
              <w:lang w:val="en-US" w:eastAsia="zh-CN" w:bidi="ar-SA"/>
            </w:rPr>
            <w:t>搜索课程列表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_Toc1662537430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_Toc740845400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.6 </w:t>
          </w:r>
          <w:r>
            <w:rPr>
              <w:rFonts w:ascii="Times New Roman" w:hAnsi="Times New Roman" w:eastAsia="宋体" w:cs="Times New Roman"/>
              <w:kern w:val="2"/>
              <w:szCs w:val="24"/>
              <w:lang w:val="en-US" w:eastAsia="zh-CN" w:bidi="ar-SA"/>
            </w:rPr>
            <w:t>查看课程信息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_Toc740845400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_Toc56036229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.7 </w:t>
          </w:r>
          <w:r>
            <w:rPr>
              <w:rFonts w:ascii="Times New Roman" w:hAnsi="Times New Roman" w:eastAsia="宋体" w:cs="Times New Roman"/>
              <w:kern w:val="2"/>
              <w:szCs w:val="24"/>
              <w:lang w:val="en-US" w:eastAsia="zh-CN" w:bidi="ar-SA"/>
            </w:rPr>
            <w:t>查看课程目录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_Toc56036229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_Toc710785368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.8 </w:t>
          </w:r>
          <w:r>
            <w:rPr>
              <w:rFonts w:ascii="Times New Roman" w:hAnsi="Times New Roman" w:eastAsia="宋体" w:cs="Times New Roman"/>
              <w:kern w:val="2"/>
              <w:szCs w:val="24"/>
              <w:lang w:val="en-US" w:eastAsia="zh-CN" w:bidi="ar-SA"/>
            </w:rPr>
            <w:t>报名选课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_Toc710785368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_Toc300323072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.9 </w:t>
          </w:r>
          <w:r>
            <w:rPr>
              <w:rFonts w:ascii="Times New Roman" w:hAnsi="Times New Roman" w:eastAsia="宋体" w:cs="Times New Roman"/>
              <w:kern w:val="2"/>
              <w:szCs w:val="24"/>
              <w:lang w:val="en-US" w:eastAsia="zh-CN" w:bidi="ar-SA"/>
            </w:rPr>
            <w:t>退选课程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_Toc300323072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_Toc1791516949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.10 </w:t>
          </w:r>
          <w:r>
            <w:rPr>
              <w:rFonts w:ascii="Times New Roman" w:hAnsi="Times New Roman" w:eastAsia="宋体" w:cs="Times New Roman"/>
              <w:kern w:val="2"/>
              <w:szCs w:val="24"/>
              <w:lang w:val="en-US" w:eastAsia="zh-CN" w:bidi="ar-SA"/>
            </w:rPr>
            <w:t>查看学习偏好</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_Toc1791516949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_Toc2071001700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.11 </w:t>
          </w:r>
          <w:r>
            <w:rPr>
              <w:rFonts w:ascii="Times New Roman" w:hAnsi="Times New Roman" w:eastAsia="宋体" w:cs="Times New Roman"/>
              <w:kern w:val="2"/>
              <w:szCs w:val="24"/>
              <w:lang w:val="en-US" w:eastAsia="zh-CN" w:bidi="ar-SA"/>
            </w:rPr>
            <w:t>保存学习偏好</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_Toc2071001700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_Toc1428530998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7</w:t>
          </w:r>
          <w:r>
            <w:rPr>
              <w:rFonts w:hint="default" w:ascii="宋体" w:hAnsi="宋体" w:eastAsia="宋体" w:cs="宋体"/>
              <w:kern w:val="2"/>
              <w:szCs w:val="20"/>
              <w:lang w:val="en-US" w:eastAsia="zh-CN" w:bidi="ar-SA"/>
            </w:rPr>
            <w:t xml:space="preserve">.12 </w:t>
          </w:r>
          <w:r>
            <w:rPr>
              <w:rFonts w:ascii="Times New Roman" w:hAnsi="Times New Roman" w:eastAsia="宋体" w:cs="Times New Roman"/>
              <w:kern w:val="2"/>
              <w:szCs w:val="24"/>
              <w:lang w:val="en-US" w:eastAsia="zh-CN" w:bidi="ar-SA"/>
            </w:rPr>
            <w:t>发现课列表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_Toc1428530998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_Toc1593075804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eastAsia" w:ascii="Times New Roman" w:hAnsi="Times New Roman" w:eastAsia="宋体" w:cs="Times New Roman"/>
              <w:bCs/>
              <w:kern w:val="44"/>
              <w:szCs w:val="44"/>
              <w:lang w:val="en-US" w:eastAsia="zh-CN" w:bidi="ar-SA"/>
            </w:rPr>
            <w:t xml:space="preserve"> </w:t>
          </w:r>
          <w:r>
            <w:rPr>
              <w:rFonts w:ascii="Times New Roman" w:hAnsi="Times New Roman" w:eastAsia="宋体" w:cs="Times New Roman"/>
              <w:kern w:val="2"/>
              <w:szCs w:val="24"/>
              <w:lang w:val="en-US" w:eastAsia="zh-CN" w:bidi="ar-SA"/>
            </w:rPr>
            <w:t>学生学习模块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_Toc1593075804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_Toc1240368558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.1 </w:t>
          </w:r>
          <w:r>
            <w:rPr>
              <w:rFonts w:ascii="Times New Roman" w:hAnsi="Times New Roman" w:eastAsia="宋体" w:cs="Times New Roman"/>
              <w:kern w:val="2"/>
              <w:szCs w:val="24"/>
              <w:lang w:val="en-US" w:eastAsia="zh-CN" w:bidi="ar-SA"/>
            </w:rPr>
            <w:t>我的课程列表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_Toc1240368558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_Toc1695836853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.2 </w:t>
          </w:r>
          <w:r>
            <w:rPr>
              <w:rFonts w:ascii="Times New Roman" w:hAnsi="Times New Roman" w:eastAsia="宋体" w:cs="Times New Roman"/>
              <w:kern w:val="2"/>
              <w:szCs w:val="24"/>
              <w:lang w:val="en-US" w:eastAsia="zh-CN" w:bidi="ar-SA"/>
            </w:rPr>
            <w:t>删除一门课程</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_Toc1695836853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_Toc731645326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.3 </w:t>
          </w:r>
          <w:r>
            <w:rPr>
              <w:rFonts w:ascii="Times New Roman" w:hAnsi="Times New Roman" w:eastAsia="宋体" w:cs="Times New Roman"/>
              <w:kern w:val="2"/>
              <w:szCs w:val="24"/>
              <w:lang w:val="en-US" w:eastAsia="zh-CN" w:bidi="ar-SA"/>
            </w:rPr>
            <w:t>课程考试题目列表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_Toc731645326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_Toc690066152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.4 </w:t>
          </w:r>
          <w:r>
            <w:rPr>
              <w:rFonts w:ascii="Times New Roman" w:hAnsi="Times New Roman" w:eastAsia="宋体" w:cs="Times New Roman"/>
              <w:kern w:val="2"/>
              <w:szCs w:val="24"/>
              <w:lang w:val="en-US" w:eastAsia="zh-CN" w:bidi="ar-SA"/>
            </w:rPr>
            <w:t>提交课程考试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_Toc690066152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_Toc1032946253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.5 </w:t>
          </w:r>
          <w:r>
            <w:rPr>
              <w:rFonts w:ascii="Times New Roman" w:hAnsi="Times New Roman" w:eastAsia="宋体" w:cs="Times New Roman"/>
              <w:kern w:val="2"/>
              <w:szCs w:val="24"/>
              <w:lang w:val="en-US" w:eastAsia="zh-CN" w:bidi="ar-SA"/>
            </w:rPr>
            <w:t>错题列表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_Toc1032946253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_Toc1907860088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.6 </w:t>
          </w:r>
          <w:r>
            <w:rPr>
              <w:rFonts w:ascii="Times New Roman" w:hAnsi="Times New Roman" w:eastAsia="宋体" w:cs="Times New Roman"/>
              <w:kern w:val="2"/>
              <w:szCs w:val="24"/>
              <w:lang w:val="en-US" w:eastAsia="zh-CN" w:bidi="ar-SA"/>
            </w:rPr>
            <w:t>错题详情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_Toc1907860088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_Toc2087386570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.7 </w:t>
          </w:r>
          <w:r>
            <w:rPr>
              <w:rFonts w:ascii="Times New Roman" w:hAnsi="Times New Roman" w:eastAsia="宋体" w:cs="Times New Roman"/>
              <w:kern w:val="2"/>
              <w:szCs w:val="24"/>
              <w:lang w:val="en-US" w:eastAsia="zh-CN" w:bidi="ar-SA"/>
            </w:rPr>
            <w:t>知识点列表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_Toc2087386570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_Toc1497693113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.8 </w:t>
          </w:r>
          <w:r>
            <w:rPr>
              <w:rFonts w:ascii="Times New Roman" w:hAnsi="Times New Roman" w:eastAsia="宋体" w:cs="Times New Roman"/>
              <w:kern w:val="2"/>
              <w:szCs w:val="24"/>
              <w:lang w:val="en-US" w:eastAsia="zh-CN" w:bidi="ar-SA"/>
            </w:rPr>
            <w:t>综合练习列表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_Toc1497693113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_Toc1812846026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.9 </w:t>
          </w:r>
          <w:r>
            <w:rPr>
              <w:rFonts w:ascii="Times New Roman" w:hAnsi="Times New Roman" w:eastAsia="宋体" w:cs="Times New Roman"/>
              <w:kern w:val="2"/>
              <w:szCs w:val="24"/>
              <w:lang w:val="en-US" w:eastAsia="zh-CN" w:bidi="ar-SA"/>
            </w:rPr>
            <w:t>提交综合练习</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_Toc1812846026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_Toc1823765234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.10 </w:t>
          </w:r>
          <w:r>
            <w:rPr>
              <w:rFonts w:ascii="Times New Roman" w:hAnsi="Times New Roman" w:eastAsia="宋体" w:cs="Times New Roman"/>
              <w:kern w:val="2"/>
              <w:szCs w:val="24"/>
              <w:lang w:val="en-US" w:eastAsia="zh-CN" w:bidi="ar-SA"/>
            </w:rPr>
            <w:t>添加到错题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_Toc1823765234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_Toc712000887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.11 </w:t>
          </w:r>
          <w:r>
            <w:rPr>
              <w:rFonts w:ascii="Times New Roman" w:hAnsi="Times New Roman" w:eastAsia="宋体" w:cs="Times New Roman"/>
              <w:kern w:val="2"/>
              <w:szCs w:val="24"/>
              <w:lang w:val="en-US" w:eastAsia="zh-CN" w:bidi="ar-SA"/>
            </w:rPr>
            <w:t>移除错题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_Toc712000887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_Toc2027826442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.12 </w:t>
          </w:r>
          <w:r>
            <w:rPr>
              <w:rFonts w:ascii="Times New Roman" w:hAnsi="Times New Roman" w:eastAsia="宋体" w:cs="Times New Roman"/>
              <w:kern w:val="2"/>
              <w:szCs w:val="24"/>
              <w:lang w:val="en-US" w:eastAsia="zh-CN" w:bidi="ar-SA"/>
            </w:rPr>
            <w:t>课程资料列表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_Toc2027826442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_Toc1670714098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.13 </w:t>
          </w:r>
          <w:r>
            <w:rPr>
              <w:rFonts w:ascii="Times New Roman" w:hAnsi="Times New Roman" w:eastAsia="宋体" w:cs="Times New Roman"/>
              <w:kern w:val="2"/>
              <w:szCs w:val="24"/>
              <w:lang w:val="en-US" w:eastAsia="zh-CN" w:bidi="ar-SA"/>
            </w:rPr>
            <w:t>我的实训列表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_Toc1670714098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_Toc1063221735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.14 </w:t>
          </w:r>
          <w:r>
            <w:rPr>
              <w:rFonts w:ascii="Times New Roman" w:hAnsi="Times New Roman" w:eastAsia="宋体" w:cs="Times New Roman"/>
              <w:kern w:val="2"/>
              <w:szCs w:val="24"/>
              <w:lang w:val="en-US" w:eastAsia="zh-CN" w:bidi="ar-SA"/>
            </w:rPr>
            <w:t>查看实训详情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_Toc1063221735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_Toc1740064798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.15 </w:t>
          </w:r>
          <w:r>
            <w:rPr>
              <w:rFonts w:ascii="Times New Roman" w:hAnsi="Times New Roman" w:eastAsia="宋体" w:cs="Times New Roman"/>
              <w:kern w:val="2"/>
              <w:szCs w:val="24"/>
              <w:lang w:val="en-US" w:eastAsia="zh-CN" w:bidi="ar-SA"/>
            </w:rPr>
            <w:t>提交实训作业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_Toc1740064798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26</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_Toc668100297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.16 </w:t>
          </w:r>
          <w:r>
            <w:rPr>
              <w:rFonts w:ascii="Times New Roman" w:hAnsi="Times New Roman" w:eastAsia="宋体" w:cs="Times New Roman"/>
              <w:kern w:val="2"/>
              <w:szCs w:val="24"/>
              <w:lang w:val="en-US" w:eastAsia="zh-CN" w:bidi="ar-SA"/>
            </w:rPr>
            <w:t>查看实训得分</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_Toc668100297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27</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_Toc1722539017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.17 </w:t>
          </w:r>
          <w:r>
            <w:rPr>
              <w:rFonts w:ascii="Times New Roman" w:hAnsi="Times New Roman" w:eastAsia="宋体" w:cs="Times New Roman"/>
              <w:kern w:val="2"/>
              <w:szCs w:val="24"/>
              <w:lang w:val="en-US" w:eastAsia="zh-CN" w:bidi="ar-SA"/>
            </w:rPr>
            <w:t>我的全部任务列表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_Toc1722539017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27</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_Toc1830352928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.18 </w:t>
          </w:r>
          <w:r>
            <w:rPr>
              <w:rFonts w:ascii="Times New Roman" w:hAnsi="Times New Roman" w:eastAsia="宋体" w:cs="Times New Roman"/>
              <w:kern w:val="2"/>
              <w:szCs w:val="24"/>
              <w:lang w:val="en-US" w:eastAsia="zh-CN" w:bidi="ar-SA"/>
            </w:rPr>
            <w:t>我进行中的任务列表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_Toc1830352928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27</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_Toc1538441998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.19 </w:t>
          </w:r>
          <w:r>
            <w:rPr>
              <w:rFonts w:ascii="Times New Roman" w:hAnsi="Times New Roman" w:eastAsia="宋体" w:cs="Times New Roman"/>
              <w:kern w:val="2"/>
              <w:szCs w:val="24"/>
              <w:lang w:val="en-US" w:eastAsia="zh-CN" w:bidi="ar-SA"/>
            </w:rPr>
            <w:t>我已完成的任务列表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_Toc1538441998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27</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_Toc1563106400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.20 </w:t>
          </w:r>
          <w:r>
            <w:rPr>
              <w:rFonts w:ascii="Times New Roman" w:hAnsi="Times New Roman" w:eastAsia="宋体" w:cs="Times New Roman"/>
              <w:kern w:val="2"/>
              <w:szCs w:val="24"/>
              <w:lang w:val="en-US" w:eastAsia="zh-CN" w:bidi="ar-SA"/>
            </w:rPr>
            <w:t>我的成绩列表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_Toc1563106400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27</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_Toc1468948678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.21 </w:t>
          </w:r>
          <w:r>
            <w:rPr>
              <w:rFonts w:ascii="Times New Roman" w:hAnsi="Times New Roman" w:eastAsia="宋体" w:cs="Times New Roman"/>
              <w:kern w:val="2"/>
              <w:szCs w:val="24"/>
              <w:lang w:val="en-US" w:eastAsia="zh-CN" w:bidi="ar-SA"/>
            </w:rPr>
            <w:t>我的能力档案</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_Toc1468948678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27</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_Toc125239231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8</w:t>
          </w:r>
          <w:r>
            <w:rPr>
              <w:rFonts w:hint="default" w:ascii="宋体" w:hAnsi="宋体" w:eastAsia="宋体" w:cs="宋体"/>
              <w:kern w:val="2"/>
              <w:szCs w:val="20"/>
              <w:lang w:val="en-US" w:eastAsia="zh-CN" w:bidi="ar-SA"/>
            </w:rPr>
            <w:t xml:space="preserve">.22 </w:t>
          </w:r>
          <w:r>
            <w:rPr>
              <w:rFonts w:ascii="Times New Roman" w:hAnsi="Times New Roman" w:eastAsia="宋体" w:cs="Times New Roman"/>
              <w:kern w:val="2"/>
              <w:szCs w:val="24"/>
              <w:lang w:val="en-US" w:eastAsia="zh-CN" w:bidi="ar-SA"/>
            </w:rPr>
            <w:t>课程交流模块（见11）</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_Toc125239231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27</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_Toc1078160182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eastAsia" w:ascii="Times New Roman" w:hAnsi="Times New Roman" w:eastAsia="宋体" w:cs="Times New Roman"/>
              <w:bCs/>
              <w:kern w:val="44"/>
              <w:szCs w:val="44"/>
              <w:lang w:val="en-US" w:eastAsia="zh-CN" w:bidi="ar-SA"/>
            </w:rPr>
            <w:t xml:space="preserve"> </w:t>
          </w:r>
          <w:r>
            <w:rPr>
              <w:rFonts w:ascii="Times New Roman" w:hAnsi="Times New Roman" w:eastAsia="宋体" w:cs="Times New Roman"/>
              <w:kern w:val="2"/>
              <w:szCs w:val="24"/>
              <w:lang w:val="en-US" w:eastAsia="zh-CN" w:bidi="ar-SA"/>
            </w:rPr>
            <w:t>教师教学模块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_Toc1078160182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_Toc62310430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.1 </w:t>
          </w:r>
          <w:r>
            <w:rPr>
              <w:rFonts w:ascii="Times New Roman" w:hAnsi="Times New Roman" w:eastAsia="宋体" w:cs="Times New Roman"/>
              <w:kern w:val="2"/>
              <w:szCs w:val="24"/>
              <w:lang w:val="en-US" w:eastAsia="zh-CN" w:bidi="ar-SA"/>
            </w:rPr>
            <w:t>我负责的课程列表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_Toc62310430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_Toc181275460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.2 </w:t>
          </w:r>
          <w:r>
            <w:rPr>
              <w:rFonts w:ascii="Times New Roman" w:hAnsi="Times New Roman" w:eastAsia="宋体" w:cs="Times New Roman"/>
              <w:kern w:val="2"/>
              <w:szCs w:val="24"/>
              <w:lang w:val="en-US" w:eastAsia="zh-CN" w:bidi="ar-SA"/>
            </w:rPr>
            <w:t>发布考试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_Toc181275460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_Toc1788945550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.3 </w:t>
          </w:r>
          <w:r>
            <w:rPr>
              <w:rFonts w:ascii="Times New Roman" w:hAnsi="Times New Roman" w:eastAsia="宋体" w:cs="Times New Roman"/>
              <w:kern w:val="2"/>
              <w:szCs w:val="24"/>
              <w:lang w:val="en-US" w:eastAsia="zh-CN" w:bidi="ar-SA"/>
            </w:rPr>
            <w:t>查看考试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_Toc1788945550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_Toc362633502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.4 </w:t>
          </w:r>
          <w:r>
            <w:rPr>
              <w:rFonts w:ascii="Times New Roman" w:hAnsi="Times New Roman" w:eastAsia="宋体" w:cs="Times New Roman"/>
              <w:kern w:val="2"/>
              <w:szCs w:val="24"/>
              <w:lang w:val="en-US" w:eastAsia="zh-CN" w:bidi="ar-SA"/>
            </w:rPr>
            <w:t>新增一节课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_Toc362633502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_Toc1972792409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.5 </w:t>
          </w:r>
          <w:r>
            <w:rPr>
              <w:rFonts w:ascii="Times New Roman" w:hAnsi="Times New Roman" w:eastAsia="宋体" w:cs="Times New Roman"/>
              <w:kern w:val="2"/>
              <w:szCs w:val="24"/>
              <w:lang w:val="en-US" w:eastAsia="zh-CN" w:bidi="ar-SA"/>
            </w:rPr>
            <w:t>删除一节课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_Toc1972792409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_Toc1712463603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.6 </w:t>
          </w:r>
          <w:r>
            <w:rPr>
              <w:rFonts w:ascii="Times New Roman" w:hAnsi="Times New Roman" w:eastAsia="宋体" w:cs="Times New Roman"/>
              <w:kern w:val="2"/>
              <w:szCs w:val="24"/>
              <w:lang w:val="en-US" w:eastAsia="zh-CN" w:bidi="ar-SA"/>
            </w:rPr>
            <w:t>查看一节课知识点列表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_Toc1712463603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_Toc1791164500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.7 </w:t>
          </w:r>
          <w:r>
            <w:rPr>
              <w:rFonts w:ascii="Times New Roman" w:hAnsi="Times New Roman" w:eastAsia="宋体" w:cs="Times New Roman"/>
              <w:kern w:val="2"/>
              <w:szCs w:val="24"/>
              <w:lang w:val="en-US" w:eastAsia="zh-CN" w:bidi="ar-SA"/>
            </w:rPr>
            <w:t>新增一个知识点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_Toc1791164500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_Toc1418384565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.8 </w:t>
          </w:r>
          <w:r>
            <w:rPr>
              <w:rFonts w:ascii="Times New Roman" w:hAnsi="Times New Roman" w:eastAsia="宋体" w:cs="Times New Roman"/>
              <w:kern w:val="2"/>
              <w:szCs w:val="24"/>
              <w:lang w:val="en-US" w:eastAsia="zh-CN" w:bidi="ar-SA"/>
            </w:rPr>
            <w:t>删除一个知识点</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_Toc1418384565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_Toc805348513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.9 </w:t>
          </w:r>
          <w:r>
            <w:rPr>
              <w:rFonts w:ascii="Times New Roman" w:hAnsi="Times New Roman" w:eastAsia="宋体" w:cs="Times New Roman"/>
              <w:kern w:val="2"/>
              <w:szCs w:val="24"/>
              <w:lang w:val="en-US" w:eastAsia="zh-CN" w:bidi="ar-SA"/>
            </w:rPr>
            <w:t>发布综合练习</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_Toc805348513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_Toc1339517706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.10 </w:t>
          </w:r>
          <w:r>
            <w:rPr>
              <w:rFonts w:ascii="Times New Roman" w:hAnsi="Times New Roman" w:eastAsia="宋体" w:cs="Times New Roman"/>
              <w:kern w:val="2"/>
              <w:szCs w:val="24"/>
              <w:lang w:val="en-US" w:eastAsia="zh-CN" w:bidi="ar-SA"/>
            </w:rPr>
            <w:t>查看综合练习</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_Toc1339517706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_Toc2546244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.11 </w:t>
          </w:r>
          <w:r>
            <w:rPr>
              <w:rFonts w:ascii="Times New Roman" w:hAnsi="Times New Roman" w:eastAsia="宋体" w:cs="Times New Roman"/>
              <w:kern w:val="2"/>
              <w:szCs w:val="24"/>
              <w:lang w:val="en-US" w:eastAsia="zh-CN" w:bidi="ar-SA"/>
            </w:rPr>
            <w:t>修改课程信息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_Toc2546244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_Toc1495414666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.12 </w:t>
          </w:r>
          <w:r>
            <w:rPr>
              <w:rFonts w:ascii="Times New Roman" w:hAnsi="Times New Roman" w:eastAsia="宋体" w:cs="Times New Roman"/>
              <w:kern w:val="2"/>
              <w:szCs w:val="24"/>
              <w:lang w:val="en-US" w:eastAsia="zh-CN" w:bidi="ar-SA"/>
            </w:rPr>
            <w:t>新增课程资料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_Toc1495414666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_Toc224980311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.13 </w:t>
          </w:r>
          <w:r>
            <w:rPr>
              <w:rFonts w:ascii="Times New Roman" w:hAnsi="Times New Roman" w:eastAsia="宋体" w:cs="Times New Roman"/>
              <w:kern w:val="2"/>
              <w:szCs w:val="24"/>
              <w:lang w:val="en-US" w:eastAsia="zh-CN" w:bidi="ar-SA"/>
            </w:rPr>
            <w:t>删除课程资料</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_Toc224980311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_Toc1910406332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.14 </w:t>
          </w:r>
          <w:r>
            <w:rPr>
              <w:rFonts w:ascii="Times New Roman" w:hAnsi="Times New Roman" w:eastAsia="宋体" w:cs="Times New Roman"/>
              <w:kern w:val="2"/>
              <w:szCs w:val="24"/>
              <w:lang w:val="en-US" w:eastAsia="zh-CN" w:bidi="ar-SA"/>
            </w:rPr>
            <w:t>修改课程封面</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_Toc1910406332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28</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_Toc1435317588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.15 </w:t>
          </w:r>
          <w:r>
            <w:rPr>
              <w:rFonts w:ascii="Times New Roman" w:hAnsi="Times New Roman" w:eastAsia="宋体" w:cs="Times New Roman"/>
              <w:kern w:val="2"/>
              <w:szCs w:val="24"/>
              <w:lang w:val="en-US" w:eastAsia="zh-CN" w:bidi="ar-SA"/>
            </w:rPr>
            <w:t>我的负责的实训列表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_Toc1435317588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_Toc1722673424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val="en-US" w:eastAsia="zh-CN" w:bidi="ar-SA"/>
            </w:rPr>
            <w:t xml:space="preserve">.16 </w:t>
          </w:r>
          <w:r>
            <w:rPr>
              <w:rFonts w:ascii="Times New Roman" w:hAnsi="Times New Roman" w:eastAsia="宋体" w:cs="Times New Roman"/>
              <w:kern w:val="2"/>
              <w:szCs w:val="24"/>
              <w:lang w:val="en-US" w:eastAsia="zh-CN" w:bidi="ar-SA"/>
            </w:rPr>
            <w:t>修改课程封面</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_Toc1722673424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_Toc1575768710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.17 </w:t>
          </w:r>
          <w:r>
            <w:rPr>
              <w:rFonts w:ascii="Times New Roman" w:hAnsi="Times New Roman" w:eastAsia="宋体" w:cs="Times New Roman"/>
              <w:kern w:val="2"/>
              <w:szCs w:val="24"/>
              <w:lang w:val="en-US" w:eastAsia="zh-CN" w:bidi="ar-SA"/>
            </w:rPr>
            <w:t>新增实训任务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_Toc1575768710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_Toc1111599175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.18 </w:t>
          </w:r>
          <w:r>
            <w:rPr>
              <w:rFonts w:ascii="Times New Roman" w:hAnsi="Times New Roman" w:eastAsia="宋体" w:cs="Times New Roman"/>
              <w:kern w:val="2"/>
              <w:szCs w:val="24"/>
              <w:lang w:val="en-US" w:eastAsia="zh-CN" w:bidi="ar-SA"/>
            </w:rPr>
            <w:t>删除实训任务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_Toc1111599175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_Toc287190663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.19 </w:t>
          </w:r>
          <w:r>
            <w:rPr>
              <w:rFonts w:ascii="Times New Roman" w:hAnsi="Times New Roman" w:eastAsia="宋体" w:cs="Times New Roman"/>
              <w:kern w:val="2"/>
              <w:szCs w:val="24"/>
              <w:lang w:val="en-US" w:eastAsia="zh-CN" w:bidi="ar-SA"/>
            </w:rPr>
            <w:t>修改实训任务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_Toc287190663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_Toc1456111505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.20 </w:t>
          </w:r>
          <w:r>
            <w:rPr>
              <w:rFonts w:ascii="Times New Roman" w:hAnsi="Times New Roman" w:eastAsia="宋体" w:cs="Times New Roman"/>
              <w:kern w:val="2"/>
              <w:szCs w:val="24"/>
              <w:lang w:val="en-US" w:eastAsia="zh-CN" w:bidi="ar-SA"/>
            </w:rPr>
            <w:t>全部任务列表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_Toc1456111505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_Toc634829625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.21 </w:t>
          </w:r>
          <w:r>
            <w:rPr>
              <w:rFonts w:ascii="Times New Roman" w:hAnsi="Times New Roman" w:eastAsia="宋体" w:cs="Times New Roman"/>
              <w:kern w:val="2"/>
              <w:szCs w:val="24"/>
              <w:lang w:val="en-US" w:eastAsia="zh-CN" w:bidi="ar-SA"/>
            </w:rPr>
            <w:t>进行中的任务列表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_Toc634829625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_Toc1350412398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.22 </w:t>
          </w:r>
          <w:r>
            <w:rPr>
              <w:rFonts w:ascii="Times New Roman" w:hAnsi="Times New Roman" w:eastAsia="宋体" w:cs="Times New Roman"/>
              <w:kern w:val="2"/>
              <w:szCs w:val="24"/>
              <w:lang w:val="en-US" w:eastAsia="zh-CN" w:bidi="ar-SA"/>
            </w:rPr>
            <w:t>已结束任务列表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_Toc1350412398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_Toc1048692655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.23 </w:t>
          </w:r>
          <w:r>
            <w:rPr>
              <w:rFonts w:ascii="Times New Roman" w:hAnsi="Times New Roman" w:eastAsia="宋体" w:cs="Times New Roman"/>
              <w:kern w:val="2"/>
              <w:szCs w:val="24"/>
              <w:lang w:val="en-US" w:eastAsia="zh-CN" w:bidi="ar-SA"/>
            </w:rPr>
            <w:t>发布新任务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_Toc1048692655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_Toc1302929923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.24 </w:t>
          </w:r>
          <w:r>
            <w:rPr>
              <w:rFonts w:ascii="Times New Roman" w:hAnsi="Times New Roman" w:eastAsia="宋体" w:cs="Times New Roman"/>
              <w:kern w:val="2"/>
              <w:szCs w:val="24"/>
              <w:lang w:val="en-US" w:eastAsia="zh-CN" w:bidi="ar-SA"/>
            </w:rPr>
            <w:t>删除任务</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_Toc1302929923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_Toc925467768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.25 </w:t>
          </w:r>
          <w:r>
            <w:rPr>
              <w:rFonts w:ascii="Times New Roman" w:hAnsi="Times New Roman" w:eastAsia="宋体" w:cs="Times New Roman"/>
              <w:kern w:val="2"/>
              <w:szCs w:val="24"/>
              <w:lang w:val="en-US" w:eastAsia="zh-CN" w:bidi="ar-SA"/>
            </w:rPr>
            <w:t>待批改练习列表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_Toc925467768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_Toc731561935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.26 </w:t>
          </w:r>
          <w:r>
            <w:rPr>
              <w:rFonts w:ascii="Times New Roman" w:hAnsi="Times New Roman" w:eastAsia="宋体" w:cs="Times New Roman"/>
              <w:kern w:val="2"/>
              <w:szCs w:val="24"/>
              <w:lang w:val="en-US" w:eastAsia="zh-CN" w:bidi="ar-SA"/>
            </w:rPr>
            <w:t>待批改考试列表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_Toc731561935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_Toc693888273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.27 </w:t>
          </w:r>
          <w:r>
            <w:rPr>
              <w:rFonts w:ascii="Times New Roman" w:hAnsi="Times New Roman" w:eastAsia="宋体" w:cs="Times New Roman"/>
              <w:kern w:val="2"/>
              <w:szCs w:val="24"/>
              <w:lang w:val="en-US" w:eastAsia="zh-CN" w:bidi="ar-SA"/>
            </w:rPr>
            <w:t>学生答题列表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_Toc693888273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_Toc341090520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.28 </w:t>
          </w:r>
          <w:r>
            <w:rPr>
              <w:rFonts w:ascii="Times New Roman" w:hAnsi="Times New Roman" w:eastAsia="宋体" w:cs="Times New Roman"/>
              <w:kern w:val="2"/>
              <w:szCs w:val="24"/>
              <w:lang w:val="en-US" w:eastAsia="zh-CN" w:bidi="ar-SA"/>
            </w:rPr>
            <w:t>提交批改结果</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_Toc341090520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_Toc53026965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9</w:t>
          </w:r>
          <w:r>
            <w:rPr>
              <w:rFonts w:hint="default" w:ascii="宋体" w:hAnsi="宋体" w:eastAsia="宋体" w:cs="宋体"/>
              <w:kern w:val="2"/>
              <w:szCs w:val="20"/>
              <w:lang w:eastAsia="zh-CN" w:bidi="ar-SA"/>
            </w:rPr>
            <w:t xml:space="preserve">.29 </w:t>
          </w:r>
          <w:r>
            <w:rPr>
              <w:rFonts w:ascii="Times New Roman" w:hAnsi="Times New Roman" w:eastAsia="宋体" w:cs="Times New Roman"/>
              <w:kern w:val="2"/>
              <w:szCs w:val="24"/>
              <w:lang w:val="en-US" w:eastAsia="zh-CN" w:bidi="ar-SA"/>
            </w:rPr>
            <w:t>课程交流模块（见11）</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_Toc53026965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29</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_Toc819127504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0 </w:t>
          </w:r>
          <w:r>
            <w:rPr>
              <w:rFonts w:ascii="Times New Roman" w:hAnsi="Times New Roman" w:eastAsia="宋体" w:cs="Times New Roman"/>
              <w:kern w:val="2"/>
              <w:szCs w:val="24"/>
              <w:lang w:val="en-US" w:eastAsia="zh-CN" w:bidi="ar-SA"/>
            </w:rPr>
            <w:t>学友圈模块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_Toc819127504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_Toc1419250703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宋体" w:cs="Times New Roman"/>
              <w:kern w:val="2"/>
              <w:szCs w:val="20"/>
              <w:lang w:val="en-US" w:eastAsia="zh-CN" w:bidi="ar-SA"/>
            </w:rPr>
            <w:t xml:space="preserve">0.1 </w:t>
          </w:r>
          <w:r>
            <w:rPr>
              <w:rFonts w:ascii="Times New Roman" w:hAnsi="Times New Roman" w:eastAsia="宋体" w:cs="Times New Roman"/>
              <w:kern w:val="2"/>
              <w:szCs w:val="24"/>
              <w:lang w:val="en-US" w:eastAsia="zh-CN" w:bidi="ar-SA"/>
            </w:rPr>
            <w:t>学友圈动态列表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_Toc1419250703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宋体" w:cs="Times New Roman"/>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_Toc115337396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宋体" w:cs="Times New Roman"/>
              <w:kern w:val="2"/>
              <w:szCs w:val="20"/>
              <w:lang w:val="en-US" w:eastAsia="zh-CN" w:bidi="ar-SA"/>
            </w:rPr>
            <w:t xml:space="preserve">0.2 </w:t>
          </w:r>
          <w:r>
            <w:rPr>
              <w:rFonts w:ascii="Times New Roman" w:hAnsi="Times New Roman" w:eastAsia="宋体" w:cs="Times New Roman"/>
              <w:kern w:val="2"/>
              <w:szCs w:val="24"/>
              <w:lang w:val="en-US" w:eastAsia="zh-CN" w:bidi="ar-SA"/>
            </w:rPr>
            <w:t>学友圈动态详情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_Toc115337396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宋体" w:cs="Times New Roman"/>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_Toc1000402964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宋体" w:cs="Times New Roman"/>
              <w:kern w:val="2"/>
              <w:szCs w:val="20"/>
              <w:lang w:val="en-US" w:eastAsia="zh-CN" w:bidi="ar-SA"/>
            </w:rPr>
            <w:t xml:space="preserve">0.3 </w:t>
          </w:r>
          <w:r>
            <w:rPr>
              <w:rFonts w:ascii="Times New Roman" w:hAnsi="Times New Roman" w:eastAsia="宋体" w:cs="Times New Roman"/>
              <w:kern w:val="2"/>
              <w:szCs w:val="24"/>
              <w:lang w:val="en-US" w:eastAsia="zh-CN" w:bidi="ar-SA"/>
            </w:rPr>
            <w:t>学友圈动态点赞</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_Toc1000402964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宋体" w:cs="Times New Roman"/>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_Toc1060712605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宋体" w:cs="Times New Roman"/>
              <w:kern w:val="2"/>
              <w:szCs w:val="20"/>
              <w:lang w:val="en-US" w:eastAsia="zh-CN" w:bidi="ar-SA"/>
            </w:rPr>
            <w:t xml:space="preserve">0.4 </w:t>
          </w:r>
          <w:r>
            <w:rPr>
              <w:rFonts w:ascii="Times New Roman" w:hAnsi="Times New Roman" w:eastAsia="宋体" w:cs="Times New Roman"/>
              <w:kern w:val="2"/>
              <w:szCs w:val="24"/>
              <w:lang w:val="en-US" w:eastAsia="zh-CN" w:bidi="ar-SA"/>
            </w:rPr>
            <w:t>学友圈动态取消赞</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_Toc1060712605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宋体" w:cs="Times New Roman"/>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_Toc477970898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宋体" w:cs="Times New Roman"/>
              <w:kern w:val="2"/>
              <w:szCs w:val="20"/>
              <w:lang w:val="en-US" w:eastAsia="zh-CN" w:bidi="ar-SA"/>
            </w:rPr>
            <w:t xml:space="preserve">0.5 </w:t>
          </w:r>
          <w:r>
            <w:rPr>
              <w:rFonts w:ascii="Times New Roman" w:hAnsi="Times New Roman" w:eastAsia="宋体" w:cs="Times New Roman"/>
              <w:kern w:val="2"/>
              <w:szCs w:val="24"/>
              <w:lang w:val="en-US" w:eastAsia="zh-CN" w:bidi="ar-SA"/>
            </w:rPr>
            <w:t>学友圈发表新动态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_Toc477970898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宋体" w:cs="Times New Roman"/>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_Toc825711726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宋体" w:cs="Times New Roman"/>
              <w:kern w:val="2"/>
              <w:szCs w:val="20"/>
              <w:lang w:val="en-US" w:eastAsia="zh-CN" w:bidi="ar-SA"/>
            </w:rPr>
            <w:t xml:space="preserve">0.6 </w:t>
          </w:r>
          <w:r>
            <w:rPr>
              <w:rFonts w:ascii="Times New Roman" w:hAnsi="Times New Roman" w:eastAsia="宋体" w:cs="Times New Roman"/>
              <w:kern w:val="2"/>
              <w:szCs w:val="24"/>
              <w:lang w:val="en-US" w:eastAsia="zh-CN" w:bidi="ar-SA"/>
            </w:rPr>
            <w:t>学友圈删除动态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_Toc825711726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宋体" w:cs="Times New Roman"/>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_Toc625692560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宋体" w:cs="Times New Roman"/>
              <w:kern w:val="2"/>
              <w:szCs w:val="20"/>
              <w:lang w:val="en-US" w:eastAsia="zh-CN" w:bidi="ar-SA"/>
            </w:rPr>
            <w:t xml:space="preserve">0.7 </w:t>
          </w:r>
          <w:r>
            <w:rPr>
              <w:rFonts w:ascii="Times New Roman" w:hAnsi="Times New Roman" w:eastAsia="宋体" w:cs="Times New Roman"/>
              <w:kern w:val="2"/>
              <w:szCs w:val="24"/>
              <w:lang w:val="en-US" w:eastAsia="zh-CN" w:bidi="ar-SA"/>
            </w:rPr>
            <w:t>学友圈评论（回复）动态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_Toc625692560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宋体" w:cs="Times New Roman"/>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_Toc121651751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Times New Roman" w:hAnsi="Times New Roman" w:eastAsia="宋体" w:cs="Times New Roman"/>
              <w:kern w:val="2"/>
              <w:szCs w:val="20"/>
              <w:lang w:val="en-US" w:eastAsia="zh-CN" w:bidi="ar-SA"/>
            </w:rPr>
            <w:t xml:space="preserve">0.8 </w:t>
          </w:r>
          <w:r>
            <w:rPr>
              <w:rFonts w:ascii="Times New Roman" w:hAnsi="Times New Roman" w:eastAsia="宋体" w:cs="Times New Roman"/>
              <w:kern w:val="2"/>
              <w:szCs w:val="24"/>
              <w:lang w:val="en-US" w:eastAsia="zh-CN" w:bidi="ar-SA"/>
            </w:rPr>
            <w:t>学友圈删除评论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_Toc121651751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30</w:t>
          </w:r>
          <w:r>
            <w:rPr>
              <w:rFonts w:ascii="Times New Roman" w:hAnsi="Times New Roman" w:eastAsia="宋体" w:cs="Times New Roman"/>
              <w:kern w:val="2"/>
              <w:szCs w:val="24"/>
              <w:lang w:val="en-US" w:eastAsia="zh-CN" w:bidi="ar-SA"/>
            </w:rPr>
            <w:fldChar w:fldCharType="end"/>
          </w:r>
          <w:r>
            <w:rPr>
              <w:rFonts w:hint="default" w:ascii="Times New Roman" w:hAnsi="Times New Roman" w:eastAsia="宋体" w:cs="Times New Roman"/>
              <w:kern w:val="2"/>
              <w:szCs w:val="20"/>
              <w:lang w:val="en-US"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_Toc96612643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1 </w:t>
          </w:r>
          <w:r>
            <w:rPr>
              <w:rFonts w:ascii="Times New Roman" w:hAnsi="Times New Roman" w:eastAsia="宋体" w:cs="Times New Roman"/>
              <w:kern w:val="2"/>
              <w:szCs w:val="24"/>
              <w:lang w:val="en-US" w:eastAsia="zh-CN" w:bidi="ar-SA"/>
            </w:rPr>
            <w:t>课程交流模块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_Toc96612643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31</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_Toc1431041074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val="en-US" w:eastAsia="zh-CN" w:bidi="ar-SA"/>
            </w:rPr>
            <w:t xml:space="preserve">1.1 </w:t>
          </w:r>
          <w:r>
            <w:rPr>
              <w:rFonts w:ascii="Times New Roman" w:hAnsi="Times New Roman" w:eastAsia="宋体" w:cs="Times New Roman"/>
              <w:kern w:val="2"/>
              <w:szCs w:val="24"/>
              <w:lang w:val="en-US" w:eastAsia="zh-CN" w:bidi="ar-SA"/>
            </w:rPr>
            <w:t>课程交流列表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_Toc1431041074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31</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_Toc1461169457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1.2 </w:t>
          </w:r>
          <w:r>
            <w:rPr>
              <w:rFonts w:ascii="Times New Roman" w:hAnsi="Times New Roman" w:eastAsia="宋体" w:cs="Times New Roman"/>
              <w:kern w:val="2"/>
              <w:szCs w:val="24"/>
              <w:lang w:val="en-US" w:eastAsia="zh-CN" w:bidi="ar-SA"/>
            </w:rPr>
            <w:t>课程交流详情</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_Toc1461169457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31</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_Toc99158887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1.3 </w:t>
          </w:r>
          <w:r>
            <w:rPr>
              <w:rFonts w:ascii="Times New Roman" w:hAnsi="Times New Roman" w:eastAsia="宋体" w:cs="Times New Roman"/>
              <w:kern w:val="2"/>
              <w:szCs w:val="24"/>
              <w:lang w:val="en-US" w:eastAsia="zh-CN" w:bidi="ar-SA"/>
            </w:rPr>
            <w:t>课程交流点赞</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_Toc99158887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31</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_Toc778972092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1.4 </w:t>
          </w:r>
          <w:r>
            <w:rPr>
              <w:rFonts w:ascii="Times New Roman" w:hAnsi="Times New Roman" w:eastAsia="宋体" w:cs="Times New Roman"/>
              <w:kern w:val="2"/>
              <w:szCs w:val="24"/>
              <w:lang w:val="en-US" w:eastAsia="zh-CN" w:bidi="ar-SA"/>
            </w:rPr>
            <w:t>课程交流取消点赞</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_Toc778972092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31</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_Toc1686149768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1.5 </w:t>
          </w:r>
          <w:r>
            <w:rPr>
              <w:rFonts w:ascii="Times New Roman" w:hAnsi="Times New Roman" w:eastAsia="宋体" w:cs="Times New Roman"/>
              <w:kern w:val="2"/>
              <w:szCs w:val="24"/>
              <w:lang w:val="en-US" w:eastAsia="zh-CN" w:bidi="ar-SA"/>
            </w:rPr>
            <w:t>发表新话题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_Toc1686149768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31</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_Toc2009565220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1.6 </w:t>
          </w:r>
          <w:r>
            <w:rPr>
              <w:rFonts w:ascii="Times New Roman" w:hAnsi="Times New Roman" w:eastAsia="宋体" w:cs="Times New Roman"/>
              <w:kern w:val="2"/>
              <w:szCs w:val="24"/>
              <w:lang w:val="en-US" w:eastAsia="zh-CN" w:bidi="ar-SA"/>
            </w:rPr>
            <w:t>删除话题</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_Toc2009565220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31</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_Toc66806032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1.7 </w:t>
          </w:r>
          <w:r>
            <w:rPr>
              <w:rFonts w:ascii="Times New Roman" w:hAnsi="Times New Roman" w:eastAsia="宋体" w:cs="Times New Roman"/>
              <w:kern w:val="2"/>
              <w:szCs w:val="24"/>
              <w:lang w:val="en-US" w:eastAsia="zh-CN" w:bidi="ar-SA"/>
            </w:rPr>
            <w:t>评论（回复）</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_Toc66806032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31</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_Toc1261339545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1.8 </w:t>
          </w:r>
          <w:r>
            <w:rPr>
              <w:rFonts w:ascii="Times New Roman" w:hAnsi="Times New Roman" w:eastAsia="宋体" w:cs="Times New Roman"/>
              <w:kern w:val="2"/>
              <w:szCs w:val="24"/>
              <w:lang w:val="en-US" w:eastAsia="zh-CN" w:bidi="ar-SA"/>
            </w:rPr>
            <w:t>删除评论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_Toc1261339545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31</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_Toc1437850282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2 </w:t>
          </w:r>
          <w:r>
            <w:rPr>
              <w:rFonts w:ascii="Times New Roman" w:hAnsi="Times New Roman" w:eastAsia="宋体" w:cs="Times New Roman"/>
              <w:kern w:val="2"/>
              <w:szCs w:val="24"/>
              <w:lang w:val="en-US" w:eastAsia="zh-CN" w:bidi="ar-SA"/>
            </w:rPr>
            <w:t>通用模块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_Toc1437850282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_Toc1178405207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2.1 </w:t>
          </w:r>
          <w:r>
            <w:rPr>
              <w:rFonts w:ascii="Times New Roman" w:hAnsi="Times New Roman" w:eastAsia="宋体" w:cs="Times New Roman"/>
              <w:kern w:val="2"/>
              <w:szCs w:val="24"/>
              <w:lang w:val="en-US" w:eastAsia="zh-CN" w:bidi="ar-SA"/>
            </w:rPr>
            <w:t>用户账号登录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_Toc1178405207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_Toc1548530208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val="en-US" w:eastAsia="zh-CN" w:bidi="ar-SA"/>
            </w:rPr>
            <w:t xml:space="preserve">2.2 </w:t>
          </w:r>
          <w:r>
            <w:rPr>
              <w:rFonts w:ascii="Times New Roman" w:hAnsi="Times New Roman" w:eastAsia="宋体" w:cs="Times New Roman"/>
              <w:kern w:val="2"/>
              <w:szCs w:val="24"/>
              <w:lang w:val="en-US" w:eastAsia="zh-CN" w:bidi="ar-SA"/>
            </w:rPr>
            <w:t>用户学号登录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_Toc1548530208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_Toc746478139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2.3 </w:t>
          </w:r>
          <w:r>
            <w:rPr>
              <w:rFonts w:ascii="Times New Roman" w:hAnsi="Times New Roman" w:eastAsia="宋体" w:cs="Times New Roman"/>
              <w:kern w:val="2"/>
              <w:szCs w:val="24"/>
              <w:lang w:val="en-US" w:eastAsia="zh-CN" w:bidi="ar-SA"/>
            </w:rPr>
            <w:t>用户注册</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_Toc746478139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_Toc1813234833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2.4 </w:t>
          </w:r>
          <w:r>
            <w:rPr>
              <w:rFonts w:ascii="Times New Roman" w:hAnsi="Times New Roman" w:eastAsia="宋体" w:cs="Times New Roman"/>
              <w:kern w:val="2"/>
              <w:szCs w:val="24"/>
              <w:lang w:val="en-US" w:eastAsia="zh-CN" w:bidi="ar-SA"/>
            </w:rPr>
            <w:t>用户个人信息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_Toc1813234833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_Toc751458959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2.5 </w:t>
          </w:r>
          <w:r>
            <w:rPr>
              <w:rFonts w:ascii="Times New Roman" w:hAnsi="Times New Roman" w:eastAsia="宋体" w:cs="Times New Roman"/>
              <w:kern w:val="2"/>
              <w:szCs w:val="24"/>
              <w:lang w:val="en-US" w:eastAsia="zh-CN" w:bidi="ar-SA"/>
            </w:rPr>
            <w:t>修改个人信息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_Toc751458959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_Toc1795170794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2.6 </w:t>
          </w:r>
          <w:r>
            <w:rPr>
              <w:rFonts w:ascii="Times New Roman" w:hAnsi="Times New Roman" w:eastAsia="宋体" w:cs="Times New Roman"/>
              <w:kern w:val="2"/>
              <w:szCs w:val="24"/>
              <w:lang w:val="en-US" w:eastAsia="zh-CN" w:bidi="ar-SA"/>
            </w:rPr>
            <w:t>修改头像</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_Toc1795170794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_Toc968681108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2.7 </w:t>
          </w:r>
          <w:r>
            <w:rPr>
              <w:rFonts w:ascii="Times New Roman" w:hAnsi="Times New Roman" w:eastAsia="宋体" w:cs="Times New Roman"/>
              <w:kern w:val="2"/>
              <w:szCs w:val="24"/>
              <w:lang w:val="en-US" w:eastAsia="zh-CN" w:bidi="ar-SA"/>
            </w:rPr>
            <w:t>消息列表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_Toc968681108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_Toc1676926727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2.8 </w:t>
          </w:r>
          <w:r>
            <w:rPr>
              <w:rFonts w:ascii="Times New Roman" w:hAnsi="Times New Roman" w:eastAsia="宋体" w:cs="Times New Roman"/>
              <w:kern w:val="2"/>
              <w:szCs w:val="24"/>
              <w:lang w:val="en-US" w:eastAsia="zh-CN" w:bidi="ar-SA"/>
            </w:rPr>
            <w:t>读消息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_Toc1676926727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_Toc379249081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2.9 </w:t>
          </w:r>
          <w:r>
            <w:rPr>
              <w:rFonts w:ascii="Times New Roman" w:hAnsi="Times New Roman" w:eastAsia="宋体" w:cs="Times New Roman"/>
              <w:kern w:val="2"/>
              <w:szCs w:val="24"/>
              <w:lang w:val="en-US" w:eastAsia="zh-CN" w:bidi="ar-SA"/>
            </w:rPr>
            <w:t>清空已读消息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_Toc379249081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_Toc1662569381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2.10 </w:t>
          </w:r>
          <w:r>
            <w:rPr>
              <w:rFonts w:ascii="Times New Roman" w:hAnsi="Times New Roman" w:eastAsia="宋体" w:cs="Times New Roman"/>
              <w:kern w:val="2"/>
              <w:szCs w:val="24"/>
              <w:lang w:val="en-US" w:eastAsia="zh-CN" w:bidi="ar-SA"/>
            </w:rPr>
            <w:t>问题反馈</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_Toc1662569381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_Toc2018017247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2.11 </w:t>
          </w:r>
          <w:r>
            <w:rPr>
              <w:rFonts w:ascii="Times New Roman" w:hAnsi="Times New Roman" w:eastAsia="宋体" w:cs="Times New Roman"/>
              <w:kern w:val="2"/>
              <w:szCs w:val="24"/>
              <w:lang w:val="en-US" w:eastAsia="zh-CN" w:bidi="ar-SA"/>
            </w:rPr>
            <w:t>绑定教师/学生</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_Toc2018017247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_Toc432276047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2.12 </w:t>
          </w:r>
          <w:r>
            <w:rPr>
              <w:rFonts w:ascii="Times New Roman" w:hAnsi="Times New Roman" w:eastAsia="宋体" w:cs="Times New Roman"/>
              <w:kern w:val="2"/>
              <w:szCs w:val="24"/>
              <w:lang w:val="en-US" w:eastAsia="zh-CN" w:bidi="ar-SA"/>
            </w:rPr>
            <w:t>取消绑定</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_Toc432276047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_Toc334213237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2.13 </w:t>
          </w:r>
          <w:r>
            <w:rPr>
              <w:rFonts w:ascii="Times New Roman" w:hAnsi="Times New Roman" w:eastAsia="宋体" w:cs="Times New Roman"/>
              <w:kern w:val="2"/>
              <w:szCs w:val="24"/>
              <w:lang w:val="en-US" w:eastAsia="zh-CN" w:bidi="ar-SA"/>
            </w:rPr>
            <w:t>钱包模块（见14）</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_Toc334213237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32</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_Toc1289784302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3 </w:t>
          </w:r>
          <w:r>
            <w:rPr>
              <w:rFonts w:ascii="Times New Roman" w:hAnsi="Times New Roman" w:eastAsia="宋体" w:cs="Times New Roman"/>
              <w:kern w:val="2"/>
              <w:szCs w:val="24"/>
              <w:lang w:val="en-US" w:eastAsia="zh-CN" w:bidi="ar-SA"/>
            </w:rPr>
            <w:t>直播间模块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_Toc1289784302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_Toc547613443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3.1 </w:t>
          </w:r>
          <w:r>
            <w:rPr>
              <w:rFonts w:ascii="Times New Roman" w:hAnsi="Times New Roman" w:eastAsia="宋体" w:cs="Times New Roman"/>
              <w:kern w:val="2"/>
              <w:szCs w:val="24"/>
              <w:lang w:val="en-US" w:eastAsia="zh-CN" w:bidi="ar-SA"/>
            </w:rPr>
            <w:t>直播课程列表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_Toc547613443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_Toc1334616201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3.2 </w:t>
          </w:r>
          <w:r>
            <w:rPr>
              <w:rFonts w:ascii="Times New Roman" w:hAnsi="Times New Roman" w:eastAsia="宋体" w:cs="Times New Roman"/>
              <w:kern w:val="2"/>
              <w:szCs w:val="24"/>
              <w:lang w:val="en-US" w:eastAsia="zh-CN" w:bidi="ar-SA"/>
            </w:rPr>
            <w:t>查看直播间信息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_Toc1334616201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_Toc203013260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3.3 </w:t>
          </w:r>
          <w:r>
            <w:rPr>
              <w:rFonts w:ascii="Times New Roman" w:hAnsi="Times New Roman" w:eastAsia="宋体" w:cs="Times New Roman"/>
              <w:kern w:val="2"/>
              <w:szCs w:val="24"/>
              <w:lang w:val="en-US" w:eastAsia="zh-CN" w:bidi="ar-SA"/>
            </w:rPr>
            <w:t>查看直播公告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_Toc203013260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_Toc1025584341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3.4 </w:t>
          </w:r>
          <w:r>
            <w:rPr>
              <w:rFonts w:ascii="Times New Roman" w:hAnsi="Times New Roman" w:eastAsia="宋体" w:cs="Times New Roman"/>
              <w:kern w:val="2"/>
              <w:szCs w:val="24"/>
              <w:lang w:val="en-US" w:eastAsia="zh-CN" w:bidi="ar-SA"/>
            </w:rPr>
            <w:t>直播讨论列表</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_Toc1025584341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_Toc12844279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3.5 </w:t>
          </w:r>
          <w:r>
            <w:rPr>
              <w:rFonts w:ascii="Times New Roman" w:hAnsi="Times New Roman" w:eastAsia="宋体" w:cs="Times New Roman"/>
              <w:kern w:val="2"/>
              <w:szCs w:val="24"/>
              <w:lang w:val="en-US" w:eastAsia="zh-CN" w:bidi="ar-SA"/>
            </w:rPr>
            <w:t>发讨论</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_Toc12844279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_Toc828705820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3.6 </w:t>
          </w:r>
          <w:r>
            <w:rPr>
              <w:rFonts w:ascii="Times New Roman" w:hAnsi="Times New Roman" w:eastAsia="宋体" w:cs="Times New Roman"/>
              <w:kern w:val="2"/>
              <w:szCs w:val="24"/>
              <w:lang w:val="en-US" w:eastAsia="zh-CN" w:bidi="ar-SA"/>
            </w:rPr>
            <w:t>修改直播间信息</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_Toc828705820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_Toc1147236092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3.7 </w:t>
          </w:r>
          <w:r>
            <w:rPr>
              <w:rFonts w:ascii="Times New Roman" w:hAnsi="Times New Roman" w:eastAsia="宋体" w:cs="Times New Roman"/>
              <w:kern w:val="2"/>
              <w:szCs w:val="24"/>
              <w:lang w:val="en-US" w:eastAsia="zh-CN" w:bidi="ar-SA"/>
            </w:rPr>
            <w:t>开启直播</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_Toc1147236092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_Toc109456923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3.8 </w:t>
          </w:r>
          <w:r>
            <w:rPr>
              <w:rFonts w:ascii="Times New Roman" w:hAnsi="Times New Roman" w:eastAsia="宋体" w:cs="Times New Roman"/>
              <w:kern w:val="2"/>
              <w:szCs w:val="24"/>
              <w:lang w:val="en-US" w:eastAsia="zh-CN" w:bidi="ar-SA"/>
            </w:rPr>
            <w:t>关闭直播</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_Toc109456923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_Toc112263246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3.9 </w:t>
          </w:r>
          <w:r>
            <w:rPr>
              <w:rFonts w:ascii="Times New Roman" w:hAnsi="Times New Roman" w:eastAsia="宋体" w:cs="Times New Roman"/>
              <w:kern w:val="2"/>
              <w:szCs w:val="24"/>
              <w:lang w:val="en-US" w:eastAsia="zh-CN" w:bidi="ar-SA"/>
            </w:rPr>
            <w:t>发布直播公告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_Toc112263246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_Toc460921901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val="en-US" w:eastAsia="zh-CN" w:bidi="ar-SA"/>
            </w:rPr>
            <w:t xml:space="preserve">3.10 </w:t>
          </w:r>
          <w:r>
            <w:rPr>
              <w:rFonts w:ascii="Times New Roman" w:hAnsi="Times New Roman" w:eastAsia="宋体" w:cs="Times New Roman"/>
              <w:kern w:val="2"/>
              <w:szCs w:val="24"/>
              <w:lang w:val="en-US" w:eastAsia="zh-CN" w:bidi="ar-SA"/>
            </w:rPr>
            <w:t>删除直播公告</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_Toc460921901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_Toc208615810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3.11 </w:t>
          </w:r>
          <w:r>
            <w:rPr>
              <w:rFonts w:ascii="Times New Roman" w:hAnsi="Times New Roman" w:eastAsia="宋体" w:cs="Times New Roman"/>
              <w:kern w:val="2"/>
              <w:szCs w:val="24"/>
              <w:lang w:val="en-US" w:eastAsia="zh-CN" w:bidi="ar-SA"/>
            </w:rPr>
            <w:t>订阅直播间</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_Toc208615810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_Toc891235338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3.12 </w:t>
          </w:r>
          <w:r>
            <w:rPr>
              <w:rFonts w:ascii="Times New Roman" w:hAnsi="Times New Roman" w:eastAsia="宋体" w:cs="Times New Roman"/>
              <w:kern w:val="2"/>
              <w:szCs w:val="24"/>
              <w:lang w:val="en-US" w:eastAsia="zh-CN" w:bidi="ar-SA"/>
            </w:rPr>
            <w:t>取消订阅直播间</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_Toc891235338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34</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19"/>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_Toc2147071670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eastAsia" w:ascii="Times New Roman" w:hAnsi="Times New Roman" w:eastAsia="宋体" w:cs="Times New Roman"/>
              <w:bCs/>
              <w:kern w:val="44"/>
              <w:szCs w:val="44"/>
              <w:lang w:val="en-US" w:eastAsia="zh-CN" w:bidi="ar-SA"/>
            </w:rPr>
            <w:t xml:space="preserve">4 </w:t>
          </w:r>
          <w:r>
            <w:rPr>
              <w:rFonts w:ascii="Times New Roman" w:hAnsi="Times New Roman" w:eastAsia="宋体" w:cs="Times New Roman"/>
              <w:kern w:val="2"/>
              <w:szCs w:val="24"/>
              <w:lang w:val="en-US" w:eastAsia="zh-CN" w:bidi="ar-SA"/>
            </w:rPr>
            <w:t>钱包模块</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_Toc2147071670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35</w:t>
          </w:r>
          <w:r>
            <w:rPr>
              <w:rFonts w:ascii="Times New Roman" w:hAnsi="Times New Roman" w:eastAsia="宋体" w:cs="Times New Roman"/>
              <w:kern w:val="2"/>
              <w:szCs w:val="24"/>
              <w:lang w:val="en-US" w:eastAsia="zh-CN" w:bidi="ar-SA"/>
            </w:rPr>
            <w:fldChar w:fldCharType="end"/>
          </w:r>
          <w:r>
            <w:rPr>
              <w:rFonts w:hint="eastAsia" w:ascii="Times New Roman" w:hAnsi="Times New Roman" w:eastAsia="宋体" w:cs="Times New Roman"/>
              <w:bCs/>
              <w:kern w:val="44"/>
              <w:szCs w:val="44"/>
              <w:lang w:val="en-US"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_Toc70697382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4.1 </w:t>
          </w:r>
          <w:r>
            <w:rPr>
              <w:rFonts w:ascii="Times New Roman" w:hAnsi="Times New Roman" w:eastAsia="宋体" w:cs="Times New Roman"/>
              <w:kern w:val="2"/>
              <w:szCs w:val="24"/>
              <w:lang w:val="en-US" w:eastAsia="zh-CN" w:bidi="ar-SA"/>
            </w:rPr>
            <w:t>查看余额</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_Toc70697382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_Toc958041371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4.2 </w:t>
          </w:r>
          <w:r>
            <w:rPr>
              <w:rFonts w:ascii="Times New Roman" w:hAnsi="Times New Roman" w:eastAsia="宋体" w:cs="Times New Roman"/>
              <w:kern w:val="2"/>
              <w:szCs w:val="24"/>
              <w:lang w:val="en-US" w:eastAsia="zh-CN" w:bidi="ar-SA"/>
            </w:rPr>
            <w:t>付款</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_Toc958041371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_Toc1260927567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4.3 </w:t>
          </w:r>
          <w:r>
            <w:rPr>
              <w:rFonts w:ascii="Times New Roman" w:hAnsi="Times New Roman" w:eastAsia="宋体" w:cs="Times New Roman"/>
              <w:kern w:val="2"/>
              <w:szCs w:val="24"/>
              <w:lang w:val="en-US" w:eastAsia="zh-CN" w:bidi="ar-SA"/>
            </w:rPr>
            <w:t>交易记录</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_Toc1260927567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_Toc1508547665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4.4 </w:t>
          </w:r>
          <w:r>
            <w:rPr>
              <w:rFonts w:ascii="Times New Roman" w:hAnsi="Times New Roman" w:eastAsia="宋体" w:cs="Times New Roman"/>
              <w:kern w:val="2"/>
              <w:szCs w:val="24"/>
              <w:lang w:val="en-US" w:eastAsia="zh-CN" w:bidi="ar-SA"/>
            </w:rPr>
            <w:t>充值</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_Toc1508547665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_Toc2136446578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4.5 </w:t>
          </w:r>
          <w:r>
            <w:rPr>
              <w:rFonts w:ascii="Times New Roman" w:hAnsi="Times New Roman" w:eastAsia="宋体" w:cs="Times New Roman"/>
              <w:kern w:val="2"/>
              <w:szCs w:val="24"/>
              <w:lang w:val="en-US" w:eastAsia="zh-CN" w:bidi="ar-SA"/>
            </w:rPr>
            <w:t>提现</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_Toc2136446578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_Toc661974127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4.6 </w:t>
          </w:r>
          <w:r>
            <w:rPr>
              <w:rFonts w:ascii="Times New Roman" w:hAnsi="Times New Roman" w:eastAsia="宋体" w:cs="Times New Roman"/>
              <w:kern w:val="2"/>
              <w:szCs w:val="24"/>
              <w:lang w:val="en-US" w:eastAsia="zh-CN" w:bidi="ar-SA"/>
            </w:rPr>
            <w:t>修改支付密码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_Toc661974127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pStyle w:val="22"/>
            <w:tabs>
              <w:tab w:val="right" w:leader="dot" w:pos="9921"/>
            </w:tabs>
            <w:rPr>
              <w:rFonts w:ascii="Times New Roman" w:hAnsi="Times New Roman" w:eastAsia="宋体" w:cs="Times New Roman"/>
              <w:kern w:val="2"/>
              <w:szCs w:val="24"/>
              <w:lang w:val="en-US" w:eastAsia="zh-CN" w:bidi="ar-SA"/>
            </w:rPr>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_Toc107542156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1</w:t>
          </w:r>
          <w:r>
            <w:rPr>
              <w:rFonts w:hint="default" w:ascii="宋体" w:hAnsi="宋体" w:eastAsia="宋体" w:cs="宋体"/>
              <w:kern w:val="2"/>
              <w:szCs w:val="20"/>
              <w:lang w:eastAsia="zh-CN" w:bidi="ar-SA"/>
            </w:rPr>
            <w:t xml:space="preserve">4.7 </w:t>
          </w:r>
          <w:r>
            <w:rPr>
              <w:rFonts w:ascii="Times New Roman" w:hAnsi="Times New Roman" w:eastAsia="宋体" w:cs="Times New Roman"/>
              <w:kern w:val="2"/>
              <w:szCs w:val="24"/>
              <w:lang w:val="en-US" w:eastAsia="zh-CN" w:bidi="ar-SA"/>
            </w:rPr>
            <w:t>设置支付密码</w:t>
          </w:r>
          <w:r>
            <w:rPr>
              <w:rFonts w:ascii="Times New Roman" w:hAnsi="Times New Roman" w:eastAsia="宋体" w:cs="Times New Roman"/>
              <w:kern w:val="2"/>
              <w:szCs w:val="24"/>
              <w:lang w:val="en-US" w:eastAsia="zh-CN" w:bidi="ar-SA"/>
            </w:rPr>
            <w:tab/>
          </w: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PAGEREF _Toc107542156 </w:instrText>
          </w:r>
          <w:r>
            <w:rPr>
              <w:rFonts w:ascii="Times New Roman" w:hAnsi="Times New Roman" w:eastAsia="宋体" w:cs="Times New Roman"/>
              <w:kern w:val="2"/>
              <w:szCs w:val="24"/>
              <w:lang w:val="en-US" w:eastAsia="zh-CN" w:bidi="ar-SA"/>
            </w:rPr>
            <w:fldChar w:fldCharType="separate"/>
          </w:r>
          <w:r>
            <w:rPr>
              <w:rFonts w:ascii="Times New Roman" w:hAnsi="Times New Roman" w:eastAsia="宋体" w:cs="Times New Roman"/>
              <w:kern w:val="2"/>
              <w:szCs w:val="24"/>
              <w:lang w:val="en-US" w:eastAsia="zh-CN" w:bidi="ar-SA"/>
            </w:rPr>
            <w:t>35</w:t>
          </w:r>
          <w:r>
            <w:rPr>
              <w:rFonts w:ascii="Times New Roman" w:hAnsi="Times New Roman" w:eastAsia="宋体" w:cs="Times New Roman"/>
              <w:kern w:val="2"/>
              <w:szCs w:val="24"/>
              <w:lang w:val="en-US" w:eastAsia="zh-CN" w:bidi="ar-SA"/>
            </w:rPr>
            <w:fldChar w:fldCharType="end"/>
          </w:r>
          <w:r>
            <w:rPr>
              <w:rFonts w:hint="default" w:ascii="宋体" w:hAnsi="宋体" w:eastAsia="宋体" w:cs="宋体"/>
              <w:kern w:val="2"/>
              <w:szCs w:val="20"/>
              <w:lang w:eastAsia="zh-CN" w:bidi="ar-SA"/>
            </w:rPr>
            <w:fldChar w:fldCharType="end"/>
          </w:r>
        </w:p>
        <w:p>
          <w:pPr/>
          <w:r>
            <w:rPr>
              <w:rFonts w:ascii="Times New Roman" w:hAnsi="Times New Roman" w:eastAsia="宋体" w:cs="Times New Roman"/>
              <w:kern w:val="2"/>
              <w:szCs w:val="24"/>
              <w:lang w:val="en-US" w:eastAsia="zh-CN" w:bidi="ar-SA"/>
            </w:rPr>
            <w:fldChar w:fldCharType="end"/>
          </w:r>
        </w:p>
      </w:sdtContent>
    </w:sdt>
    <w:p>
      <w:pPr>
        <w:pStyle w:val="2"/>
        <w:spacing w:line="400" w:lineRule="exact"/>
        <w:rPr>
          <w:b w:val="0"/>
          <w:bCs w:val="0"/>
        </w:rPr>
        <w:sectPr>
          <w:type w:val="continuous"/>
          <w:pgSz w:w="11906" w:h="16838"/>
          <w:pgMar w:top="1134" w:right="851" w:bottom="1134" w:left="1134" w:header="992" w:footer="992" w:gutter="0"/>
          <w:pgNumType w:fmt="decimal"/>
          <w:cols w:space="425" w:num="1"/>
          <w:docGrid w:type="lines" w:linePitch="312" w:charSpace="0"/>
        </w:sectPr>
      </w:pPr>
    </w:p>
    <w:p>
      <w:pPr>
        <w:pStyle w:val="2"/>
        <w:numPr>
          <w:ilvl w:val="0"/>
          <w:numId w:val="5"/>
        </w:numPr>
      </w:pPr>
      <w:bookmarkStart w:id="11" w:name="_Toc487120768"/>
      <w:bookmarkStart w:id="12" w:name="_Toc1469238996"/>
      <w:r>
        <w:rPr>
          <w:rFonts w:hint="eastAsia"/>
        </w:rPr>
        <w:t>引言</w:t>
      </w:r>
      <w:bookmarkEnd w:id="4"/>
      <w:bookmarkEnd w:id="5"/>
      <w:bookmarkEnd w:id="6"/>
      <w:bookmarkEnd w:id="7"/>
      <w:bookmarkEnd w:id="8"/>
      <w:bookmarkEnd w:id="9"/>
      <w:bookmarkEnd w:id="11"/>
      <w:bookmarkEnd w:id="12"/>
    </w:p>
    <w:p>
      <w:pPr>
        <w:pStyle w:val="3"/>
        <w:numPr>
          <w:ilvl w:val="0"/>
          <w:numId w:val="6"/>
        </w:numPr>
        <w:tabs>
          <w:tab w:val="left" w:pos="425"/>
        </w:tabs>
        <w:rPr>
          <w:kern w:val="44"/>
        </w:rPr>
      </w:pPr>
      <w:bookmarkStart w:id="13" w:name="_Toc510347177"/>
      <w:bookmarkStart w:id="14" w:name="_Toc487120769"/>
      <w:bookmarkStart w:id="15" w:name="_Toc1195731586"/>
      <w:bookmarkStart w:id="16" w:name="_Toc427027969"/>
      <w:bookmarkStart w:id="17" w:name="_Toc510240271"/>
      <w:r>
        <w:rPr>
          <w:rFonts w:hint="eastAsia"/>
          <w:kern w:val="44"/>
        </w:rPr>
        <w:t>编写目的</w:t>
      </w:r>
      <w:bookmarkEnd w:id="13"/>
      <w:bookmarkEnd w:id="14"/>
      <w:bookmarkEnd w:id="15"/>
      <w:bookmarkEnd w:id="16"/>
      <w:bookmarkEnd w:id="17"/>
    </w:p>
    <w:p>
      <w:pPr>
        <w:pStyle w:val="4"/>
        <w:ind w:firstLine="420" w:firstLineChars="0"/>
        <w:rPr>
          <w:rFonts w:hint="default"/>
        </w:rPr>
      </w:pPr>
      <w:r>
        <w:rPr>
          <w:rFonts w:hint="default"/>
        </w:rPr>
        <w:t>写这份文档的目的是为了方便后端开发人员可以更清晰地了解我们系统，可以按照需求和设计实现系统的数据交互和功能</w:t>
      </w:r>
      <w:r>
        <w:rPr>
          <w:rFonts w:hint="eastAsia"/>
        </w:rPr>
        <w:t>。</w:t>
      </w:r>
      <w:r>
        <w:rPr>
          <w:rFonts w:hint="default"/>
        </w:rPr>
        <w:t>同时对开发人员的开发环境进行了一些限制，有利于系统后期的维护。在本文档中出现的模块是整个系统总体的功能模块，每一个具体的功能会有对应的接口，注明了请求方式，请求路径（url），携带参数和返回数据格式，对于参数，返回数据这些必须与文档中说明的一致。</w:t>
      </w:r>
    </w:p>
    <w:p>
      <w:pPr>
        <w:pStyle w:val="4"/>
        <w:ind w:firstLine="420" w:firstLineChars="0"/>
        <w:rPr>
          <w:rFonts w:hint="default"/>
        </w:rPr>
      </w:pPr>
      <w:r>
        <w:rPr>
          <w:rFonts w:hint="default"/>
        </w:rPr>
        <w:t>考虑到机构本身也是院校的一种，所以本文档中出现的院校已经包括机构和院校了，所以不在每个模块中对此赘述。</w:t>
      </w:r>
    </w:p>
    <w:p>
      <w:pPr>
        <w:pStyle w:val="4"/>
        <w:ind w:firstLine="420" w:firstLineChars="0"/>
        <w:rPr>
          <w:rFonts w:hint="default"/>
        </w:rPr>
      </w:pPr>
    </w:p>
    <w:p>
      <w:pPr>
        <w:pStyle w:val="3"/>
        <w:numPr>
          <w:ilvl w:val="0"/>
          <w:numId w:val="6"/>
        </w:numPr>
        <w:tabs>
          <w:tab w:val="left" w:pos="425"/>
        </w:tabs>
        <w:rPr>
          <w:kern w:val="44"/>
        </w:rPr>
      </w:pPr>
      <w:bookmarkStart w:id="18" w:name="_Toc1706961320"/>
      <w:r>
        <w:rPr>
          <w:kern w:val="44"/>
        </w:rPr>
        <w:t>重点内容</w:t>
      </w:r>
      <w:bookmarkEnd w:id="18"/>
    </w:p>
    <w:p>
      <w:pPr>
        <w:pStyle w:val="4"/>
      </w:pPr>
      <w:r>
        <w:t>之后的各个图表中会给出详细说明，图中各功能的实现优先级按彩虹色递减。对于灰色的是理想情况下应该实现的功能，前期暂不考虑实现。具体的优先级会在每个图的前面附加说明。</w:t>
      </w:r>
    </w:p>
    <w:p>
      <w:pPr>
        <w:pStyle w:val="4"/>
        <w:ind w:firstLine="420" w:firstLineChars="0"/>
        <w:rPr>
          <w:rFonts w:hint="eastAsia"/>
        </w:rPr>
      </w:pPr>
    </w:p>
    <w:p>
      <w:pPr>
        <w:pStyle w:val="4"/>
        <w:ind w:firstLine="0" w:firstLineChars="0"/>
        <w:rPr>
          <w:rFonts w:hint="eastAsia"/>
        </w:rPr>
      </w:pPr>
      <w:r>
        <w:rPr>
          <w:rFonts w:hint="eastAsia"/>
        </w:rPr>
        <w:br w:type="page"/>
      </w:r>
    </w:p>
    <w:bookmarkEnd w:id="10"/>
    <w:p>
      <w:pPr>
        <w:pStyle w:val="2"/>
      </w:pPr>
      <w:bookmarkStart w:id="19" w:name="_Toc1735480719"/>
      <w:r>
        <w:t>开发环境说明</w:t>
      </w:r>
      <w:bookmarkEnd w:id="19"/>
    </w:p>
    <w:p>
      <w:pPr>
        <w:ind w:firstLine="420" w:firstLineChars="0"/>
      </w:pPr>
      <w:r>
        <w:t>对于开发人员的开发环境和开发工具，我们有一些限制和标准：</w:t>
      </w:r>
    </w:p>
    <w:p>
      <w:pPr>
        <w:pStyle w:val="3"/>
        <w:numPr>
          <w:ilvl w:val="0"/>
          <w:numId w:val="7"/>
        </w:numPr>
        <w:tabs>
          <w:tab w:val="left" w:pos="425"/>
        </w:tabs>
        <w:ind w:left="425" w:leftChars="0" w:hanging="425" w:firstLineChars="0"/>
        <w:rPr>
          <w:kern w:val="44"/>
        </w:rPr>
      </w:pPr>
      <w:bookmarkStart w:id="20" w:name="_Toc1360216332"/>
      <w:r>
        <w:rPr>
          <w:kern w:val="44"/>
        </w:rPr>
        <w:t>开发环境说明</w:t>
      </w:r>
      <w:bookmarkEnd w:id="20"/>
    </w:p>
    <w:p>
      <w:pPr>
        <w:pStyle w:val="4"/>
        <w:rPr>
          <w:kern w:val="44"/>
        </w:rPr>
      </w:pPr>
      <w:r>
        <w:rPr>
          <w:kern w:val="44"/>
        </w:rPr>
        <w:t>操作系统：Windows7，Windows10</w:t>
      </w:r>
    </w:p>
    <w:p>
      <w:pPr>
        <w:pStyle w:val="4"/>
        <w:rPr>
          <w:kern w:val="44"/>
        </w:rPr>
      </w:pPr>
      <w:r>
        <w:rPr>
          <w:kern w:val="44"/>
        </w:rPr>
        <w:t>Java版本：java7(jdk7+jre7)</w:t>
      </w:r>
    </w:p>
    <w:p>
      <w:pPr>
        <w:pStyle w:val="4"/>
        <w:rPr>
          <w:kern w:val="44"/>
        </w:rPr>
      </w:pPr>
      <w:r>
        <w:rPr>
          <w:kern w:val="44"/>
        </w:rPr>
        <w:t>服务器：Apache Tomcat 7</w:t>
      </w:r>
    </w:p>
    <w:p>
      <w:pPr>
        <w:pStyle w:val="4"/>
        <w:rPr>
          <w:kern w:val="44"/>
        </w:rPr>
      </w:pPr>
      <w:r>
        <w:rPr>
          <w:kern w:val="44"/>
        </w:rPr>
        <w:t>数据库：Mysql5.6.24(连接远程数据库)</w:t>
      </w:r>
    </w:p>
    <w:p>
      <w:pPr>
        <w:pStyle w:val="4"/>
        <w:ind w:left="0" w:leftChars="0" w:firstLine="420" w:firstLineChars="0"/>
        <w:rPr>
          <w:kern w:val="44"/>
        </w:rPr>
      </w:pPr>
      <w:r>
        <w:rPr>
          <w:kern w:val="44"/>
        </w:rPr>
        <w:t>日志：log4j（推荐）</w:t>
      </w:r>
    </w:p>
    <w:p>
      <w:pPr>
        <w:pStyle w:val="4"/>
        <w:rPr>
          <w:kern w:val="44"/>
        </w:rPr>
      </w:pPr>
    </w:p>
    <w:p>
      <w:pPr>
        <w:pStyle w:val="3"/>
        <w:numPr>
          <w:ilvl w:val="0"/>
          <w:numId w:val="7"/>
        </w:numPr>
        <w:tabs>
          <w:tab w:val="left" w:pos="425"/>
        </w:tabs>
        <w:ind w:left="425" w:leftChars="0" w:hanging="425" w:firstLineChars="0"/>
        <w:rPr>
          <w:kern w:val="44"/>
        </w:rPr>
      </w:pPr>
      <w:bookmarkStart w:id="21" w:name="_Toc1128207926"/>
      <w:r>
        <w:rPr>
          <w:kern w:val="44"/>
        </w:rPr>
        <w:t>开发工具说明</w:t>
      </w:r>
      <w:bookmarkEnd w:id="21"/>
    </w:p>
    <w:p>
      <w:pPr>
        <w:pStyle w:val="4"/>
        <w:rPr>
          <w:kern w:val="44"/>
        </w:rPr>
      </w:pPr>
      <w:r>
        <w:rPr>
          <w:kern w:val="44"/>
        </w:rPr>
        <w:t>IDE：eclipse for Java EE</w:t>
      </w:r>
    </w:p>
    <w:p>
      <w:pPr>
        <w:pStyle w:val="4"/>
        <w:rPr>
          <w:kern w:val="44"/>
        </w:rPr>
      </w:pPr>
      <w:r>
        <w:rPr>
          <w:kern w:val="44"/>
        </w:rPr>
        <w:t>调试服务器：apache Tomcat7</w:t>
      </w:r>
    </w:p>
    <w:p>
      <w:pPr>
        <w:pStyle w:val="4"/>
        <w:rPr>
          <w:kern w:val="44"/>
        </w:rPr>
      </w:pPr>
      <w:r>
        <w:rPr>
          <w:kern w:val="44"/>
        </w:rPr>
        <w:t>接口调试工具：postman、域名下接口测试工具（www.fstechnology.cn/jktest）（如果在这个域名下出现跨域访问的问题，则前端无法正常解析数据）</w:t>
      </w:r>
    </w:p>
    <w:p>
      <w:pPr>
        <w:pStyle w:val="4"/>
        <w:rPr>
          <w:kern w:val="44"/>
        </w:rPr>
      </w:pPr>
      <w:r>
        <w:rPr>
          <w:kern w:val="44"/>
        </w:rPr>
        <w:t>数据库管理工具：navicat for mysql</w:t>
      </w:r>
    </w:p>
    <w:p>
      <w:pPr>
        <w:pStyle w:val="4"/>
        <w:rPr>
          <w:kern w:val="44"/>
        </w:rPr>
      </w:pPr>
      <w:r>
        <w:rPr>
          <w:kern w:val="44"/>
        </w:rPr>
        <w:t>框架：Spring MVC</w:t>
      </w:r>
    </w:p>
    <w:p>
      <w:pPr>
        <w:pStyle w:val="4"/>
        <w:rPr>
          <w:kern w:val="44"/>
        </w:rPr>
      </w:pPr>
    </w:p>
    <w:p>
      <w:pPr>
        <w:pStyle w:val="3"/>
        <w:numPr>
          <w:ilvl w:val="0"/>
          <w:numId w:val="7"/>
        </w:numPr>
        <w:tabs>
          <w:tab w:val="left" w:pos="425"/>
        </w:tabs>
        <w:ind w:left="425" w:leftChars="0" w:hanging="425" w:firstLineChars="0"/>
        <w:rPr>
          <w:kern w:val="44"/>
        </w:rPr>
      </w:pPr>
      <w:bookmarkStart w:id="22" w:name="_Toc1949042503"/>
      <w:r>
        <w:rPr>
          <w:kern w:val="44"/>
        </w:rPr>
        <w:t>接口调用与调试说明</w:t>
      </w:r>
      <w:bookmarkEnd w:id="22"/>
    </w:p>
    <w:p>
      <w:pPr>
        <w:numPr>
          <w:ilvl w:val="0"/>
          <w:numId w:val="8"/>
        </w:numPr>
        <w:ind w:firstLine="420" w:firstLineChars="0"/>
      </w:pPr>
      <w:r>
        <w:t>当接口返回数据是Json格式时，必须开放对www.fstechnology.cn(即118.89.29.44)的跨域请求；当接口返回数据是Jsonp格式时，不需要考虑跨域问题；</w:t>
      </w:r>
    </w:p>
    <w:p>
      <w:pPr>
        <w:numPr>
          <w:ilvl w:val="0"/>
          <w:numId w:val="0"/>
        </w:numPr>
        <w:tabs>
          <w:tab w:val="clear" w:pos="425"/>
          <w:tab w:val="clear" w:pos="620"/>
          <w:tab w:val="clear" w:pos="1368"/>
        </w:tabs>
        <w:ind w:firstLine="420" w:firstLineChars="0"/>
      </w:pPr>
      <w:r>
        <w:t>【说明】由于web和微信公众号是部署在www.fstechnology.cn的网站上的，需要保证返回数据的正常解析。Json数据需要跨域访问，jsonp则可以被解析。</w:t>
      </w:r>
    </w:p>
    <w:p>
      <w:pPr>
        <w:numPr>
          <w:ilvl w:val="0"/>
          <w:numId w:val="8"/>
        </w:numPr>
        <w:ind w:firstLine="420" w:firstLineChars="0"/>
      </w:pPr>
      <w:r>
        <w:t>接口参数和数据必须严格遵守接口文档的参数和数据的格式和命名，不得增删改对象属性；</w:t>
      </w:r>
    </w:p>
    <w:p>
      <w:pPr>
        <w:numPr>
          <w:ilvl w:val="0"/>
          <w:numId w:val="0"/>
        </w:numPr>
        <w:tabs>
          <w:tab w:val="clear" w:pos="425"/>
          <w:tab w:val="clear" w:pos="620"/>
          <w:tab w:val="clear" w:pos="1368"/>
        </w:tabs>
        <w:ind w:firstLine="420" w:firstLineChars="0"/>
      </w:pPr>
      <w:r>
        <w:t>【说明】返回的数据是系统设计时定义对用户可见或有用的数据，即最直接的数据需求，如果返回数据和接口设计不完全一致会导致数据解析失败。</w:t>
      </w:r>
    </w:p>
    <w:p>
      <w:pPr>
        <w:numPr>
          <w:ilvl w:val="0"/>
          <w:numId w:val="0"/>
        </w:numPr>
        <w:tabs>
          <w:tab w:val="clear" w:pos="425"/>
          <w:tab w:val="clear" w:pos="620"/>
          <w:tab w:val="clear" w:pos="1368"/>
        </w:tabs>
        <w:ind w:firstLine="420" w:firstLineChars="0"/>
      </w:pPr>
      <w:r>
        <w:t>3.请求地址是http:// ip +</w:t>
      </w:r>
      <w:r>
        <w:rPr>
          <w:rFonts w:hint="default"/>
        </w:rPr>
        <w:t>”:”+port +”/YZEduDBServer/”,这个是基础地址，本文档中的路径都是基于这个地址实现字符串拼接追加的。</w:t>
      </w:r>
    </w:p>
    <w:p>
      <w:pPr/>
      <w:r>
        <w:br w:type="page"/>
      </w:r>
    </w:p>
    <w:p>
      <w:pPr>
        <w:pStyle w:val="2"/>
      </w:pPr>
      <w:bookmarkStart w:id="23" w:name="_Toc1316850506"/>
      <w:r>
        <w:t>总体结构说明</w:t>
      </w:r>
      <w:bookmarkEnd w:id="23"/>
    </w:p>
    <w:p>
      <w:pPr>
        <w:pStyle w:val="3"/>
        <w:numPr>
          <w:ilvl w:val="0"/>
          <w:numId w:val="9"/>
        </w:numPr>
        <w:tabs>
          <w:tab w:val="left" w:pos="425"/>
        </w:tabs>
        <w:ind w:left="425" w:leftChars="0" w:hanging="425" w:firstLineChars="0"/>
      </w:pPr>
      <w:bookmarkStart w:id="24" w:name="_Toc267305855"/>
      <w:r>
        <w:t>系统规模结构</w:t>
      </w:r>
      <w:bookmarkEnd w:id="24"/>
    </w:p>
    <w:p>
      <w:pPr>
        <w:ind w:firstLine="420" w:firstLineChars="0"/>
      </w:pPr>
      <w:r>
        <w:t>系统的主要前端结构和规模如下图所示。对于Android方面，重点突出学生端学习；WEB主要突出教师教学。对于WEB教务端和WEB运营管理端，将作为单独的项目实现，不对外开发接口。微信公众号主要起到推广的作用，其接口与移动端、WEB端应该一致。小程序是对移动Android端的扩展，使用的还是Android端的接口。IOS理论上是应该实现的，所以也保留在系统整体结构中。</w:t>
      </w:r>
    </w:p>
    <w:p>
      <w:pPr/>
      <w:r>
        <w:drawing>
          <wp:inline distT="0" distB="0" distL="114300" distR="114300">
            <wp:extent cx="6971665" cy="4796790"/>
            <wp:effectExtent l="0" t="0" r="635" b="3810"/>
            <wp:docPr id="17" name="图片 17" descr="/home/shaoxin/homework/YZEdu/设计/系统功能设计/后端模块分布图/系统规模结构.png系统规模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ome/shaoxin/homework/YZEdu/设计/系统功能设计/后端模块分布图/系统规模结构.png系统规模结构"/>
                    <pic:cNvPicPr>
                      <a:picLocks noChangeAspect="1"/>
                    </pic:cNvPicPr>
                  </pic:nvPicPr>
                  <pic:blipFill>
                    <a:blip r:embed="rId7"/>
                    <a:srcRect/>
                    <a:stretch>
                      <a:fillRect/>
                    </a:stretch>
                  </pic:blipFill>
                  <pic:spPr>
                    <a:xfrm>
                      <a:off x="0" y="0"/>
                      <a:ext cx="6971665" cy="4796790"/>
                    </a:xfrm>
                    <a:prstGeom prst="rect">
                      <a:avLst/>
                    </a:prstGeom>
                  </pic:spPr>
                </pic:pic>
              </a:graphicData>
            </a:graphic>
          </wp:inline>
        </w:drawing>
      </w:r>
    </w:p>
    <w:p>
      <w:pPr/>
    </w:p>
    <w:p>
      <w:pPr>
        <w:pStyle w:val="3"/>
        <w:numPr>
          <w:ilvl w:val="0"/>
          <w:numId w:val="9"/>
        </w:numPr>
        <w:tabs>
          <w:tab w:val="left" w:pos="425"/>
        </w:tabs>
        <w:ind w:left="425" w:leftChars="0" w:hanging="425" w:firstLineChars="0"/>
      </w:pPr>
      <w:bookmarkStart w:id="25" w:name="_Toc1286053170"/>
      <w:r>
        <w:rPr>
          <w:kern w:val="44"/>
        </w:rPr>
        <w:t>功能模块与结构说明</w:t>
      </w:r>
      <w:bookmarkEnd w:id="25"/>
    </w:p>
    <w:p>
      <w:pPr/>
      <w:r>
        <w:drawing>
          <wp:inline distT="0" distB="0" distL="114300" distR="114300">
            <wp:extent cx="6523990" cy="7979410"/>
            <wp:effectExtent l="0" t="0" r="10160" b="2540"/>
            <wp:docPr id="7" name="图片 7" descr="/home/shaoxin/homework/YZEdu/设计/系统功能设计/后端模块分布图/后端逻辑结构.png后端逻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ome/shaoxin/homework/YZEdu/设计/系统功能设计/后端模块分布图/后端逻辑结构.png后端逻辑结构"/>
                    <pic:cNvPicPr>
                      <a:picLocks noChangeAspect="1"/>
                    </pic:cNvPicPr>
                  </pic:nvPicPr>
                  <pic:blipFill>
                    <a:blip r:embed="rId8"/>
                    <a:srcRect/>
                    <a:stretch>
                      <a:fillRect/>
                    </a:stretch>
                  </pic:blipFill>
                  <pic:spPr>
                    <a:xfrm>
                      <a:off x="0" y="0"/>
                      <a:ext cx="6523990" cy="7979410"/>
                    </a:xfrm>
                    <a:prstGeom prst="rect">
                      <a:avLst/>
                    </a:prstGeom>
                  </pic:spPr>
                </pic:pic>
              </a:graphicData>
            </a:graphic>
          </wp:inline>
        </w:drawing>
      </w:r>
    </w:p>
    <w:p>
      <w:pPr/>
    </w:p>
    <w:p>
      <w:pPr>
        <w:ind w:firstLine="420" w:firstLineChars="0"/>
      </w:pPr>
      <w:r>
        <w:t>后端各模块的逻辑结构如上图所示，其中资源服务器是单独一个项目，只用于资源的读写。流媒体服务器是一个单独的项目，只负责流媒体直播的推流和拉流。教务管理和运营管理分别是两个独立的项目，负责对应信息的维护。其他的模块（平台资源展示模块、院校资源展示模块、平台课程模块、学生学习模块、教师教学模块、用户通用模块、直播间模块）是部署在数据服务器上面，但考虑到模块化的内容和提升系统的稳健性，可以把每个模块当做一个单独的项目实现。后续会对每个模块进行详细说明和接口规定。</w:t>
      </w:r>
      <w:r>
        <w:br w:type="page"/>
      </w:r>
    </w:p>
    <w:p>
      <w:pPr>
        <w:pStyle w:val="2"/>
      </w:pPr>
      <w:bookmarkStart w:id="26" w:name="_Toc1597181242"/>
      <w:r>
        <w:t>提交和验收标准</w:t>
      </w:r>
      <w:bookmarkEnd w:id="26"/>
    </w:p>
    <w:p>
      <w:pPr/>
      <w:r>
        <w:t>这里提出的都是需要重点注意的内容，详细标准见《开发规范》文档，测试人员测试通过后才可使用</w:t>
      </w:r>
    </w:p>
    <w:p>
      <w:pPr>
        <w:numPr>
          <w:ilvl w:val="0"/>
          <w:numId w:val="10"/>
        </w:numPr>
      </w:pPr>
      <w:r>
        <w:t>【</w:t>
      </w:r>
      <w:r>
        <w:rPr>
          <w:color w:val="FF0000"/>
        </w:rPr>
        <w:t>强制</w:t>
      </w:r>
      <w:r>
        <w:t>】编码格式必须是UTF-8格式</w:t>
      </w:r>
    </w:p>
    <w:p>
      <w:pPr>
        <w:numPr>
          <w:ilvl w:val="0"/>
          <w:numId w:val="10"/>
        </w:numPr>
      </w:pPr>
      <w:r>
        <w:t>【</w:t>
      </w:r>
      <w:r>
        <w:rPr>
          <w:color w:val="FF0000"/>
        </w:rPr>
        <w:t>强制</w:t>
      </w:r>
      <w:r>
        <w:t>】Tab的缩进必须是4空格缩进，换行符采用Unix格式</w:t>
      </w:r>
    </w:p>
    <w:p>
      <w:pPr>
        <w:numPr>
          <w:ilvl w:val="0"/>
          <w:numId w:val="10"/>
        </w:numPr>
      </w:pPr>
      <w:r>
        <w:t>【</w:t>
      </w:r>
      <w:r>
        <w:rPr>
          <w:color w:val="FF0000"/>
        </w:rPr>
        <w:t>强制</w:t>
      </w:r>
      <w:r>
        <w:t>】提交参数必须和接口说明中的参数一致</w:t>
      </w:r>
    </w:p>
    <w:p>
      <w:pPr>
        <w:numPr>
          <w:ilvl w:val="0"/>
          <w:numId w:val="10"/>
        </w:numPr>
      </w:pPr>
      <w:r>
        <w:t>【</w:t>
      </w:r>
      <w:r>
        <w:rPr>
          <w:color w:val="FF0000"/>
        </w:rPr>
        <w:t>强制</w:t>
      </w:r>
      <w:r>
        <w:t>】返回数据格式、字段名必须和接口说明中的返回数据格式、字段名一致</w:t>
      </w:r>
    </w:p>
    <w:p>
      <w:pPr>
        <w:numPr>
          <w:ilvl w:val="0"/>
          <w:numId w:val="10"/>
        </w:numPr>
      </w:pPr>
      <w:r>
        <w:t>【</w:t>
      </w:r>
      <w:r>
        <w:rPr>
          <w:color w:val="FF0000"/>
        </w:rPr>
        <w:t>强制</w:t>
      </w:r>
      <w:r>
        <w:t>】接口测试必须在我们自己域名下测试通过（www.fstechnology.cn/jktest）</w:t>
      </w:r>
    </w:p>
    <w:p>
      <w:pPr>
        <w:numPr>
          <w:ilvl w:val="0"/>
          <w:numId w:val="10"/>
        </w:numPr>
      </w:pPr>
      <w:r>
        <w:t>【</w:t>
      </w:r>
      <w:r>
        <w:rPr>
          <w:color w:val="FF0000"/>
        </w:rPr>
        <w:t>强制</w:t>
      </w:r>
      <w:r>
        <w:t>】返回数据必须是JSON对象{</w:t>
      </w:r>
      <w:r>
        <w:rPr>
          <w:rFonts w:hint="default"/>
        </w:rPr>
        <w:t>“result_code”:0,” message”:”执行成功!”;”return_date”:[{},{}]</w:t>
      </w:r>
      <w:r>
        <w:t>}这样的格式。特殊情况会在具体功能模块中说明。</w:t>
      </w:r>
    </w:p>
    <w:p>
      <w:pPr>
        <w:numPr>
          <w:ilvl w:val="0"/>
          <w:numId w:val="10"/>
        </w:numPr>
      </w:pPr>
      <w:r>
        <w:t>【</w:t>
      </w:r>
      <w:r>
        <w:rPr>
          <w:color w:val="FF0000"/>
        </w:rPr>
        <w:t>注意</w:t>
      </w:r>
      <w:r>
        <w:t>】所有后端的查找应该注意删除位，一般查找需要增加gmt_del=0这个条件</w:t>
      </w:r>
    </w:p>
    <w:p>
      <w:pPr>
        <w:numPr>
          <w:ilvl w:val="0"/>
          <w:numId w:val="10"/>
        </w:numPr>
      </w:pPr>
      <w:r>
        <w:t>【推荐】各模块实现的顺序按照本文档中给出的5,6,7……的顺序实现，有利于前后端的对接</w:t>
      </w:r>
    </w:p>
    <w:p>
      <w:pPr>
        <w:numPr>
          <w:ilvl w:val="0"/>
          <w:numId w:val="10"/>
        </w:numPr>
      </w:pPr>
      <w:r>
        <w:br w:type="page"/>
      </w:r>
    </w:p>
    <w:p>
      <w:pPr>
        <w:pStyle w:val="2"/>
      </w:pPr>
      <w:bookmarkStart w:id="27" w:name="_Toc1484593048"/>
      <w:r>
        <w:t>平台资源展示模块</w:t>
      </w:r>
      <w:bookmarkEnd w:id="27"/>
    </w:p>
    <w:p>
      <w:pPr>
        <w:ind w:firstLine="420" w:firstLineChars="0"/>
      </w:pPr>
      <w:r>
        <w:t>平台资源展示的是一些公开的内容，不需要用户登录即可看到。这部分的请求以/platform开始。</w:t>
      </w:r>
    </w:p>
    <w:p>
      <w:pPr>
        <w:ind w:firstLine="420" w:firstLineChars="0"/>
      </w:pPr>
      <w:r>
        <w:drawing>
          <wp:inline distT="0" distB="0" distL="114300" distR="114300">
            <wp:extent cx="5918200" cy="3475990"/>
            <wp:effectExtent l="0" t="0" r="6350" b="10160"/>
            <wp:docPr id="5" name="图片 5" descr="平台资源展示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平台资源展示模块"/>
                    <pic:cNvPicPr>
                      <a:picLocks noChangeAspect="1"/>
                    </pic:cNvPicPr>
                  </pic:nvPicPr>
                  <pic:blipFill>
                    <a:blip r:embed="rId9"/>
                    <a:stretch>
                      <a:fillRect/>
                    </a:stretch>
                  </pic:blipFill>
                  <pic:spPr>
                    <a:xfrm>
                      <a:off x="0" y="0"/>
                      <a:ext cx="5918200" cy="3475990"/>
                    </a:xfrm>
                    <a:prstGeom prst="rect">
                      <a:avLst/>
                    </a:prstGeom>
                  </pic:spPr>
                </pic:pic>
              </a:graphicData>
            </a:graphic>
          </wp:inline>
        </w:drawing>
      </w:r>
    </w:p>
    <w:p>
      <w:pPr>
        <w:pStyle w:val="3"/>
        <w:numPr>
          <w:ilvl w:val="0"/>
          <w:numId w:val="11"/>
        </w:numPr>
        <w:tabs>
          <w:tab w:val="left" w:pos="425"/>
        </w:tabs>
        <w:ind w:left="425" w:leftChars="0" w:hanging="425" w:firstLineChars="0"/>
      </w:pPr>
      <w:bookmarkStart w:id="28" w:name="_Toc1176214762"/>
      <w:r>
        <w:t>平台资讯列表</w:t>
      </w:r>
      <w:bookmarkEnd w:id="28"/>
      <w:r>
        <w:t>（接口可用）</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显示平台资讯列表（按时间倒序排序）</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BASE_URL+platform/Information</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vertAlign w:val="baseline"/>
              </w:rPr>
              <w:t>page（int）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InformationBean</w:t>
            </w:r>
            <w:r>
              <w:t>&gt;</w:t>
            </w:r>
          </w:p>
        </w:tc>
      </w:tr>
    </w:tbl>
    <w:p>
      <w:pPr>
        <w:numPr>
          <w:ilvl w:val="0"/>
          <w:numId w:val="0"/>
        </w:numPr>
        <w:tabs>
          <w:tab w:val="clear" w:pos="425"/>
          <w:tab w:val="clear" w:pos="620"/>
          <w:tab w:val="clear" w:pos="1368"/>
        </w:tabs>
        <w:ind w:left="420" w:leftChars="0"/>
      </w:pPr>
      <w:r>
        <w:t>对于这里携带的参数page 是一个Int类型的数字，表示取第几页的数据。返回内容和数据库对应的数据类型。这里的return_data返回的是一个JSONArray的数组。注意：只显示删除位=0的数据</w:t>
      </w:r>
    </w:p>
    <w:p>
      <w:pPr>
        <w:pStyle w:val="3"/>
        <w:numPr>
          <w:ilvl w:val="0"/>
          <w:numId w:val="11"/>
        </w:numPr>
        <w:tabs>
          <w:tab w:val="left" w:pos="425"/>
        </w:tabs>
        <w:ind w:left="425" w:leftChars="0" w:hanging="425" w:firstLineChars="0"/>
      </w:pPr>
      <w:bookmarkStart w:id="29" w:name="_Toc464746859"/>
      <w:r>
        <w:t>查看banner列表</w:t>
      </w:r>
      <w:bookmarkEnd w:id="29"/>
      <w:r>
        <w:t>（接口可用）</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查看banner列表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bookmarkStart w:id="146" w:name="_GoBack"/>
            <w:bookmarkEnd w:id="146"/>
          </w:p>
        </w:tc>
        <w:tc>
          <w:tcPr>
            <w:tcW w:w="5069" w:type="dxa"/>
          </w:tcPr>
          <w:p>
            <w:pPr>
              <w:numPr>
                <w:ilvl w:val="0"/>
                <w:numId w:val="0"/>
              </w:numPr>
              <w:tabs>
                <w:tab w:val="clear" w:pos="425"/>
                <w:tab w:val="clear" w:pos="620"/>
                <w:tab w:val="clear" w:pos="1368"/>
              </w:tabs>
              <w:rPr>
                <w:vertAlign w:val="baseline"/>
              </w:rPr>
            </w:pPr>
            <w:r>
              <w:rPr>
                <w:vertAlign w:val="baseline"/>
              </w:rPr>
              <w:t>BASE_URL+platform/Banner</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vertAlign w:val="baseline"/>
              </w:rPr>
              <w:t>school_id（int）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（banner_id,banner_image,banner_type,banner_link）</w:t>
            </w:r>
          </w:p>
        </w:tc>
      </w:tr>
    </w:tbl>
    <w:p>
      <w:pPr>
        <w:numPr>
          <w:ilvl w:val="0"/>
          <w:numId w:val="0"/>
        </w:numPr>
        <w:tabs>
          <w:tab w:val="clear" w:pos="425"/>
          <w:tab w:val="clear" w:pos="620"/>
          <w:tab w:val="clear" w:pos="1368"/>
        </w:tabs>
        <w:ind w:left="420" w:leftChars="0"/>
      </w:pPr>
      <w:r>
        <w:t>对于这里携带的参数school_id 是一个Int类型的数字，根据这个school_id查找到对应院校的banner列表（-1时找到平台的banner列表）。这里的return_data返回的是一个JSONArray的数组，返回数据和数据库内的数据类型一样。</w:t>
      </w:r>
    </w:p>
    <w:p>
      <w:pPr>
        <w:pStyle w:val="3"/>
        <w:numPr>
          <w:ilvl w:val="0"/>
          <w:numId w:val="11"/>
        </w:numPr>
        <w:tabs>
          <w:tab w:val="left" w:pos="425"/>
        </w:tabs>
        <w:ind w:left="425" w:leftChars="0" w:hanging="425" w:firstLineChars="0"/>
      </w:pPr>
      <w:bookmarkStart w:id="30" w:name="_Toc2052469585"/>
      <w:r>
        <w:t>所有院校列表</w:t>
      </w:r>
      <w:bookmarkEnd w:id="30"/>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显示使用该平台的所有院校列表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BASE_URL+platform/Schools</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SchoolBean</w:t>
            </w:r>
            <w:r>
              <w:t>&gt;</w:t>
            </w:r>
          </w:p>
        </w:tc>
      </w:tr>
    </w:tbl>
    <w:p>
      <w:pPr>
        <w:numPr>
          <w:ilvl w:val="0"/>
          <w:numId w:val="0"/>
        </w:numPr>
        <w:tabs>
          <w:tab w:val="clear" w:pos="425"/>
          <w:tab w:val="clear" w:pos="620"/>
          <w:tab w:val="clear" w:pos="1368"/>
        </w:tabs>
        <w:ind w:left="420" w:leftChars="0"/>
      </w:pPr>
      <w:r>
        <w:t>用于获取登录时选择的学校列表，无参数。返回一些基本的院校信息，这里的return_data返回的是一个JSONArray的数组（包装的SchoolBean）。</w:t>
      </w:r>
    </w:p>
    <w:p>
      <w:pPr>
        <w:numPr>
          <w:ilvl w:val="0"/>
          <w:numId w:val="0"/>
        </w:numPr>
        <w:tabs>
          <w:tab w:val="clear" w:pos="425"/>
          <w:tab w:val="clear" w:pos="620"/>
          <w:tab w:val="clear" w:pos="1368"/>
        </w:tabs>
        <w:ind w:left="420" w:leftChars="0"/>
      </w:pPr>
    </w:p>
    <w:p>
      <w:pPr>
        <w:pStyle w:val="3"/>
        <w:numPr>
          <w:ilvl w:val="0"/>
          <w:numId w:val="11"/>
        </w:numPr>
        <w:tabs>
          <w:tab w:val="left" w:pos="425"/>
        </w:tabs>
        <w:ind w:left="425" w:leftChars="0" w:hanging="425" w:firstLineChars="0"/>
      </w:pPr>
      <w:bookmarkStart w:id="31" w:name="_Toc1883862312"/>
      <w:r>
        <w:t>展示课程列表</w:t>
      </w:r>
      <w:bookmarkEnd w:id="31"/>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显示平台展示出来的课程列表（按时间倒序排序）</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BASE_URL+platform/ShowCourse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vertAlign w:val="baseline"/>
              </w:rPr>
              <w:t>page(int)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CourseBean</w:t>
            </w:r>
            <w:r>
              <w:rPr>
                <w:rFonts w:hint="default"/>
              </w:rPr>
              <w:t>&gt;</w:t>
            </w:r>
          </w:p>
        </w:tc>
      </w:tr>
    </w:tbl>
    <w:p>
      <w:pPr>
        <w:numPr>
          <w:ilvl w:val="0"/>
          <w:numId w:val="0"/>
        </w:numPr>
        <w:tabs>
          <w:tab w:val="clear" w:pos="425"/>
          <w:tab w:val="clear" w:pos="620"/>
          <w:tab w:val="clear" w:pos="1368"/>
        </w:tabs>
        <w:ind w:left="420" w:leftChars="0"/>
      </w:pPr>
      <w:r>
        <w:t>传入参数page表示第几页，用于获取平台展示的课程列表。从platform_course里面取。这里的return_data返回的是一个JSONArray的数组（包装的CourseBean）。</w:t>
      </w:r>
    </w:p>
    <w:p>
      <w:pPr>
        <w:pStyle w:val="3"/>
        <w:numPr>
          <w:ilvl w:val="0"/>
          <w:numId w:val="11"/>
        </w:numPr>
        <w:tabs>
          <w:tab w:val="left" w:pos="425"/>
        </w:tabs>
        <w:ind w:left="425" w:leftChars="0" w:hanging="425" w:firstLineChars="0"/>
      </w:pPr>
      <w:bookmarkStart w:id="32" w:name="_Toc1361791422"/>
      <w:r>
        <w:t>每日悦读内容</w:t>
      </w:r>
      <w:bookmarkEnd w:id="32"/>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显示每日悦读列表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BASE_URL+platform/HappyRead</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vertAlign w:val="baseline"/>
              </w:rPr>
              <w:t>无</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r>
              <w:rPr>
                <w:rFonts w:hint="default"/>
                <w:vertAlign w:val="baseline"/>
              </w:rPr>
              <w:t>[</w:t>
            </w:r>
            <w:r>
              <w:rPr>
                <w:rFonts w:hint="eastAsia"/>
                <w:vertAlign w:val="baseline"/>
              </w:rPr>
              <w:t>{}</w:t>
            </w:r>
            <w:r>
              <w:rPr>
                <w:rFonts w:hint="default"/>
                <w:vertAlign w:val="baseline"/>
              </w:rPr>
              <w:t>]</w:t>
            </w:r>
            <w:r>
              <w:rPr>
                <w:rFonts w:hint="eastAsia"/>
                <w:vertAlign w:val="baseline"/>
              </w:rPr>
              <w:t>}</w:t>
            </w:r>
          </w:p>
        </w:tc>
      </w:tr>
      <w:t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HappyReadBean</w:t>
            </w:r>
            <w:r>
              <w:t>&gt;</w:t>
            </w:r>
          </w:p>
        </w:tc>
      </w:tr>
    </w:tbl>
    <w:p>
      <w:pPr>
        <w:numPr>
          <w:ilvl w:val="0"/>
          <w:numId w:val="0"/>
        </w:numPr>
        <w:tabs>
          <w:tab w:val="clear" w:pos="425"/>
          <w:tab w:val="clear" w:pos="620"/>
          <w:tab w:val="clear" w:pos="1368"/>
        </w:tabs>
        <w:ind w:left="420" w:leftChars="0"/>
      </w:pPr>
      <w:r>
        <w:t>悦读会推送最新的10条悦读数据给用户，没有参数，返回的return_data中数据类型同数据库中数据类型。返回的是一个JSONArray数据（包装HappyRead）。注意删除位。</w:t>
      </w:r>
    </w:p>
    <w:p>
      <w:pPr>
        <w:numPr>
          <w:ilvl w:val="0"/>
          <w:numId w:val="0"/>
        </w:numPr>
        <w:tabs>
          <w:tab w:val="clear" w:pos="425"/>
          <w:tab w:val="clear" w:pos="620"/>
          <w:tab w:val="clear" w:pos="1368"/>
        </w:tabs>
        <w:ind w:left="420" w:leftChars="0"/>
      </w:pPr>
    </w:p>
    <w:p>
      <w:pPr>
        <w:numPr>
          <w:ilvl w:val="0"/>
          <w:numId w:val="0"/>
        </w:numPr>
        <w:tabs>
          <w:tab w:val="clear" w:pos="425"/>
          <w:tab w:val="clear" w:pos="620"/>
          <w:tab w:val="clear" w:pos="1368"/>
        </w:tabs>
        <w:ind w:left="420" w:leftChars="0"/>
      </w:pPr>
    </w:p>
    <w:p>
      <w:pPr>
        <w:pStyle w:val="2"/>
      </w:pPr>
      <w:bookmarkStart w:id="33" w:name="_Toc214980416"/>
      <w:r>
        <w:t>院校资源展示模块</w:t>
      </w:r>
      <w:bookmarkEnd w:id="33"/>
    </w:p>
    <w:p>
      <w:pPr>
        <w:ind w:firstLine="420" w:firstLineChars="0"/>
      </w:pPr>
      <w:r>
        <w:t>院校展示的内容也是公开的，请求以/school开始。</w:t>
      </w:r>
    </w:p>
    <w:p>
      <w:pPr>
        <w:ind w:firstLine="420" w:firstLineChars="0"/>
      </w:pPr>
      <w:r>
        <w:drawing>
          <wp:inline distT="0" distB="0" distL="114300" distR="114300">
            <wp:extent cx="5654675" cy="5318125"/>
            <wp:effectExtent l="0" t="0" r="3175" b="15875"/>
            <wp:docPr id="3" name="图片 3" descr="院校资源展示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院校资源展示模块"/>
                    <pic:cNvPicPr>
                      <a:picLocks noChangeAspect="1"/>
                    </pic:cNvPicPr>
                  </pic:nvPicPr>
                  <pic:blipFill>
                    <a:blip r:embed="rId10"/>
                    <a:stretch>
                      <a:fillRect/>
                    </a:stretch>
                  </pic:blipFill>
                  <pic:spPr>
                    <a:xfrm>
                      <a:off x="0" y="0"/>
                      <a:ext cx="5654675" cy="5318125"/>
                    </a:xfrm>
                    <a:prstGeom prst="rect">
                      <a:avLst/>
                    </a:prstGeom>
                  </pic:spPr>
                </pic:pic>
              </a:graphicData>
            </a:graphic>
          </wp:inline>
        </w:drawing>
      </w:r>
    </w:p>
    <w:p>
      <w:pPr>
        <w:pStyle w:val="3"/>
        <w:numPr>
          <w:ilvl w:val="0"/>
          <w:numId w:val="12"/>
        </w:numPr>
        <w:tabs>
          <w:tab w:val="left" w:pos="425"/>
        </w:tabs>
        <w:ind w:left="425" w:leftChars="0" w:hanging="425" w:firstLineChars="0"/>
      </w:pPr>
      <w:bookmarkStart w:id="34" w:name="_Toc1994432512"/>
      <w:r>
        <w:t>院校基本信息</w:t>
      </w:r>
      <w:bookmarkEnd w:id="34"/>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院校基本信息（包括机构）</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BASE_URL+school/About</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school</w:t>
            </w:r>
            <w:r>
              <w:rPr>
                <w:rFonts w:hint="eastAsia"/>
                <w:vertAlign w:val="baseline"/>
              </w:rPr>
              <w:t>_id</w:t>
            </w:r>
            <w:r>
              <w:rPr>
                <w:vertAlign w:val="baseline"/>
              </w:rPr>
              <w:t>（int）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SchoolBean</w:t>
            </w:r>
            <w:r>
              <w:t>&gt;</w:t>
            </w:r>
          </w:p>
        </w:tc>
      </w:tr>
    </w:tbl>
    <w:p>
      <w:pPr>
        <w:numPr>
          <w:ilvl w:val="0"/>
          <w:numId w:val="0"/>
        </w:numPr>
        <w:tabs>
          <w:tab w:val="clear" w:pos="425"/>
          <w:tab w:val="clear" w:pos="620"/>
          <w:tab w:val="clear" w:pos="1368"/>
        </w:tabs>
        <w:ind w:left="420" w:leftChars="0"/>
      </w:pPr>
      <w:r>
        <w:t>对于这里携带的参数school_id表示查看哪个院校。return_data是一个JSONArray的数组，包括院校的基本信息。</w:t>
      </w:r>
    </w:p>
    <w:p>
      <w:pPr/>
    </w:p>
    <w:p>
      <w:pPr>
        <w:pStyle w:val="3"/>
        <w:numPr>
          <w:ilvl w:val="0"/>
          <w:numId w:val="12"/>
        </w:numPr>
        <w:tabs>
          <w:tab w:val="left" w:pos="425"/>
        </w:tabs>
        <w:ind w:left="425" w:leftChars="0" w:hanging="425" w:firstLineChars="0"/>
      </w:pPr>
      <w:bookmarkStart w:id="35" w:name="_Toc351220848"/>
      <w:r>
        <w:t>院校资讯列表</w:t>
      </w:r>
      <w:bookmarkEnd w:id="35"/>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院校资讯列表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BASE_URL+school/Information</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school</w:t>
            </w:r>
            <w:r>
              <w:rPr>
                <w:rFonts w:hint="eastAsia"/>
                <w:vertAlign w:val="baseline"/>
              </w:rPr>
              <w:t>_id</w:t>
            </w:r>
            <w:r>
              <w:rPr>
                <w:vertAlign w:val="baseline"/>
              </w:rPr>
              <w:t>（int）,page(int)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InformationBean</w:t>
            </w:r>
            <w:r>
              <w:t>&gt;</w:t>
            </w:r>
          </w:p>
        </w:tc>
      </w:tr>
    </w:tbl>
    <w:p>
      <w:pPr>
        <w:numPr>
          <w:ilvl w:val="0"/>
          <w:numId w:val="0"/>
        </w:numPr>
        <w:tabs>
          <w:tab w:val="clear" w:pos="425"/>
          <w:tab w:val="clear" w:pos="620"/>
          <w:tab w:val="clear" w:pos="1368"/>
        </w:tabs>
        <w:ind w:left="420" w:leftChars="0"/>
      </w:pPr>
      <w:r>
        <w:t>对于这里携带的参数school_id表示查看哪个院校,page表示第几页。return_data是一个JSONArray的数组，包括院校资讯的基本信息。注意删除位。</w:t>
      </w:r>
    </w:p>
    <w:p>
      <w:pPr>
        <w:pStyle w:val="3"/>
        <w:numPr>
          <w:ilvl w:val="0"/>
          <w:numId w:val="12"/>
        </w:numPr>
        <w:tabs>
          <w:tab w:val="left" w:pos="425"/>
        </w:tabs>
        <w:ind w:left="425" w:leftChars="0" w:hanging="425" w:firstLineChars="0"/>
      </w:pPr>
      <w:bookmarkStart w:id="36" w:name="_Toc1144869847"/>
      <w:r>
        <w:t>院校公告列表</w:t>
      </w:r>
      <w:bookmarkEnd w:id="36"/>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院校公告列表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BASE_URL+school/Announcement</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school</w:t>
            </w:r>
            <w:r>
              <w:rPr>
                <w:rFonts w:hint="eastAsia"/>
                <w:vertAlign w:val="baseline"/>
              </w:rPr>
              <w:t>_id</w:t>
            </w:r>
            <w:r>
              <w:rPr>
                <w:vertAlign w:val="baseline"/>
              </w:rPr>
              <w:t>（int）,page(int)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AnnouncementBean</w:t>
            </w:r>
            <w:r>
              <w:rPr>
                <w:rFonts w:hint="default"/>
              </w:rPr>
              <w:t>&gt;</w:t>
            </w:r>
          </w:p>
        </w:tc>
      </w:tr>
    </w:tbl>
    <w:p>
      <w:pPr>
        <w:numPr>
          <w:ilvl w:val="0"/>
          <w:numId w:val="0"/>
        </w:numPr>
        <w:tabs>
          <w:tab w:val="clear" w:pos="425"/>
          <w:tab w:val="clear" w:pos="620"/>
          <w:tab w:val="clear" w:pos="1368"/>
        </w:tabs>
        <w:ind w:left="420" w:leftChars="0"/>
      </w:pPr>
      <w:r>
        <w:t>对于这里携带的参数school_id表示查看哪个院校,page表示第几页。return_data是一个JSONArray的数组，包括院校公告的基本信息。注意删除位。</w:t>
      </w:r>
    </w:p>
    <w:p>
      <w:pPr>
        <w:pStyle w:val="3"/>
        <w:numPr>
          <w:ilvl w:val="0"/>
          <w:numId w:val="12"/>
        </w:numPr>
        <w:tabs>
          <w:tab w:val="left" w:pos="425"/>
        </w:tabs>
        <w:ind w:left="425" w:leftChars="0" w:hanging="425" w:firstLineChars="0"/>
      </w:pPr>
      <w:bookmarkStart w:id="37" w:name="_Toc659317282"/>
      <w:r>
        <w:t>学友圈模块（见10）</w:t>
      </w:r>
      <w:bookmarkEnd w:id="37"/>
    </w:p>
    <w:p>
      <w:pPr>
        <w:pStyle w:val="2"/>
      </w:pPr>
      <w:bookmarkStart w:id="38" w:name="_Toc90288130"/>
      <w:r>
        <w:t>平台课程模块</w:t>
      </w:r>
      <w:bookmarkEnd w:id="38"/>
    </w:p>
    <w:p>
      <w:pPr>
        <w:ind w:firstLine="420" w:firstLineChars="0"/>
      </w:pPr>
      <w:r>
        <w:t>平台课程模块是对用户登录有影响的模块，一般的包括用户查看、搜索课程，查看分类等功能。用户需要登录后才可以对选课，退课，学习偏好这些功能进行操作。课程模块都是以/course开始。</w:t>
      </w:r>
    </w:p>
    <w:p>
      <w:pPr/>
      <w:r>
        <w:drawing>
          <wp:inline distT="0" distB="0" distL="114300" distR="114300">
            <wp:extent cx="6293485" cy="5794375"/>
            <wp:effectExtent l="0" t="0" r="12065" b="15875"/>
            <wp:docPr id="4" name="图片 4" descr="平台课程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平台课程模块"/>
                    <pic:cNvPicPr>
                      <a:picLocks noChangeAspect="1"/>
                    </pic:cNvPicPr>
                  </pic:nvPicPr>
                  <pic:blipFill>
                    <a:blip r:embed="rId11"/>
                    <a:stretch>
                      <a:fillRect/>
                    </a:stretch>
                  </pic:blipFill>
                  <pic:spPr>
                    <a:xfrm>
                      <a:off x="0" y="0"/>
                      <a:ext cx="6293485" cy="5794375"/>
                    </a:xfrm>
                    <a:prstGeom prst="rect">
                      <a:avLst/>
                    </a:prstGeom>
                  </pic:spPr>
                </pic:pic>
              </a:graphicData>
            </a:graphic>
          </wp:inline>
        </w:drawing>
      </w:r>
    </w:p>
    <w:p>
      <w:pPr>
        <w:pStyle w:val="3"/>
        <w:numPr>
          <w:ilvl w:val="0"/>
          <w:numId w:val="13"/>
        </w:numPr>
        <w:tabs>
          <w:tab w:val="left" w:pos="425"/>
        </w:tabs>
        <w:ind w:left="425" w:leftChars="0" w:hanging="425" w:firstLineChars="0"/>
      </w:pPr>
      <w:bookmarkStart w:id="39" w:name="_Toc870341700"/>
      <w:r>
        <w:t>最新课程列表</w:t>
      </w:r>
      <w:bookmarkEnd w:id="39"/>
      <w:r>
        <w:t>（接口可用）</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最新课程列表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BASE_URL+course/New</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user_id(int),page(int)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List&lt;CourseBean&gt;</w:t>
            </w:r>
          </w:p>
        </w:tc>
      </w:tr>
    </w:tbl>
    <w:p>
      <w:pPr>
        <w:numPr>
          <w:ilvl w:val="0"/>
          <w:numId w:val="0"/>
        </w:numPr>
        <w:tabs>
          <w:tab w:val="clear" w:pos="425"/>
          <w:tab w:val="clear" w:pos="620"/>
          <w:tab w:val="clear" w:pos="1368"/>
        </w:tabs>
        <w:ind w:left="420" w:leftChars="0"/>
      </w:pPr>
      <w:r>
        <w:t>page表示第几页。return_data是一个JSONArray的数组，包括课程基本信息。其中的</w:t>
      </w:r>
      <w:r>
        <w:rPr>
          <w:rFonts w:hint="eastAsia"/>
        </w:rPr>
        <w:t>course_teacher</w:t>
      </w:r>
      <w:r>
        <w:rPr>
          <w:rFonts w:hint="default"/>
        </w:rPr>
        <w:t>是课程表中教师id对应的教师名称，其他数据都从course表中读取。user_id判断用户是否能够看到课程。（即满足用户在开课班级 || 开课院系 || 开课院校内。或者对应的值为-1。）注意删除位。</w:t>
      </w:r>
    </w:p>
    <w:p>
      <w:pPr>
        <w:pStyle w:val="4"/>
      </w:pPr>
    </w:p>
    <w:p>
      <w:pPr>
        <w:pStyle w:val="3"/>
        <w:numPr>
          <w:ilvl w:val="0"/>
          <w:numId w:val="13"/>
        </w:numPr>
        <w:tabs>
          <w:tab w:val="left" w:pos="425"/>
        </w:tabs>
        <w:ind w:left="425" w:leftChars="0" w:hanging="425" w:firstLineChars="0"/>
      </w:pPr>
      <w:bookmarkStart w:id="40" w:name="_Toc1988051031"/>
      <w:r>
        <w:t>热门课程列表</w:t>
      </w:r>
      <w:bookmarkEnd w:id="40"/>
      <w:r>
        <w:t>（接口可用）</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热门课程列表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BASE_URL+course/Top</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user_id(int),page(int)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List&lt;CourseBean&gt;</w:t>
            </w:r>
          </w:p>
        </w:tc>
      </w:tr>
    </w:tbl>
    <w:p>
      <w:pPr>
        <w:numPr>
          <w:ilvl w:val="0"/>
          <w:numId w:val="0"/>
        </w:numPr>
        <w:tabs>
          <w:tab w:val="clear" w:pos="425"/>
          <w:tab w:val="clear" w:pos="620"/>
          <w:tab w:val="clear" w:pos="1368"/>
        </w:tabs>
        <w:ind w:left="420" w:leftChars="0"/>
      </w:pPr>
      <w:r>
        <w:t>page表示第几页。return_data是一个JSONArray的数组，包括课程基本信息。其中的</w:t>
      </w:r>
      <w:r>
        <w:rPr>
          <w:rFonts w:hint="eastAsia"/>
        </w:rPr>
        <w:t>course_teacher</w:t>
      </w:r>
      <w:r>
        <w:rPr>
          <w:rFonts w:hint="default"/>
        </w:rPr>
        <w:t>是课程表中教师id对应的教师名称，其他数据都从course表中读取。user_id判断用户是否能够看到课程。</w:t>
      </w:r>
    </w:p>
    <w:p>
      <w:pPr>
        <w:pStyle w:val="3"/>
        <w:numPr>
          <w:ilvl w:val="0"/>
          <w:numId w:val="13"/>
        </w:numPr>
        <w:tabs>
          <w:tab w:val="left" w:pos="425"/>
        </w:tabs>
        <w:ind w:left="425" w:leftChars="0" w:hanging="425" w:firstLineChars="0"/>
      </w:pPr>
      <w:bookmarkStart w:id="41" w:name="_Toc1786079398"/>
      <w:r>
        <w:t>课程分类列表</w:t>
      </w:r>
      <w:bookmarkEnd w:id="41"/>
      <w:r>
        <w:t>（接口可用）</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课程分类列表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BASE_URL+course/</w:t>
            </w:r>
            <w:r>
              <w:t>Classifications</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eastAsia"/>
                <w:vertAlign w:val="baseline"/>
              </w:rPr>
              <w:t>classification_own</w:t>
            </w:r>
            <w:r>
              <w:rPr>
                <w:rFonts w:hint="default"/>
                <w:vertAlign w:val="baseline"/>
              </w:rPr>
              <w:t>(int)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ClassificationBean</w:t>
            </w:r>
            <w:r>
              <w:rPr>
                <w:rFonts w:hint="default"/>
              </w:rPr>
              <w:t>&gt;</w:t>
            </w:r>
          </w:p>
        </w:tc>
      </w:tr>
    </w:tbl>
    <w:p>
      <w:pPr>
        <w:numPr>
          <w:ilvl w:val="0"/>
          <w:numId w:val="0"/>
        </w:numPr>
        <w:tabs>
          <w:tab w:val="clear" w:pos="425"/>
          <w:tab w:val="clear" w:pos="620"/>
          <w:tab w:val="clear" w:pos="1368"/>
        </w:tabs>
        <w:ind w:left="420" w:leftChars="0"/>
      </w:pPr>
      <w:r>
        <w:t>参数classification表示查找哪一个分类下的子分类列表。return_data是一个JSONArray的数组，包括分类基本信息。从分类表（classification）中读取数据。</w:t>
      </w:r>
    </w:p>
    <w:p>
      <w:pPr>
        <w:pStyle w:val="4"/>
      </w:pPr>
    </w:p>
    <w:p>
      <w:pPr>
        <w:pStyle w:val="3"/>
        <w:numPr>
          <w:ilvl w:val="0"/>
          <w:numId w:val="13"/>
        </w:numPr>
        <w:tabs>
          <w:tab w:val="left" w:pos="425"/>
        </w:tabs>
        <w:ind w:left="425" w:leftChars="0" w:hanging="425" w:firstLineChars="0"/>
      </w:pPr>
      <w:bookmarkStart w:id="42" w:name="_Toc734280881"/>
      <w:r>
        <w:t>一个分类下的课程列表</w:t>
      </w:r>
      <w:bookmarkEnd w:id="42"/>
      <w:r>
        <w:t>（接口可用）</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一个分类下的课程列表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BASE_URL+course/</w:t>
            </w:r>
            <w:r>
              <w:t>CfaCourse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eastAsia"/>
                <w:vertAlign w:val="baseline"/>
              </w:rPr>
              <w:t>classification_own</w:t>
            </w:r>
            <w:r>
              <w:rPr>
                <w:rFonts w:hint="default"/>
                <w:vertAlign w:val="baseline"/>
              </w:rPr>
              <w:t>(int),user_id(int),page(int)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List&lt;CourseBean&gt;</w:t>
            </w:r>
          </w:p>
        </w:tc>
      </w:tr>
    </w:tbl>
    <w:p>
      <w:pPr>
        <w:numPr>
          <w:ilvl w:val="0"/>
          <w:numId w:val="0"/>
        </w:numPr>
        <w:tabs>
          <w:tab w:val="clear" w:pos="425"/>
          <w:tab w:val="clear" w:pos="620"/>
          <w:tab w:val="clear" w:pos="1368"/>
        </w:tabs>
        <w:ind w:left="420" w:leftChars="0"/>
      </w:pPr>
      <w:r>
        <w:t>参数classification表示查找哪一个子分类下的课程列表。return_data是一个JSONArray的数组，包括课程基本信息。从课程表（course）中读取数据。</w:t>
      </w:r>
    </w:p>
    <w:p>
      <w:pPr>
        <w:pStyle w:val="4"/>
      </w:pPr>
    </w:p>
    <w:p>
      <w:pPr>
        <w:pStyle w:val="3"/>
        <w:numPr>
          <w:ilvl w:val="0"/>
          <w:numId w:val="13"/>
        </w:numPr>
        <w:tabs>
          <w:tab w:val="left" w:pos="425"/>
        </w:tabs>
        <w:ind w:left="425" w:leftChars="0" w:hanging="425" w:firstLineChars="0"/>
      </w:pPr>
      <w:bookmarkStart w:id="43" w:name="_Toc1662537430"/>
      <w:r>
        <w:t>搜索课程列表</w:t>
      </w:r>
      <w:bookmarkEnd w:id="43"/>
      <w:r>
        <w:t>（接口可用）</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搜索课程列表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BASE_URL+course/</w:t>
            </w:r>
            <w:r>
              <w:t>SearchCourse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keyword(String),user_id(int),page(int)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List&lt;CourseBean&gt;</w:t>
            </w:r>
          </w:p>
        </w:tc>
      </w:tr>
    </w:tbl>
    <w:p>
      <w:pPr>
        <w:numPr>
          <w:ilvl w:val="0"/>
          <w:numId w:val="0"/>
        </w:numPr>
        <w:tabs>
          <w:tab w:val="clear" w:pos="425"/>
          <w:tab w:val="clear" w:pos="620"/>
          <w:tab w:val="clear" w:pos="1368"/>
        </w:tabs>
        <w:ind w:left="420" w:leftChars="0"/>
      </w:pPr>
      <w:r>
        <w:t>参数keyword表示输入关键字。return_data是一个JSONArray的数组，包括课程基本信息。从课程表（course）中读取数据。</w:t>
      </w:r>
    </w:p>
    <w:p>
      <w:pPr>
        <w:pStyle w:val="4"/>
      </w:pPr>
    </w:p>
    <w:p>
      <w:pPr>
        <w:pStyle w:val="3"/>
        <w:numPr>
          <w:ilvl w:val="0"/>
          <w:numId w:val="13"/>
        </w:numPr>
        <w:tabs>
          <w:tab w:val="left" w:pos="425"/>
        </w:tabs>
        <w:ind w:left="425" w:leftChars="0" w:hanging="425" w:firstLineChars="0"/>
      </w:pPr>
      <w:bookmarkStart w:id="44" w:name="_Toc56036229"/>
      <w:r>
        <w:t>查看课程目录</w:t>
      </w:r>
      <w:bookmarkEnd w:id="44"/>
      <w:r>
        <w:t>（接口可用）</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课程目录列表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BASE_URL+course/</w:t>
            </w:r>
            <w:r>
              <w:rPr>
                <w:rFonts w:hint="eastAsia"/>
                <w:vertAlign w:val="baseline"/>
              </w:rPr>
              <w:t>CourseCatalog</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course_id(int)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LessonBean</w:t>
            </w:r>
            <w:r>
              <w:t>&gt;</w:t>
            </w:r>
          </w:p>
        </w:tc>
      </w:tr>
    </w:tbl>
    <w:p>
      <w:pPr>
        <w:numPr>
          <w:ilvl w:val="0"/>
          <w:numId w:val="0"/>
        </w:numPr>
        <w:tabs>
          <w:tab w:val="clear" w:pos="425"/>
          <w:tab w:val="clear" w:pos="620"/>
          <w:tab w:val="clear" w:pos="1368"/>
        </w:tabs>
        <w:ind w:left="420" w:leftChars="0"/>
      </w:pPr>
      <w:r>
        <w:t>参数course_id表示搜索该课程的目录列表。return_data是一个JSONArray的数组，包括一节课基本信息。从一节课表（lesson）中读取数据。</w:t>
      </w:r>
    </w:p>
    <w:p>
      <w:pPr>
        <w:pStyle w:val="3"/>
        <w:numPr>
          <w:ilvl w:val="0"/>
          <w:numId w:val="13"/>
        </w:numPr>
        <w:tabs>
          <w:tab w:val="left" w:pos="425"/>
        </w:tabs>
        <w:ind w:left="425" w:leftChars="0" w:hanging="425" w:firstLineChars="0"/>
      </w:pPr>
      <w:bookmarkStart w:id="45" w:name="_Toc710785368"/>
      <w:r>
        <w:t>报名选课</w:t>
      </w:r>
      <w:bookmarkEnd w:id="45"/>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报名选课</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BASE_URL+course/</w:t>
            </w:r>
            <w:r>
              <w:rPr>
                <w:rFonts w:hint="default"/>
                <w:vertAlign w:val="baseline"/>
              </w:rPr>
              <w:t>Select</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course_id(int),user_id(int)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r>
        <w:t>添加数据到mycourse表，谁选择了什么课，状态（1学习中，2已结束）默认1。</w:t>
      </w:r>
    </w:p>
    <w:p>
      <w:pPr>
        <w:pStyle w:val="4"/>
      </w:pPr>
      <w:r>
        <w:t>状态码：0，消息：选课成功，return_data:null；</w:t>
      </w:r>
    </w:p>
    <w:p>
      <w:pPr>
        <w:pStyle w:val="4"/>
      </w:pPr>
      <w:r>
        <w:t>状态码：7701，消息：</w:t>
      </w:r>
      <w:r>
        <w:rPr>
          <w:rFonts w:hint="eastAsia"/>
        </w:rPr>
        <w:t>选课失败，</w:t>
      </w:r>
      <w:r>
        <w:rPr>
          <w:rFonts w:hint="default"/>
        </w:rPr>
        <w:t>你已经参加</w:t>
      </w:r>
      <w:r>
        <w:rPr>
          <w:rFonts w:hint="eastAsia"/>
        </w:rPr>
        <w:t>该课程</w:t>
      </w:r>
      <w:r>
        <w:rPr>
          <w:rFonts w:hint="default"/>
        </w:rPr>
        <w:t>，</w:t>
      </w:r>
      <w:r>
        <w:t>return_data:null；</w:t>
      </w:r>
    </w:p>
    <w:p>
      <w:pPr>
        <w:pStyle w:val="4"/>
      </w:pPr>
    </w:p>
    <w:p>
      <w:pPr>
        <w:pStyle w:val="4"/>
      </w:pPr>
      <w:r>
        <w:t>选课成功后往消息(message)表中插入一条数据（message_type=1，message_content=</w:t>
      </w:r>
      <w:r>
        <w:rPr>
          <w:rFonts w:hint="default"/>
        </w:rPr>
        <w:t>”你成功报名了${course_name}的课程”,message_link=${course_id},user_id=user_id</w:t>
      </w:r>
      <w:r>
        <w:t>）</w:t>
      </w:r>
    </w:p>
    <w:p>
      <w:pPr>
        <w:pStyle w:val="3"/>
        <w:numPr>
          <w:ilvl w:val="0"/>
          <w:numId w:val="13"/>
        </w:numPr>
        <w:tabs>
          <w:tab w:val="left" w:pos="425"/>
        </w:tabs>
        <w:ind w:left="425" w:leftChars="0" w:hanging="425" w:firstLineChars="0"/>
      </w:pPr>
      <w:bookmarkStart w:id="46" w:name="_Toc300323072"/>
      <w:r>
        <w:t>退选课程</w:t>
      </w:r>
      <w:bookmarkEnd w:id="46"/>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退选课程</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BASE_URL+course/Quit</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course_id(int),user_id(int)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r>
        <w:t>删除mycourse表中符合条件的课程，user_id=谁and course_id=哪节课</w:t>
      </w:r>
    </w:p>
    <w:p>
      <w:pPr>
        <w:pStyle w:val="4"/>
      </w:pPr>
    </w:p>
    <w:p>
      <w:pPr>
        <w:pStyle w:val="4"/>
      </w:pPr>
      <w:r>
        <w:t>状态码：0，消息：退选成功，return_data:null；</w:t>
      </w:r>
    </w:p>
    <w:p>
      <w:pPr>
        <w:pStyle w:val="4"/>
      </w:pPr>
      <w:r>
        <w:t>状态码：7701，消息：</w:t>
      </w:r>
      <w:r>
        <w:rPr>
          <w:rFonts w:hint="default"/>
        </w:rPr>
        <w:t>退选</w:t>
      </w:r>
      <w:r>
        <w:rPr>
          <w:rFonts w:hint="eastAsia"/>
        </w:rPr>
        <w:t>失败，</w:t>
      </w:r>
      <w:r>
        <w:rPr>
          <w:rFonts w:hint="default"/>
        </w:rPr>
        <w:t>你没有参加该课程，</w:t>
      </w:r>
      <w:r>
        <w:t>return_data:null；</w:t>
      </w:r>
    </w:p>
    <w:p>
      <w:pPr>
        <w:pStyle w:val="4"/>
        <w:ind w:left="0" w:leftChars="0" w:firstLine="0" w:firstLineChars="0"/>
      </w:pPr>
    </w:p>
    <w:p>
      <w:pPr>
        <w:pStyle w:val="4"/>
      </w:pPr>
    </w:p>
    <w:p>
      <w:pPr>
        <w:pStyle w:val="3"/>
        <w:numPr>
          <w:ilvl w:val="0"/>
          <w:numId w:val="13"/>
        </w:numPr>
        <w:tabs>
          <w:tab w:val="left" w:pos="425"/>
        </w:tabs>
        <w:ind w:left="425" w:leftChars="0" w:hanging="425" w:firstLineChars="0"/>
      </w:pPr>
      <w:bookmarkStart w:id="47" w:name="_Toc1791516949"/>
      <w:r>
        <w:t>查看学习偏好</w:t>
      </w:r>
      <w:bookmarkEnd w:id="47"/>
      <w:r>
        <w:t>（原来接口）</w:t>
      </w:r>
    </w:p>
    <w:p>
      <w:pPr>
        <w:pStyle w:val="3"/>
        <w:numPr>
          <w:ilvl w:val="0"/>
          <w:numId w:val="13"/>
        </w:numPr>
        <w:tabs>
          <w:tab w:val="left" w:pos="425"/>
        </w:tabs>
        <w:ind w:left="425" w:leftChars="0" w:hanging="425" w:firstLineChars="0"/>
      </w:pPr>
      <w:bookmarkStart w:id="48" w:name="_Toc2071001700"/>
      <w:r>
        <w:t>保存学习偏好</w:t>
      </w:r>
      <w:bookmarkEnd w:id="48"/>
      <w:r>
        <w:t>（原来接口）</w:t>
      </w:r>
    </w:p>
    <w:p>
      <w:pPr>
        <w:pStyle w:val="3"/>
        <w:numPr>
          <w:ilvl w:val="0"/>
          <w:numId w:val="13"/>
        </w:numPr>
        <w:tabs>
          <w:tab w:val="left" w:pos="425"/>
        </w:tabs>
        <w:ind w:left="425" w:leftChars="0" w:hanging="425" w:firstLineChars="0"/>
      </w:pPr>
      <w:bookmarkStart w:id="49" w:name="_Toc1428530998"/>
      <w:r>
        <w:t>发现课列表</w:t>
      </w:r>
      <w:bookmarkEnd w:id="49"/>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发现课列表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BASE_URL+course/Discover</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List&lt;CourseBean&gt;</w:t>
            </w:r>
          </w:p>
        </w:tc>
      </w:tr>
    </w:tbl>
    <w:p>
      <w:pPr>
        <w:numPr>
          <w:ilvl w:val="0"/>
          <w:numId w:val="0"/>
        </w:numPr>
        <w:tabs>
          <w:tab w:val="clear" w:pos="425"/>
          <w:tab w:val="clear" w:pos="620"/>
          <w:tab w:val="clear" w:pos="1368"/>
        </w:tabs>
        <w:ind w:left="420" w:leftChars="0"/>
      </w:pPr>
      <w:r>
        <w:rPr>
          <w:rFonts w:hint="default"/>
        </w:rPr>
        <w:t>user_id判断用户是否能够看到课程。</w:t>
      </w:r>
      <w:r>
        <w:t>return_data是一个JSONArray的数组，包括课程基本信息。其中的</w:t>
      </w:r>
      <w:r>
        <w:rPr>
          <w:rFonts w:hint="eastAsia"/>
        </w:rPr>
        <w:t>course_teacher</w:t>
      </w:r>
      <w:r>
        <w:rPr>
          <w:rFonts w:hint="default"/>
        </w:rPr>
        <w:t>是课程表中教师id对应的教师名称，其他数据都从course表中读取。这个列表先随机推荐一些课程。每次推荐一个 12个数据的列表，每次打开列表可以不相同，但列表里面内容不能重复。</w:t>
      </w:r>
    </w:p>
    <w:p>
      <w:pPr>
        <w:pStyle w:val="4"/>
      </w:pPr>
    </w:p>
    <w:p>
      <w:pPr>
        <w:pStyle w:val="4"/>
      </w:pPr>
    </w:p>
    <w:p>
      <w:pPr>
        <w:pStyle w:val="4"/>
        <w:ind w:left="0" w:leftChars="0" w:firstLine="0" w:firstLineChars="0"/>
      </w:pPr>
    </w:p>
    <w:p>
      <w:pPr>
        <w:pStyle w:val="4"/>
        <w:ind w:left="0" w:leftChars="0" w:firstLine="0" w:firstLineChars="0"/>
      </w:pPr>
    </w:p>
    <w:p>
      <w:pPr>
        <w:pStyle w:val="2"/>
      </w:pPr>
      <w:bookmarkStart w:id="50" w:name="_Toc1593075804"/>
      <w:r>
        <w:t>学生学习模块</w:t>
      </w:r>
      <w:bookmarkEnd w:id="50"/>
    </w:p>
    <w:p>
      <w:pPr/>
      <w:r>
        <w:t>学生学习模块以/learn开始</w:t>
      </w:r>
    </w:p>
    <w:p>
      <w:pPr/>
      <w:r>
        <w:drawing>
          <wp:inline distT="0" distB="0" distL="114300" distR="114300">
            <wp:extent cx="4594860" cy="7601585"/>
            <wp:effectExtent l="0" t="0" r="15240" b="18415"/>
            <wp:docPr id="6" name="图片 6" descr="学生学习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生学习模块"/>
                    <pic:cNvPicPr>
                      <a:picLocks noChangeAspect="1"/>
                    </pic:cNvPicPr>
                  </pic:nvPicPr>
                  <pic:blipFill>
                    <a:blip r:embed="rId12"/>
                    <a:stretch>
                      <a:fillRect/>
                    </a:stretch>
                  </pic:blipFill>
                  <pic:spPr>
                    <a:xfrm>
                      <a:off x="0" y="0"/>
                      <a:ext cx="4594860" cy="7601585"/>
                    </a:xfrm>
                    <a:prstGeom prst="rect">
                      <a:avLst/>
                    </a:prstGeom>
                  </pic:spPr>
                </pic:pic>
              </a:graphicData>
            </a:graphic>
          </wp:inline>
        </w:drawing>
      </w:r>
    </w:p>
    <w:p>
      <w:pPr>
        <w:pStyle w:val="3"/>
        <w:numPr>
          <w:ilvl w:val="0"/>
          <w:numId w:val="14"/>
        </w:numPr>
        <w:tabs>
          <w:tab w:val="left" w:pos="425"/>
        </w:tabs>
        <w:ind w:left="425" w:leftChars="0" w:hanging="425" w:firstLineChars="0"/>
      </w:pPr>
      <w:bookmarkStart w:id="51" w:name="_Toc1240368558"/>
      <w:r>
        <w:t>我的课程列表</w:t>
      </w:r>
      <w:bookmarkEnd w:id="51"/>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我的课程列表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BASE_URL+learn/MyCourse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user_id(int),page(int)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MyCourseBean</w:t>
            </w:r>
            <w:r>
              <w:t>&gt;</w:t>
            </w:r>
          </w:p>
        </w:tc>
      </w:tr>
    </w:tbl>
    <w:p>
      <w:pPr>
        <w:pStyle w:val="4"/>
        <w:rPr>
          <w:rFonts w:hint="default"/>
        </w:rPr>
      </w:pPr>
      <w:r>
        <w:t>page表示第几页。return_data是一个JSONArray的数组，包括课程基本信息。</w:t>
      </w:r>
      <w:r>
        <w:rPr>
          <w:rFonts w:hint="default"/>
        </w:rPr>
        <w:t>列表从mycourse表中读取，课程详细信息还是根据course表查询。注意：这里的课程是course_type不为4（实训）的课程。</w:t>
      </w:r>
    </w:p>
    <w:p>
      <w:pPr>
        <w:pStyle w:val="4"/>
        <w:ind w:left="0" w:leftChars="0" w:firstLine="0" w:firstLineChars="0"/>
        <w:rPr>
          <w:rFonts w:hint="default"/>
        </w:rPr>
      </w:pPr>
    </w:p>
    <w:p>
      <w:pPr>
        <w:pStyle w:val="3"/>
        <w:numPr>
          <w:ilvl w:val="0"/>
          <w:numId w:val="14"/>
        </w:numPr>
        <w:tabs>
          <w:tab w:val="left" w:pos="425"/>
        </w:tabs>
        <w:ind w:left="425" w:leftChars="0" w:hanging="425" w:firstLineChars="0"/>
      </w:pPr>
      <w:bookmarkStart w:id="52" w:name="_Toc1695836853"/>
      <w:r>
        <w:t>删除一门课程</w:t>
      </w:r>
      <w:bookmarkEnd w:id="52"/>
    </w:p>
    <w:p>
      <w:pPr>
        <w:pStyle w:val="4"/>
      </w:pPr>
      <w:r>
        <w:t>使用退选接口</w:t>
      </w:r>
    </w:p>
    <w:p>
      <w:pPr>
        <w:pStyle w:val="3"/>
        <w:numPr>
          <w:ilvl w:val="0"/>
          <w:numId w:val="14"/>
        </w:numPr>
        <w:tabs>
          <w:tab w:val="left" w:pos="425"/>
        </w:tabs>
        <w:ind w:left="425" w:leftChars="0" w:hanging="425" w:firstLineChars="0"/>
      </w:pPr>
      <w:bookmarkStart w:id="53" w:name="_Toc731645326"/>
      <w:r>
        <w:t>课程考试题目列表</w:t>
      </w:r>
      <w:bookmarkEnd w:id="53"/>
    </w:p>
    <w:p>
      <w:pPr>
        <w:pStyle w:val="4"/>
      </w:pPr>
      <w:r>
        <w:t>习题和考试，批改这些我来做</w:t>
      </w:r>
    </w:p>
    <w:p>
      <w:pPr>
        <w:pStyle w:val="3"/>
        <w:numPr>
          <w:ilvl w:val="0"/>
          <w:numId w:val="14"/>
        </w:numPr>
        <w:tabs>
          <w:tab w:val="left" w:pos="425"/>
        </w:tabs>
        <w:ind w:left="425" w:leftChars="0" w:hanging="425" w:firstLineChars="0"/>
      </w:pPr>
      <w:bookmarkStart w:id="54" w:name="_Toc690066152"/>
      <w:r>
        <w:t>提交课程考试</w:t>
      </w:r>
      <w:bookmarkEnd w:id="54"/>
    </w:p>
    <w:p>
      <w:pPr>
        <w:pStyle w:val="4"/>
      </w:pPr>
      <w:r>
        <w:t>习题和考试，批改这些我来做</w:t>
      </w:r>
    </w:p>
    <w:p>
      <w:pPr>
        <w:pStyle w:val="4"/>
      </w:pPr>
    </w:p>
    <w:p>
      <w:pPr>
        <w:pStyle w:val="3"/>
        <w:numPr>
          <w:ilvl w:val="0"/>
          <w:numId w:val="14"/>
        </w:numPr>
        <w:tabs>
          <w:tab w:val="left" w:pos="425"/>
        </w:tabs>
        <w:ind w:left="425" w:leftChars="0" w:hanging="425" w:firstLineChars="0"/>
      </w:pPr>
      <w:bookmarkStart w:id="55" w:name="_Toc1032946253"/>
      <w:r>
        <w:t>错题列表</w:t>
      </w:r>
      <w:bookmarkEnd w:id="55"/>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错题列表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BASE_URL+learn/</w:t>
            </w:r>
            <w:r>
              <w:rPr>
                <w:rFonts w:hint="eastAsia"/>
                <w:vertAlign w:val="baseline"/>
              </w:rPr>
              <w:t>Mistake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user_id(int),page(int),course_id(int)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MistakeBean</w:t>
            </w:r>
            <w:r>
              <w:t>&gt;</w:t>
            </w:r>
          </w:p>
        </w:tc>
      </w:tr>
    </w:tbl>
    <w:p>
      <w:pPr>
        <w:pStyle w:val="4"/>
      </w:pPr>
    </w:p>
    <w:p>
      <w:pPr>
        <w:pStyle w:val="4"/>
      </w:pPr>
      <w:r>
        <w:t>page表示第几页，user_id表示谁做的，course_id表示哪门课错的。需要mistake和exam_item联表查询。</w:t>
      </w:r>
    </w:p>
    <w:p>
      <w:pPr>
        <w:pStyle w:val="3"/>
        <w:numPr>
          <w:ilvl w:val="0"/>
          <w:numId w:val="14"/>
        </w:numPr>
        <w:tabs>
          <w:tab w:val="left" w:pos="425"/>
        </w:tabs>
        <w:ind w:left="425" w:leftChars="0" w:hanging="425" w:firstLineChars="0"/>
      </w:pPr>
      <w:bookmarkStart w:id="56" w:name="_Toc2087386570"/>
      <w:r>
        <w:t>知识点列表</w:t>
      </w:r>
      <w:bookmarkEnd w:id="56"/>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知识点列表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BASE_URL+learn/</w:t>
            </w:r>
            <w:r>
              <w:rPr>
                <w:rFonts w:hint="eastAsia"/>
                <w:vertAlign w:val="baseline"/>
              </w:rPr>
              <w:t>Knowledge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lesson_id(int)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KnowledgeBean</w:t>
            </w:r>
            <w:r>
              <w:t>&gt;</w:t>
            </w:r>
          </w:p>
        </w:tc>
      </w:tr>
    </w:tbl>
    <w:p>
      <w:pPr>
        <w:pStyle w:val="4"/>
        <w:ind w:left="0" w:leftChars="0" w:firstLine="0" w:firstLineChars="0"/>
      </w:pPr>
    </w:p>
    <w:p>
      <w:pPr>
        <w:pStyle w:val="4"/>
        <w:ind w:left="0" w:leftChars="0" w:firstLine="0" w:firstLineChars="0"/>
      </w:pPr>
      <w:r>
        <w:t>通过lesson_id找到这一节课的知识点列表。</w:t>
      </w:r>
    </w:p>
    <w:p>
      <w:pPr>
        <w:pStyle w:val="3"/>
        <w:numPr>
          <w:ilvl w:val="0"/>
          <w:numId w:val="14"/>
        </w:numPr>
        <w:tabs>
          <w:tab w:val="left" w:pos="425"/>
        </w:tabs>
        <w:ind w:left="425" w:leftChars="0" w:hanging="425" w:firstLineChars="0"/>
      </w:pPr>
      <w:bookmarkStart w:id="57" w:name="_Toc1497693113"/>
      <w:r>
        <w:t>综合练习列表</w:t>
      </w:r>
      <w:bookmarkEnd w:id="57"/>
    </w:p>
    <w:p>
      <w:pPr>
        <w:pStyle w:val="4"/>
      </w:pPr>
      <w:r>
        <w:t>习题和考试，批改这些我来做</w:t>
      </w:r>
    </w:p>
    <w:p>
      <w:pPr>
        <w:pStyle w:val="3"/>
        <w:numPr>
          <w:ilvl w:val="0"/>
          <w:numId w:val="14"/>
        </w:numPr>
        <w:tabs>
          <w:tab w:val="left" w:pos="425"/>
        </w:tabs>
        <w:ind w:left="425" w:leftChars="0" w:hanging="425" w:firstLineChars="0"/>
      </w:pPr>
      <w:bookmarkStart w:id="58" w:name="_Toc1812846026"/>
      <w:r>
        <w:t>提交综合练习</w:t>
      </w:r>
      <w:bookmarkEnd w:id="58"/>
    </w:p>
    <w:p>
      <w:pPr>
        <w:pStyle w:val="4"/>
      </w:pPr>
      <w:r>
        <w:t>习题和考试，批改这些我来做</w:t>
      </w:r>
    </w:p>
    <w:p>
      <w:pPr>
        <w:pStyle w:val="4"/>
      </w:pPr>
    </w:p>
    <w:p>
      <w:pPr>
        <w:pStyle w:val="3"/>
        <w:numPr>
          <w:ilvl w:val="0"/>
          <w:numId w:val="14"/>
        </w:numPr>
        <w:tabs>
          <w:tab w:val="left" w:pos="425"/>
        </w:tabs>
        <w:ind w:left="425" w:leftChars="0" w:hanging="425" w:firstLineChars="0"/>
      </w:pPr>
      <w:bookmarkStart w:id="59" w:name="_Toc1823765234"/>
      <w:r>
        <w:t>添加到错题</w:t>
      </w:r>
      <w:bookmarkEnd w:id="59"/>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添加到错题</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BASE_URL+learn/AddMistake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user_id(int),exam_item_id(int),student_id(int)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r>
              <w:rPr>
                <w:rFonts w:hint="default"/>
                <w:vertAlign w:val="baseline"/>
              </w:rPr>
              <w:t>null</w:t>
            </w:r>
            <w:r>
              <w:rPr>
                <w:rFonts w:hint="eastAsia"/>
                <w:vertAlign w:val="baseline"/>
              </w:rPr>
              <w:t>}</w:t>
            </w:r>
          </w:p>
        </w:tc>
      </w:tr>
    </w:tbl>
    <w:p>
      <w:pPr>
        <w:pStyle w:val="4"/>
      </w:pPr>
    </w:p>
    <w:p>
      <w:pPr>
        <w:pStyle w:val="4"/>
      </w:pPr>
      <w:r>
        <w:t>result_code:0，message:添加成功，return_data:null</w:t>
      </w:r>
    </w:p>
    <w:p>
      <w:pPr>
        <w:pStyle w:val="4"/>
      </w:pPr>
      <w:r>
        <w:t>result_code:8901，message:添加失败，已经添加过这题 ，return_data:0</w:t>
      </w:r>
    </w:p>
    <w:p>
      <w:pPr>
        <w:pStyle w:val="3"/>
        <w:numPr>
          <w:ilvl w:val="0"/>
          <w:numId w:val="14"/>
        </w:numPr>
        <w:tabs>
          <w:tab w:val="left" w:pos="425"/>
        </w:tabs>
        <w:ind w:left="425" w:leftChars="0" w:hanging="425" w:firstLineChars="0"/>
      </w:pPr>
      <w:bookmarkStart w:id="60" w:name="_Toc712000887"/>
      <w:r>
        <w:t>移除错题</w:t>
      </w:r>
      <w:bookmarkEnd w:id="60"/>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移除错题</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BASE_URL+learn/RmMistake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mistake_id(int)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r>
              <w:rPr>
                <w:rFonts w:hint="default"/>
                <w:vertAlign w:val="baseline"/>
              </w:rPr>
              <w:t>null</w:t>
            </w:r>
            <w:r>
              <w:rPr>
                <w:rFonts w:hint="eastAsia"/>
                <w:vertAlign w:val="baseline"/>
              </w:rPr>
              <w:t>}</w:t>
            </w:r>
          </w:p>
        </w:tc>
      </w:tr>
    </w:tbl>
    <w:p>
      <w:pPr>
        <w:pStyle w:val="4"/>
      </w:pPr>
    </w:p>
    <w:p>
      <w:pPr>
        <w:pStyle w:val="4"/>
      </w:pPr>
      <w:r>
        <w:t>result_code:0，message:移除成功</w:t>
      </w:r>
    </w:p>
    <w:p>
      <w:pPr>
        <w:pStyle w:val="3"/>
        <w:numPr>
          <w:ilvl w:val="0"/>
          <w:numId w:val="14"/>
        </w:numPr>
        <w:tabs>
          <w:tab w:val="left" w:pos="425"/>
        </w:tabs>
        <w:ind w:left="425" w:leftChars="0" w:hanging="425" w:firstLineChars="0"/>
      </w:pPr>
      <w:bookmarkStart w:id="61" w:name="_Toc2027826442"/>
      <w:r>
        <w:t>课程资料列表</w:t>
      </w:r>
      <w:bookmarkEnd w:id="61"/>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课程资料列表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BASE_URL+learn/</w:t>
            </w:r>
            <w:r>
              <w:rPr>
                <w:rFonts w:hint="eastAsia"/>
                <w:vertAlign w:val="baseline"/>
              </w:rPr>
              <w:t>CourseMaterial</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course_id(int)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CourseMaterialBean</w:t>
            </w:r>
            <w:r>
              <w:t>&gt;</w:t>
            </w:r>
          </w:p>
        </w:tc>
      </w:tr>
    </w:tbl>
    <w:p>
      <w:pPr>
        <w:pStyle w:val="4"/>
      </w:pPr>
    </w:p>
    <w:p>
      <w:pPr>
        <w:pStyle w:val="4"/>
      </w:pPr>
      <w:r>
        <w:t>参数course_id表示哪门课，返回对应资料列表。</w:t>
      </w:r>
    </w:p>
    <w:p>
      <w:pPr>
        <w:pStyle w:val="3"/>
        <w:numPr>
          <w:ilvl w:val="0"/>
          <w:numId w:val="14"/>
        </w:numPr>
        <w:tabs>
          <w:tab w:val="left" w:pos="425"/>
        </w:tabs>
        <w:ind w:left="425" w:leftChars="0" w:hanging="425" w:firstLineChars="0"/>
      </w:pPr>
      <w:bookmarkStart w:id="62" w:name="_Toc1670714098"/>
      <w:r>
        <w:t>我的实训列表</w:t>
      </w:r>
      <w:bookmarkEnd w:id="62"/>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我的实训列表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BASE_URL+learn/My</w:t>
            </w:r>
            <w:r>
              <w:rPr>
                <w:rFonts w:hint="eastAsia"/>
                <w:vertAlign w:val="baseline"/>
              </w:rPr>
              <w:t>PracticalTraining</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user_id(int),page(int)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MyCourseBean</w:t>
            </w:r>
            <w:r>
              <w:t>&gt;</w:t>
            </w:r>
          </w:p>
        </w:tc>
      </w:tr>
    </w:tbl>
    <w:p>
      <w:pPr>
        <w:pStyle w:val="4"/>
      </w:pPr>
      <w:r>
        <w:t>page表示第几页。return_data是一个JSONArray的数组，包括课程基本信息。</w:t>
      </w:r>
      <w:r>
        <w:rPr>
          <w:rFonts w:hint="default"/>
        </w:rPr>
        <w:t>列表从mycourse表中读取，课程详细信息还是根据course表查询。注意：这里的课程是course_type等于4（实训）的课程。</w:t>
      </w:r>
    </w:p>
    <w:p>
      <w:pPr>
        <w:pStyle w:val="4"/>
      </w:pPr>
    </w:p>
    <w:p>
      <w:pPr>
        <w:pStyle w:val="3"/>
        <w:numPr>
          <w:ilvl w:val="0"/>
          <w:numId w:val="14"/>
        </w:numPr>
        <w:tabs>
          <w:tab w:val="left" w:pos="425"/>
        </w:tabs>
        <w:ind w:left="425" w:leftChars="0" w:hanging="425" w:firstLineChars="0"/>
      </w:pPr>
      <w:r>
        <w:t>实训任务列表</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实训任务列表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BASE_URL+learn/</w:t>
            </w:r>
            <w:r>
              <w:rPr>
                <w:rFonts w:hint="eastAsia"/>
                <w:vertAlign w:val="baseline"/>
              </w:rPr>
              <w:t>PracticalTraining</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course_id(int),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default"/>
              </w:rPr>
              <w:t xml:space="preserve"> PracticalTrainingBean</w:t>
            </w:r>
            <w:r>
              <w:t>&gt;</w:t>
            </w:r>
          </w:p>
        </w:tc>
      </w:tr>
    </w:tbl>
    <w:p>
      <w:pPr>
        <w:pStyle w:val="4"/>
      </w:pPr>
    </w:p>
    <w:p>
      <w:pPr>
        <w:pStyle w:val="4"/>
      </w:pPr>
      <w:r>
        <w:t>相当与课程的目录，也是通过course_id找到的一串列表。</w:t>
      </w:r>
    </w:p>
    <w:p>
      <w:pPr>
        <w:pStyle w:val="3"/>
        <w:numPr>
          <w:ilvl w:val="0"/>
          <w:numId w:val="14"/>
        </w:numPr>
        <w:tabs>
          <w:tab w:val="left" w:pos="425"/>
        </w:tabs>
        <w:ind w:left="425" w:leftChars="0" w:hanging="425" w:firstLineChars="0"/>
      </w:pPr>
      <w:bookmarkStart w:id="63" w:name="_Toc1740064798"/>
      <w:r>
        <w:t>提交实训作业</w:t>
      </w:r>
      <w:bookmarkEnd w:id="63"/>
    </w:p>
    <w:p>
      <w:pPr>
        <w:pStyle w:val="4"/>
      </w:pPr>
      <w:r>
        <w:t>习题和考试，批改这些我来做</w:t>
      </w:r>
    </w:p>
    <w:p>
      <w:pPr>
        <w:pStyle w:val="4"/>
      </w:pPr>
    </w:p>
    <w:p>
      <w:pPr>
        <w:pStyle w:val="3"/>
        <w:numPr>
          <w:ilvl w:val="0"/>
          <w:numId w:val="14"/>
        </w:numPr>
        <w:tabs>
          <w:tab w:val="left" w:pos="425"/>
        </w:tabs>
        <w:ind w:left="425" w:leftChars="0" w:hanging="425" w:firstLineChars="0"/>
      </w:pPr>
      <w:bookmarkStart w:id="64" w:name="_Toc668100297"/>
      <w:r>
        <w:t>查看实训得分</w:t>
      </w:r>
      <w:bookmarkEnd w:id="64"/>
    </w:p>
    <w:p>
      <w:pPr>
        <w:pStyle w:val="4"/>
      </w:pPr>
      <w:r>
        <w:t>习题和考试，批改这些我来做</w:t>
      </w:r>
    </w:p>
    <w:p>
      <w:pPr>
        <w:pStyle w:val="4"/>
      </w:pPr>
    </w:p>
    <w:p>
      <w:pPr>
        <w:pStyle w:val="3"/>
        <w:numPr>
          <w:ilvl w:val="0"/>
          <w:numId w:val="14"/>
        </w:numPr>
        <w:tabs>
          <w:tab w:val="left" w:pos="425"/>
        </w:tabs>
        <w:ind w:left="425" w:leftChars="0" w:hanging="425" w:firstLineChars="0"/>
      </w:pPr>
      <w:bookmarkStart w:id="65" w:name="_Toc1722539017"/>
      <w:r>
        <w:t>我的任务列表</w:t>
      </w:r>
      <w:bookmarkEnd w:id="65"/>
      <w:r>
        <w:t>（学生）</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我的全部任务列表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BASE_URL+learn/Mytask</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student_id(int)，state(int)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default"/>
              </w:rPr>
              <w:t>TaskBean</w:t>
            </w:r>
            <w:r>
              <w:t>&gt;</w:t>
            </w:r>
          </w:p>
        </w:tc>
      </w:tr>
    </w:tbl>
    <w:p>
      <w:pPr>
        <w:pStyle w:val="4"/>
      </w:pPr>
      <w:r>
        <w:t>通过student_id找到对应的学生，学生先到my_task表中查询，关联task表。</w:t>
      </w:r>
    </w:p>
    <w:p>
      <w:pPr>
        <w:pStyle w:val="4"/>
      </w:pPr>
      <w:r>
        <w:t>state是任务的状态，用于筛选列表。如果state=-1，表示查询全部的任务。</w:t>
      </w:r>
    </w:p>
    <w:p>
      <w:pPr>
        <w:pStyle w:val="3"/>
        <w:numPr>
          <w:ilvl w:val="0"/>
          <w:numId w:val="14"/>
        </w:numPr>
        <w:tabs>
          <w:tab w:val="left" w:pos="425"/>
        </w:tabs>
        <w:ind w:left="425" w:leftChars="0" w:hanging="425" w:firstLineChars="0"/>
      </w:pPr>
      <w:bookmarkStart w:id="66" w:name="_Toc1563106400"/>
      <w:r>
        <w:t>我的成绩列表</w:t>
      </w:r>
      <w:bookmarkEnd w:id="66"/>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我的成绩列表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BASE_URL+learn/MyGrade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student_id(int)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default"/>
              </w:rPr>
              <w:t>GradeBean</w:t>
            </w:r>
            <w:r>
              <w:t>&gt;</w:t>
            </w:r>
          </w:p>
        </w:tc>
      </w:tr>
    </w:tbl>
    <w:p>
      <w:pPr>
        <w:pStyle w:val="4"/>
      </w:pPr>
    </w:p>
    <w:p>
      <w:pPr>
        <w:pStyle w:val="4"/>
      </w:pPr>
      <w:r>
        <w:t>从grade表中取，连表查询取课程名</w:t>
      </w:r>
    </w:p>
    <w:p>
      <w:pPr>
        <w:pStyle w:val="3"/>
        <w:numPr>
          <w:ilvl w:val="0"/>
          <w:numId w:val="14"/>
        </w:numPr>
        <w:tabs>
          <w:tab w:val="left" w:pos="425"/>
        </w:tabs>
        <w:ind w:left="425" w:leftChars="0" w:hanging="425" w:firstLineChars="0"/>
      </w:pPr>
      <w:bookmarkStart w:id="67" w:name="_Toc1468948678"/>
      <w:r>
        <w:t>我的能力档案</w:t>
      </w:r>
      <w:bookmarkEnd w:id="67"/>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我的能力档案</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BASE_URL+learn/MyAbility</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student_id(int)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AbilityBean</w:t>
            </w:r>
            <w:r>
              <w:t>&gt;</w:t>
            </w:r>
          </w:p>
        </w:tc>
      </w:tr>
    </w:tbl>
    <w:p>
      <w:pPr>
        <w:pStyle w:val="4"/>
      </w:pPr>
    </w:p>
    <w:p>
      <w:pPr>
        <w:pStyle w:val="4"/>
      </w:pPr>
      <w:r>
        <w:t>单表查询(ablity)。</w:t>
      </w:r>
    </w:p>
    <w:p>
      <w:pPr>
        <w:pStyle w:val="3"/>
        <w:numPr>
          <w:ilvl w:val="0"/>
          <w:numId w:val="14"/>
        </w:numPr>
        <w:tabs>
          <w:tab w:val="left" w:pos="425"/>
        </w:tabs>
        <w:ind w:left="425" w:leftChars="0" w:hanging="425" w:firstLineChars="0"/>
      </w:pPr>
      <w:bookmarkStart w:id="68" w:name="_Toc125239231"/>
      <w:r>
        <w:t>课程交流模块（见11）</w:t>
      </w:r>
      <w:bookmarkEnd w:id="68"/>
    </w:p>
    <w:p>
      <w:pPr>
        <w:pStyle w:val="4"/>
      </w:pPr>
    </w:p>
    <w:p>
      <w:pPr>
        <w:pStyle w:val="4"/>
      </w:pPr>
    </w:p>
    <w:p>
      <w:pPr>
        <w:pStyle w:val="4"/>
      </w:pPr>
    </w:p>
    <w:p>
      <w:pPr>
        <w:pStyle w:val="4"/>
      </w:pPr>
    </w:p>
    <w:p>
      <w:pPr>
        <w:pStyle w:val="4"/>
      </w:pPr>
    </w:p>
    <w:p>
      <w:pPr>
        <w:pStyle w:val="4"/>
      </w:pPr>
    </w:p>
    <w:p>
      <w:pPr>
        <w:pStyle w:val="4"/>
      </w:pPr>
    </w:p>
    <w:p>
      <w:pPr>
        <w:pStyle w:val="4"/>
      </w:pPr>
    </w:p>
    <w:p>
      <w:pPr>
        <w:pStyle w:val="2"/>
      </w:pPr>
      <w:r>
        <w:br w:type="page"/>
      </w:r>
      <w:bookmarkStart w:id="69" w:name="_Toc1078160182"/>
      <w:r>
        <w:t>教师教学模块</w:t>
      </w:r>
      <w:bookmarkEnd w:id="69"/>
    </w:p>
    <w:p>
      <w:pPr/>
      <w:r>
        <w:t>教师教学以/teach开始</w:t>
      </w:r>
    </w:p>
    <w:p>
      <w:pPr/>
      <w:r>
        <w:drawing>
          <wp:inline distT="0" distB="0" distL="114300" distR="114300">
            <wp:extent cx="3954780" cy="7282180"/>
            <wp:effectExtent l="0" t="0" r="7620" b="13970"/>
            <wp:docPr id="8" name="图片 8" descr="教师教学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教师教学模块"/>
                    <pic:cNvPicPr>
                      <a:picLocks noChangeAspect="1"/>
                    </pic:cNvPicPr>
                  </pic:nvPicPr>
                  <pic:blipFill>
                    <a:blip r:embed="rId13"/>
                    <a:stretch>
                      <a:fillRect/>
                    </a:stretch>
                  </pic:blipFill>
                  <pic:spPr>
                    <a:xfrm>
                      <a:off x="0" y="0"/>
                      <a:ext cx="3954780" cy="7282180"/>
                    </a:xfrm>
                    <a:prstGeom prst="rect">
                      <a:avLst/>
                    </a:prstGeom>
                  </pic:spPr>
                </pic:pic>
              </a:graphicData>
            </a:graphic>
          </wp:inline>
        </w:drawing>
      </w:r>
    </w:p>
    <w:p>
      <w:pPr>
        <w:pStyle w:val="3"/>
        <w:numPr>
          <w:ilvl w:val="0"/>
          <w:numId w:val="15"/>
        </w:numPr>
        <w:tabs>
          <w:tab w:val="left" w:pos="425"/>
        </w:tabs>
        <w:ind w:left="425" w:leftChars="0" w:hanging="425" w:firstLineChars="0"/>
      </w:pPr>
      <w:bookmarkStart w:id="70" w:name="_Toc62310430"/>
      <w:r>
        <w:t>我负责的课程列表</w:t>
      </w:r>
      <w:bookmarkEnd w:id="70"/>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我的课程列表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BASE_URL+teach/MyCourse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CourseBean</w:t>
            </w:r>
            <w:r>
              <w:t>&gt;</w:t>
            </w:r>
          </w:p>
        </w:tc>
      </w:tr>
    </w:tbl>
    <w:p>
      <w:pPr>
        <w:pStyle w:val="4"/>
      </w:pPr>
      <w:r>
        <w:t>通过teacher_id从课程表（course）找到对应的课程。return_data是一个JSONArray的数组，包括课程基本信息</w:t>
      </w:r>
      <w:r>
        <w:rPr>
          <w:rFonts w:hint="default"/>
        </w:rPr>
        <w:t>。注意：这里的课程是course_type不为4（实训）的课程。</w:t>
      </w:r>
    </w:p>
    <w:p>
      <w:pPr>
        <w:pStyle w:val="4"/>
      </w:pPr>
    </w:p>
    <w:p>
      <w:pPr>
        <w:pStyle w:val="3"/>
        <w:numPr>
          <w:ilvl w:val="0"/>
          <w:numId w:val="15"/>
        </w:numPr>
        <w:tabs>
          <w:tab w:val="left" w:pos="425"/>
        </w:tabs>
        <w:ind w:left="425" w:leftChars="0" w:hanging="425" w:firstLineChars="0"/>
      </w:pPr>
      <w:bookmarkStart w:id="71" w:name="_Toc181275460"/>
      <w:r>
        <w:t>发布考试</w:t>
      </w:r>
      <w:bookmarkEnd w:id="71"/>
    </w:p>
    <w:p>
      <w:pPr>
        <w:pStyle w:val="4"/>
      </w:pPr>
      <w:r>
        <w:t>考试相关我做</w:t>
      </w:r>
    </w:p>
    <w:p>
      <w:pPr>
        <w:pStyle w:val="3"/>
        <w:numPr>
          <w:ilvl w:val="0"/>
          <w:numId w:val="15"/>
        </w:numPr>
        <w:tabs>
          <w:tab w:val="left" w:pos="425"/>
        </w:tabs>
        <w:ind w:left="425" w:leftChars="0" w:hanging="425" w:firstLineChars="0"/>
      </w:pPr>
      <w:bookmarkStart w:id="72" w:name="_Toc1788945550"/>
      <w:r>
        <w:t>查看考试</w:t>
      </w:r>
      <w:bookmarkEnd w:id="72"/>
    </w:p>
    <w:p>
      <w:pPr>
        <w:pStyle w:val="4"/>
      </w:pPr>
      <w:r>
        <w:t>考试相关我做</w:t>
      </w:r>
    </w:p>
    <w:p>
      <w:pPr>
        <w:pStyle w:val="3"/>
        <w:numPr>
          <w:ilvl w:val="0"/>
          <w:numId w:val="15"/>
        </w:numPr>
        <w:tabs>
          <w:tab w:val="left" w:pos="425"/>
        </w:tabs>
        <w:ind w:left="425" w:leftChars="0" w:hanging="425" w:firstLineChars="0"/>
      </w:pPr>
      <w:bookmarkStart w:id="73" w:name="_Toc362633502"/>
      <w:r>
        <w:t>新增一节课</w:t>
      </w:r>
      <w:bookmarkEnd w:id="73"/>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新增一节课</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BASE_URL+teach/AddLesson</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teacher_id(int),course_id(int),lesson_title(String),video_url(String)</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教师id用于判断权限，只有该课程教师可以操作，功能影响不大，防止直接url操作，可以最后实现。添加操作lesson表</w:t>
      </w:r>
    </w:p>
    <w:p>
      <w:pPr>
        <w:pStyle w:val="4"/>
      </w:pPr>
      <w:r>
        <w:t>result_code:0，message:添加成功，return_data:null</w:t>
      </w:r>
    </w:p>
    <w:p>
      <w:pPr>
        <w:pStyle w:val="4"/>
      </w:pPr>
      <w:r>
        <w:t>result_code:9401，message:添加失败，权限不足，return_data:null</w:t>
      </w:r>
    </w:p>
    <w:p>
      <w:pPr>
        <w:pStyle w:val="4"/>
      </w:pPr>
    </w:p>
    <w:p>
      <w:pPr>
        <w:pStyle w:val="3"/>
        <w:numPr>
          <w:ilvl w:val="0"/>
          <w:numId w:val="15"/>
        </w:numPr>
        <w:tabs>
          <w:tab w:val="left" w:pos="425"/>
        </w:tabs>
        <w:ind w:left="425" w:leftChars="0" w:hanging="425" w:firstLineChars="0"/>
      </w:pPr>
      <w:bookmarkStart w:id="74" w:name="_Toc1972792409"/>
      <w:r>
        <w:t>删除一节课</w:t>
      </w:r>
      <w:bookmarkEnd w:id="74"/>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删除一节课</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BASE_URL+teach/DeleteLesson</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teacher_id(int),lesson_id(int)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教师id用于判断权限，只有该课程教师可以操作，功能影响不大，防止直接url操作，可以最后实现。删除直接删除lesson；</w:t>
      </w:r>
    </w:p>
    <w:p>
      <w:pPr>
        <w:pStyle w:val="4"/>
      </w:pPr>
      <w:r>
        <w:t>result_code:0，message:删除，return_data:null</w:t>
      </w:r>
    </w:p>
    <w:p>
      <w:pPr>
        <w:pStyle w:val="4"/>
      </w:pPr>
      <w:r>
        <w:t>result_code:9501，message:删除失败，权限不足，return_data:null</w:t>
      </w:r>
    </w:p>
    <w:p>
      <w:pPr>
        <w:pStyle w:val="4"/>
      </w:pPr>
    </w:p>
    <w:p>
      <w:pPr>
        <w:pStyle w:val="4"/>
      </w:pPr>
    </w:p>
    <w:p>
      <w:pPr>
        <w:pStyle w:val="3"/>
        <w:numPr>
          <w:ilvl w:val="0"/>
          <w:numId w:val="15"/>
        </w:numPr>
        <w:tabs>
          <w:tab w:val="left" w:pos="425"/>
        </w:tabs>
        <w:ind w:left="425" w:leftChars="0" w:hanging="425" w:firstLineChars="0"/>
      </w:pPr>
      <w:bookmarkStart w:id="75" w:name="_Toc1791164500"/>
      <w:r>
        <w:t>新增一个知识点</w:t>
      </w:r>
      <w:bookmarkEnd w:id="75"/>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新增一个知识点</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BASE_URL+teach/AddKnowledge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teacher_id(int),lesson_id(int),knowledge_content(String),knowledge_rank(int)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教师id用于判断权限，只有该课程教师可以操作，功能影响不大，防止直接url操作，可以最后实现。添加操作knowledge表</w:t>
      </w:r>
    </w:p>
    <w:p>
      <w:pPr>
        <w:pStyle w:val="4"/>
      </w:pPr>
      <w:r>
        <w:t>result_code:0，message:添加成功，return_data:null</w:t>
      </w:r>
    </w:p>
    <w:p>
      <w:pPr>
        <w:pStyle w:val="4"/>
      </w:pPr>
      <w:r>
        <w:t>result_code:9401，message:添加失败，权限不足，return_data:null</w:t>
      </w:r>
    </w:p>
    <w:p>
      <w:pPr>
        <w:pStyle w:val="4"/>
      </w:pPr>
    </w:p>
    <w:p>
      <w:pPr>
        <w:pStyle w:val="3"/>
        <w:numPr>
          <w:ilvl w:val="0"/>
          <w:numId w:val="15"/>
        </w:numPr>
        <w:tabs>
          <w:tab w:val="left" w:pos="425"/>
        </w:tabs>
        <w:ind w:left="425" w:leftChars="0" w:hanging="425" w:firstLineChars="0"/>
      </w:pPr>
      <w:bookmarkStart w:id="76" w:name="_Toc1418384565"/>
      <w:r>
        <w:t>删除一个知识点</w:t>
      </w:r>
      <w:bookmarkEnd w:id="76"/>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删除一个知识点</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BASE_URL+teach/DeleteKnowledge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teacher_id(int),knowledge_id(int)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教师id用于判断权限，只有该课程教师可以操作，功能影响不大，防止直接url操作，可以最后实现。删除直接删除knowledge；</w:t>
      </w:r>
    </w:p>
    <w:p>
      <w:pPr>
        <w:pStyle w:val="4"/>
      </w:pPr>
      <w:r>
        <w:t>result_code:0，message:删除成功，return_data:null</w:t>
      </w:r>
    </w:p>
    <w:p>
      <w:pPr>
        <w:pStyle w:val="4"/>
      </w:pPr>
      <w:r>
        <w:t>result_code:9501，message:删除失败，权限不足，return_data:null</w:t>
      </w:r>
    </w:p>
    <w:p>
      <w:pPr>
        <w:pStyle w:val="4"/>
      </w:pPr>
    </w:p>
    <w:p>
      <w:pPr>
        <w:pStyle w:val="3"/>
        <w:numPr>
          <w:ilvl w:val="0"/>
          <w:numId w:val="15"/>
        </w:numPr>
        <w:tabs>
          <w:tab w:val="left" w:pos="425"/>
        </w:tabs>
        <w:ind w:left="425" w:leftChars="0" w:hanging="425" w:firstLineChars="0"/>
      </w:pPr>
      <w:bookmarkStart w:id="77" w:name="_Toc805348513"/>
      <w:r>
        <w:t>发布综合练习</w:t>
      </w:r>
      <w:bookmarkEnd w:id="77"/>
    </w:p>
    <w:p>
      <w:pPr>
        <w:pStyle w:val="4"/>
      </w:pPr>
      <w:r>
        <w:t>练习我做</w:t>
      </w:r>
    </w:p>
    <w:p>
      <w:pPr>
        <w:pStyle w:val="3"/>
        <w:numPr>
          <w:ilvl w:val="0"/>
          <w:numId w:val="15"/>
        </w:numPr>
        <w:tabs>
          <w:tab w:val="left" w:pos="425"/>
        </w:tabs>
        <w:ind w:left="425" w:leftChars="0" w:hanging="425" w:firstLineChars="0"/>
      </w:pPr>
      <w:bookmarkStart w:id="78" w:name="_Toc1339517706"/>
      <w:r>
        <w:t>查看综合练习</w:t>
      </w:r>
      <w:bookmarkEnd w:id="78"/>
    </w:p>
    <w:p>
      <w:pPr>
        <w:pStyle w:val="4"/>
      </w:pPr>
      <w:r>
        <w:t>练习我做</w:t>
      </w:r>
    </w:p>
    <w:p>
      <w:pPr>
        <w:pStyle w:val="3"/>
        <w:numPr>
          <w:ilvl w:val="0"/>
          <w:numId w:val="15"/>
        </w:numPr>
        <w:tabs>
          <w:tab w:val="left" w:pos="425"/>
        </w:tabs>
        <w:ind w:left="425" w:leftChars="0" w:hanging="425" w:firstLineChars="0"/>
      </w:pPr>
      <w:bookmarkStart w:id="79" w:name="_Toc2546244"/>
      <w:r>
        <w:t>修改课程信息</w:t>
      </w:r>
      <w:bookmarkEnd w:id="79"/>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修改课程信息</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BASE_URL+teach/ModifyCourse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teacher_id(int),course_id(int),course_name(String),course_sum(int),course_sum_student(int),course_introduce(String)</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教师id用于判断权限，只有该课程教师可以操作，功能影响不大，防止直接url操作，可以最后实现。修改课程单表信息。</w:t>
      </w:r>
    </w:p>
    <w:p>
      <w:pPr>
        <w:pStyle w:val="4"/>
      </w:pPr>
      <w:r>
        <w:t>result_code:0，message:修改成功，return_data:null</w:t>
      </w:r>
    </w:p>
    <w:p>
      <w:pPr>
        <w:pStyle w:val="4"/>
      </w:pPr>
      <w:r>
        <w:t>result_code:9601，message:修改失败，权限不足，return_data:null</w:t>
      </w:r>
    </w:p>
    <w:p>
      <w:pPr>
        <w:pStyle w:val="4"/>
      </w:pPr>
    </w:p>
    <w:p>
      <w:pPr>
        <w:pStyle w:val="3"/>
        <w:numPr>
          <w:ilvl w:val="0"/>
          <w:numId w:val="15"/>
        </w:numPr>
        <w:tabs>
          <w:tab w:val="left" w:pos="425"/>
        </w:tabs>
        <w:ind w:left="425" w:leftChars="0" w:hanging="425" w:firstLineChars="0"/>
      </w:pPr>
      <w:bookmarkStart w:id="80" w:name="_Toc1495414666"/>
      <w:r>
        <w:t>新增课程资料</w:t>
      </w:r>
      <w:bookmarkEnd w:id="80"/>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新增课程资料</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BASE_URL+teach/AddMaterial</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teacher_id(int),course_id(int),course_material_name(String),course_material_url(String),course_material_size(String)</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教师id用于判断权限，只有该课程教师可以操作，功能影响不大，防止直接url操作，可以最后实现。添加直接操作course_material表；</w:t>
      </w:r>
    </w:p>
    <w:p>
      <w:pPr>
        <w:pStyle w:val="4"/>
      </w:pPr>
      <w:r>
        <w:t>result_code:0，message:添加成功，return_data:null</w:t>
      </w:r>
    </w:p>
    <w:p>
      <w:pPr>
        <w:pStyle w:val="4"/>
      </w:pPr>
      <w:r>
        <w:t>result_code:9401，message:添加失败，权限不足，return_data:null</w:t>
      </w:r>
    </w:p>
    <w:p>
      <w:pPr>
        <w:pStyle w:val="4"/>
      </w:pPr>
    </w:p>
    <w:p>
      <w:pPr>
        <w:pStyle w:val="4"/>
      </w:pPr>
    </w:p>
    <w:p>
      <w:pPr>
        <w:pStyle w:val="4"/>
      </w:pPr>
    </w:p>
    <w:p>
      <w:pPr>
        <w:pStyle w:val="3"/>
        <w:numPr>
          <w:ilvl w:val="0"/>
          <w:numId w:val="15"/>
        </w:numPr>
        <w:tabs>
          <w:tab w:val="left" w:pos="425"/>
        </w:tabs>
        <w:ind w:left="425" w:leftChars="0" w:hanging="425" w:firstLineChars="0"/>
      </w:pPr>
      <w:bookmarkStart w:id="81" w:name="_Toc224980311"/>
      <w:r>
        <w:t>删除课程资料</w:t>
      </w:r>
      <w:bookmarkEnd w:id="81"/>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删除课程资料</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BASE_URL+teach/DeleteMaterial</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teacher_id(int),material_id(int)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教师id用于判断权限，只有该课程教师可以操作，功能影响不大，防止直接url操作，可以最后实现。删除直接删除course_material；</w:t>
      </w:r>
    </w:p>
    <w:p>
      <w:pPr>
        <w:pStyle w:val="4"/>
      </w:pPr>
      <w:r>
        <w:t>result_code:0，message:删除，return_data:null</w:t>
      </w:r>
    </w:p>
    <w:p>
      <w:pPr>
        <w:pStyle w:val="4"/>
      </w:pPr>
      <w:r>
        <w:t>result_code:9501，message:删除失败，权限不足，return_data:null</w:t>
      </w:r>
    </w:p>
    <w:p>
      <w:pPr>
        <w:pStyle w:val="4"/>
      </w:pPr>
    </w:p>
    <w:p>
      <w:pPr>
        <w:pStyle w:val="3"/>
        <w:numPr>
          <w:ilvl w:val="0"/>
          <w:numId w:val="15"/>
        </w:numPr>
        <w:tabs>
          <w:tab w:val="left" w:pos="425"/>
        </w:tabs>
        <w:ind w:left="425" w:leftChars="0" w:hanging="425" w:firstLineChars="0"/>
      </w:pPr>
      <w:bookmarkStart w:id="82" w:name="_Toc1910406332"/>
      <w:r>
        <w:t>修改课程封面</w:t>
      </w:r>
      <w:bookmarkEnd w:id="82"/>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修改课程封面</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BASE_URL+teach/ModifyCourseCover</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teacher_id(int),course_id(int),course_cover(String)</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教师id用于判断权限，只有该课程教师可以操作，功能影响不大，防止直接url操作，可以最后实现。修改课程单表信息。</w:t>
      </w:r>
    </w:p>
    <w:p>
      <w:pPr>
        <w:pStyle w:val="4"/>
      </w:pPr>
      <w:r>
        <w:t>result_code:0，message:修改成功，return_data:null</w:t>
      </w:r>
    </w:p>
    <w:p>
      <w:pPr>
        <w:pStyle w:val="4"/>
      </w:pPr>
      <w:r>
        <w:t>result_code:9601，message:修改失败，权限不足，return_data:null</w:t>
      </w:r>
    </w:p>
    <w:p>
      <w:pPr>
        <w:pStyle w:val="4"/>
      </w:pPr>
    </w:p>
    <w:p>
      <w:pPr>
        <w:pStyle w:val="3"/>
        <w:numPr>
          <w:ilvl w:val="0"/>
          <w:numId w:val="15"/>
        </w:numPr>
        <w:tabs>
          <w:tab w:val="left" w:pos="425"/>
        </w:tabs>
        <w:ind w:left="425" w:leftChars="0" w:hanging="425" w:firstLineChars="0"/>
      </w:pPr>
      <w:bookmarkStart w:id="83" w:name="_Toc1435317588"/>
      <w:r>
        <w:t>我的负责的实训列表</w:t>
      </w:r>
      <w:bookmarkEnd w:id="83"/>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我的实训列表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BASE_URL+teach//My</w:t>
            </w:r>
            <w:r>
              <w:rPr>
                <w:rFonts w:hint="eastAsia"/>
                <w:vertAlign w:val="baseline"/>
              </w:rPr>
              <w:t>PracticalTraining</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CourseBean</w:t>
            </w:r>
            <w:r>
              <w:t>&gt;</w:t>
            </w:r>
          </w:p>
        </w:tc>
      </w:tr>
    </w:tbl>
    <w:p>
      <w:pPr>
        <w:pStyle w:val="4"/>
      </w:pPr>
      <w:r>
        <w:t>通过teacher_id从课程表（course）找到对应的课程。return_data是一个JSONArray的数组，包括课程基本信息</w:t>
      </w:r>
      <w:r>
        <w:rPr>
          <w:rFonts w:hint="default"/>
        </w:rPr>
        <w:t>。注意：这里的课程是course_type等于4（实训）的课程。</w:t>
      </w:r>
    </w:p>
    <w:p>
      <w:pPr>
        <w:pStyle w:val="3"/>
        <w:numPr>
          <w:ilvl w:val="0"/>
          <w:numId w:val="15"/>
        </w:numPr>
        <w:tabs>
          <w:tab w:val="left" w:pos="425"/>
        </w:tabs>
        <w:ind w:left="425" w:leftChars="0" w:hanging="425" w:firstLineChars="0"/>
      </w:pPr>
      <w:bookmarkStart w:id="84" w:name="_Toc1575768710"/>
      <w:r>
        <w:t>新增实训任务</w:t>
      </w:r>
      <w:bookmarkEnd w:id="84"/>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新增一个实训</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BASE_URL+teach/AddPractical</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teacher_id(int),course_id(int),practical_training_describe(String),practical_training_plan(String)</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教师id用于判断权限，只有该课程教师可以操作，功能影响不大，防止直接url操作，可以最后实现。添加操作practical_training表</w:t>
      </w:r>
    </w:p>
    <w:p>
      <w:pPr>
        <w:pStyle w:val="4"/>
      </w:pPr>
      <w:r>
        <w:t>result_code:0，message:添加成功，return_data:null</w:t>
      </w:r>
    </w:p>
    <w:p>
      <w:pPr>
        <w:pStyle w:val="4"/>
      </w:pPr>
      <w:r>
        <w:t>result_code:9401，message:添加失败，权限不足，return_data:null</w:t>
      </w:r>
    </w:p>
    <w:p>
      <w:pPr>
        <w:pStyle w:val="4"/>
      </w:pPr>
    </w:p>
    <w:p>
      <w:pPr>
        <w:pStyle w:val="3"/>
        <w:numPr>
          <w:ilvl w:val="0"/>
          <w:numId w:val="15"/>
        </w:numPr>
        <w:tabs>
          <w:tab w:val="left" w:pos="425"/>
        </w:tabs>
        <w:ind w:left="425" w:leftChars="0" w:hanging="425" w:firstLineChars="0"/>
      </w:pPr>
      <w:bookmarkStart w:id="85" w:name="_Toc1111599175"/>
      <w:r>
        <w:t>删除实训任务</w:t>
      </w:r>
      <w:bookmarkEnd w:id="85"/>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删除一个实训任务</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BASE_URL+teach/DeletePracticing</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teacher_id(int),practical_training_id(int)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教师id用于判断权限，只有该课程教师可以操作，功能影响不大，防止直接url操作，可以最后实现。删除直接删除practical_training；</w:t>
      </w:r>
    </w:p>
    <w:p>
      <w:pPr>
        <w:pStyle w:val="4"/>
      </w:pPr>
      <w:r>
        <w:t>result_code:0，message:删除，return_data:null</w:t>
      </w:r>
    </w:p>
    <w:p>
      <w:pPr>
        <w:pStyle w:val="4"/>
      </w:pPr>
      <w:r>
        <w:t>result_code:9501，message:删除失败，权限不足，return_data:null</w:t>
      </w:r>
    </w:p>
    <w:p>
      <w:pPr>
        <w:pStyle w:val="4"/>
      </w:pPr>
    </w:p>
    <w:p>
      <w:pPr>
        <w:pStyle w:val="3"/>
        <w:numPr>
          <w:ilvl w:val="0"/>
          <w:numId w:val="15"/>
        </w:numPr>
        <w:tabs>
          <w:tab w:val="left" w:pos="425"/>
        </w:tabs>
        <w:ind w:left="425" w:leftChars="0" w:hanging="425" w:firstLineChars="0"/>
      </w:pPr>
      <w:bookmarkStart w:id="86" w:name="_Toc1456111505"/>
      <w:r>
        <w:t>我的任务列表</w:t>
      </w:r>
      <w:bookmarkEnd w:id="86"/>
      <w:r>
        <w:t>（教师）</w:t>
      </w:r>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我的全部任务列表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BASE_URL+teach/Mytask</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teacher_id(int)，state(int)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default"/>
              </w:rPr>
              <w:t>TaskBean</w:t>
            </w:r>
            <w:r>
              <w:t>&gt;</w:t>
            </w:r>
          </w:p>
        </w:tc>
      </w:tr>
    </w:tbl>
    <w:p>
      <w:pPr>
        <w:pStyle w:val="4"/>
      </w:pPr>
      <w:r>
        <w:t>通过teacher_id找到任务表（通过task_publish关联）</w:t>
      </w:r>
    </w:p>
    <w:p>
      <w:pPr>
        <w:pStyle w:val="4"/>
      </w:pPr>
    </w:p>
    <w:p>
      <w:pPr>
        <w:pStyle w:val="3"/>
        <w:numPr>
          <w:ilvl w:val="0"/>
          <w:numId w:val="15"/>
        </w:numPr>
        <w:tabs>
          <w:tab w:val="left" w:pos="425"/>
        </w:tabs>
        <w:ind w:left="425" w:leftChars="0" w:hanging="425" w:firstLineChars="0"/>
      </w:pPr>
      <w:bookmarkStart w:id="87" w:name="_Toc1048692655"/>
      <w:r>
        <w:t>发布新任务</w:t>
      </w:r>
      <w:bookmarkEnd w:id="87"/>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发布新任务</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BASE_URL+teach/NewTask</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teacher_id(int),course_id(int),task_name(String),task_type(int),task_start_time(String),task_end_time(String),task_publish(int),task_link(String)</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教师id用于判断权限，只有该课程教师可以操作，功能影响不大，防止直接url操作，可以最后实现。添加操作task表，</w:t>
      </w:r>
    </w:p>
    <w:p>
      <w:pPr>
        <w:pStyle w:val="4"/>
      </w:pPr>
      <w:r>
        <w:t>result_code:0，message:添加成功，return_data:null</w:t>
      </w:r>
    </w:p>
    <w:p>
      <w:pPr>
        <w:pStyle w:val="4"/>
      </w:pPr>
      <w:r>
        <w:t>result_code:9401，message:添加失败，权限不足，return_data:null</w:t>
      </w:r>
    </w:p>
    <w:p>
      <w:pPr>
        <w:pStyle w:val="4"/>
      </w:pPr>
    </w:p>
    <w:p>
      <w:pPr>
        <w:pStyle w:val="3"/>
        <w:numPr>
          <w:ilvl w:val="0"/>
          <w:numId w:val="15"/>
        </w:numPr>
        <w:tabs>
          <w:tab w:val="left" w:pos="425"/>
        </w:tabs>
        <w:ind w:left="425" w:leftChars="0" w:hanging="425" w:firstLineChars="0"/>
      </w:pPr>
      <w:bookmarkStart w:id="88" w:name="_Toc1302929923"/>
      <w:r>
        <w:t>删除任务</w:t>
      </w:r>
      <w:bookmarkEnd w:id="88"/>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删除一个任务</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BASE_URL+teach/DeleteTask</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teacher_id(int),task_id(int)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教师id用于判断权限，只有该课程教师可以操作，功能影响不大，防止直接url操作，可以最后实现。删除直接删除task；删除成功后需要同时删除和这个任务管理的学生任务（my_task表）</w:t>
      </w:r>
    </w:p>
    <w:p>
      <w:pPr>
        <w:pStyle w:val="4"/>
      </w:pPr>
      <w:r>
        <w:t>result_code:0，message:删除成功，return_data:null</w:t>
      </w:r>
    </w:p>
    <w:p>
      <w:pPr>
        <w:pStyle w:val="4"/>
      </w:pPr>
      <w:r>
        <w:t>result_code:9501，message:删除失败，权限不足，return_data:null</w:t>
      </w:r>
    </w:p>
    <w:p>
      <w:pPr>
        <w:pStyle w:val="4"/>
      </w:pPr>
    </w:p>
    <w:p>
      <w:pPr>
        <w:pStyle w:val="3"/>
        <w:numPr>
          <w:ilvl w:val="0"/>
          <w:numId w:val="15"/>
        </w:numPr>
        <w:tabs>
          <w:tab w:val="left" w:pos="425"/>
        </w:tabs>
        <w:ind w:left="425" w:leftChars="0" w:hanging="425" w:firstLineChars="0"/>
      </w:pPr>
      <w:bookmarkStart w:id="89" w:name="_Toc925467768"/>
      <w:r>
        <w:t>待批改练习列表</w:t>
      </w:r>
      <w:bookmarkEnd w:id="89"/>
    </w:p>
    <w:p>
      <w:pPr>
        <w:pStyle w:val="4"/>
      </w:pPr>
      <w:r>
        <w:t>批改我做</w:t>
      </w:r>
    </w:p>
    <w:p>
      <w:pPr>
        <w:pStyle w:val="3"/>
        <w:numPr>
          <w:ilvl w:val="0"/>
          <w:numId w:val="15"/>
        </w:numPr>
        <w:tabs>
          <w:tab w:val="left" w:pos="425"/>
        </w:tabs>
        <w:ind w:left="425" w:leftChars="0" w:hanging="425" w:firstLineChars="0"/>
      </w:pPr>
      <w:bookmarkStart w:id="90" w:name="_Toc731561935"/>
      <w:r>
        <w:t>待批改考试列表</w:t>
      </w:r>
      <w:bookmarkEnd w:id="90"/>
    </w:p>
    <w:p>
      <w:pPr>
        <w:pStyle w:val="4"/>
      </w:pPr>
      <w:r>
        <w:t>批改我做</w:t>
      </w:r>
    </w:p>
    <w:p>
      <w:pPr>
        <w:pStyle w:val="3"/>
        <w:numPr>
          <w:ilvl w:val="0"/>
          <w:numId w:val="15"/>
        </w:numPr>
        <w:tabs>
          <w:tab w:val="left" w:pos="425"/>
        </w:tabs>
        <w:ind w:left="425" w:leftChars="0" w:hanging="425" w:firstLineChars="0"/>
      </w:pPr>
      <w:bookmarkStart w:id="91" w:name="_Toc693888273"/>
      <w:r>
        <w:t>学生答题列表</w:t>
      </w:r>
      <w:bookmarkEnd w:id="91"/>
    </w:p>
    <w:p>
      <w:pPr>
        <w:pStyle w:val="4"/>
      </w:pPr>
      <w:r>
        <w:t>习题我做</w:t>
      </w:r>
    </w:p>
    <w:p>
      <w:pPr>
        <w:pStyle w:val="3"/>
        <w:numPr>
          <w:ilvl w:val="0"/>
          <w:numId w:val="15"/>
        </w:numPr>
        <w:tabs>
          <w:tab w:val="left" w:pos="425"/>
        </w:tabs>
        <w:ind w:left="425" w:leftChars="0" w:hanging="425" w:firstLineChars="0"/>
      </w:pPr>
      <w:bookmarkStart w:id="92" w:name="_Toc341090520"/>
      <w:r>
        <w:t>提交批改结果</w:t>
      </w:r>
      <w:bookmarkEnd w:id="92"/>
    </w:p>
    <w:p>
      <w:pPr>
        <w:pStyle w:val="4"/>
      </w:pPr>
      <w:r>
        <w:t>批改我做</w:t>
      </w:r>
    </w:p>
    <w:p>
      <w:pPr>
        <w:pStyle w:val="3"/>
        <w:numPr>
          <w:ilvl w:val="0"/>
          <w:numId w:val="15"/>
        </w:numPr>
        <w:tabs>
          <w:tab w:val="left" w:pos="425"/>
        </w:tabs>
        <w:ind w:left="425" w:leftChars="0" w:hanging="425" w:firstLineChars="0"/>
      </w:pPr>
      <w:bookmarkStart w:id="93" w:name="_Toc53026965"/>
      <w:r>
        <w:t>课程交流模块（见11）</w:t>
      </w:r>
      <w:bookmarkEnd w:id="93"/>
    </w:p>
    <w:p>
      <w:pPr>
        <w:pStyle w:val="4"/>
      </w:pPr>
    </w:p>
    <w:p>
      <w:pPr>
        <w:pStyle w:val="4"/>
      </w:pPr>
    </w:p>
    <w:p>
      <w:pPr>
        <w:pStyle w:val="4"/>
      </w:pPr>
    </w:p>
    <w:p>
      <w:pPr>
        <w:pStyle w:val="4"/>
      </w:pPr>
    </w:p>
    <w:p>
      <w:pPr>
        <w:pStyle w:val="4"/>
      </w:pPr>
    </w:p>
    <w:p>
      <w:pPr>
        <w:pStyle w:val="4"/>
      </w:pPr>
    </w:p>
    <w:p>
      <w:pPr>
        <w:pStyle w:val="4"/>
        <w:ind w:left="420" w:leftChars="0"/>
      </w:pPr>
    </w:p>
    <w:p>
      <w:pPr>
        <w:pStyle w:val="4"/>
      </w:pPr>
    </w:p>
    <w:p>
      <w:pPr>
        <w:pStyle w:val="4"/>
      </w:pPr>
    </w:p>
    <w:p>
      <w:pPr>
        <w:pStyle w:val="4"/>
      </w:pPr>
    </w:p>
    <w:p>
      <w:pPr>
        <w:pStyle w:val="4"/>
      </w:pPr>
    </w:p>
    <w:p>
      <w:pPr>
        <w:pStyle w:val="4"/>
      </w:pPr>
    </w:p>
    <w:p>
      <w:pPr>
        <w:pStyle w:val="4"/>
      </w:pPr>
    </w:p>
    <w:p>
      <w:pPr>
        <w:pStyle w:val="2"/>
      </w:pPr>
      <w:bookmarkStart w:id="94" w:name="_Toc819127504"/>
      <w:r>
        <w:t>学友圈模块</w:t>
      </w:r>
      <w:bookmarkEnd w:id="94"/>
      <w:r>
        <w:t>（暂缓）</w:t>
      </w:r>
    </w:p>
    <w:p>
      <w:pPr>
        <w:pStyle w:val="3"/>
        <w:numPr>
          <w:ilvl w:val="0"/>
          <w:numId w:val="16"/>
        </w:numPr>
        <w:tabs>
          <w:tab w:val="left" w:pos="425"/>
          <w:tab w:val="clear" w:pos="992"/>
        </w:tabs>
        <w:ind w:left="425" w:leftChars="0" w:hanging="425" w:firstLineChars="0"/>
      </w:pPr>
      <w:bookmarkStart w:id="95" w:name="_Toc1419250703"/>
      <w:r>
        <w:t>学友圈动态列表</w:t>
      </w:r>
      <w:bookmarkEnd w:id="95"/>
    </w:p>
    <w:p>
      <w:pPr>
        <w:pStyle w:val="3"/>
        <w:numPr>
          <w:ilvl w:val="0"/>
          <w:numId w:val="16"/>
        </w:numPr>
        <w:tabs>
          <w:tab w:val="left" w:pos="425"/>
          <w:tab w:val="clear" w:pos="992"/>
        </w:tabs>
        <w:ind w:left="425" w:leftChars="0" w:hanging="425" w:firstLineChars="0"/>
      </w:pPr>
      <w:bookmarkStart w:id="96" w:name="_Toc115337396"/>
      <w:r>
        <w:t>学友圈动态详情</w:t>
      </w:r>
      <w:bookmarkEnd w:id="96"/>
    </w:p>
    <w:p>
      <w:pPr>
        <w:pStyle w:val="3"/>
        <w:numPr>
          <w:ilvl w:val="0"/>
          <w:numId w:val="16"/>
        </w:numPr>
        <w:tabs>
          <w:tab w:val="left" w:pos="425"/>
          <w:tab w:val="clear" w:pos="992"/>
        </w:tabs>
        <w:ind w:left="425" w:leftChars="0" w:hanging="425" w:firstLineChars="0"/>
      </w:pPr>
      <w:bookmarkStart w:id="97" w:name="_Toc1000402964"/>
      <w:r>
        <w:t>学友圈动态点赞</w:t>
      </w:r>
      <w:bookmarkEnd w:id="97"/>
    </w:p>
    <w:p>
      <w:pPr>
        <w:pStyle w:val="3"/>
        <w:numPr>
          <w:ilvl w:val="0"/>
          <w:numId w:val="16"/>
        </w:numPr>
        <w:tabs>
          <w:tab w:val="left" w:pos="425"/>
          <w:tab w:val="clear" w:pos="992"/>
        </w:tabs>
        <w:ind w:left="425" w:leftChars="0" w:hanging="425" w:firstLineChars="0"/>
      </w:pPr>
      <w:bookmarkStart w:id="98" w:name="_Toc1060712605"/>
      <w:r>
        <w:t>学友圈动态取消赞</w:t>
      </w:r>
      <w:bookmarkEnd w:id="98"/>
    </w:p>
    <w:p>
      <w:pPr>
        <w:pStyle w:val="3"/>
        <w:numPr>
          <w:ilvl w:val="0"/>
          <w:numId w:val="16"/>
        </w:numPr>
        <w:tabs>
          <w:tab w:val="left" w:pos="425"/>
          <w:tab w:val="clear" w:pos="992"/>
        </w:tabs>
        <w:ind w:left="425" w:leftChars="0" w:hanging="425" w:firstLineChars="0"/>
      </w:pPr>
      <w:bookmarkStart w:id="99" w:name="_Toc477970898"/>
      <w:r>
        <w:t>学友圈发表新动态</w:t>
      </w:r>
      <w:bookmarkEnd w:id="99"/>
    </w:p>
    <w:p>
      <w:pPr>
        <w:pStyle w:val="3"/>
        <w:numPr>
          <w:ilvl w:val="0"/>
          <w:numId w:val="16"/>
        </w:numPr>
        <w:tabs>
          <w:tab w:val="left" w:pos="425"/>
          <w:tab w:val="clear" w:pos="992"/>
        </w:tabs>
        <w:ind w:left="425" w:leftChars="0" w:hanging="425" w:firstLineChars="0"/>
      </w:pPr>
      <w:bookmarkStart w:id="100" w:name="_Toc825711726"/>
      <w:r>
        <w:t>学友圈删除动态</w:t>
      </w:r>
      <w:bookmarkEnd w:id="100"/>
    </w:p>
    <w:p>
      <w:pPr>
        <w:pStyle w:val="3"/>
        <w:numPr>
          <w:ilvl w:val="0"/>
          <w:numId w:val="16"/>
        </w:numPr>
        <w:tabs>
          <w:tab w:val="left" w:pos="425"/>
          <w:tab w:val="clear" w:pos="992"/>
        </w:tabs>
        <w:ind w:left="425" w:leftChars="0" w:hanging="425" w:firstLineChars="0"/>
      </w:pPr>
      <w:bookmarkStart w:id="101" w:name="_Toc625692560"/>
      <w:r>
        <w:t>学友圈评论（回复）动态</w:t>
      </w:r>
      <w:bookmarkEnd w:id="101"/>
    </w:p>
    <w:p>
      <w:pPr>
        <w:pStyle w:val="3"/>
        <w:numPr>
          <w:ilvl w:val="0"/>
          <w:numId w:val="16"/>
        </w:numPr>
        <w:tabs>
          <w:tab w:val="left" w:pos="425"/>
          <w:tab w:val="clear" w:pos="992"/>
        </w:tabs>
        <w:ind w:left="425" w:leftChars="0" w:hanging="425" w:firstLineChars="0"/>
      </w:pPr>
      <w:bookmarkStart w:id="102" w:name="_Toc121651751"/>
      <w:r>
        <w:t>学友圈删除评论</w:t>
      </w:r>
      <w:bookmarkEnd w:id="102"/>
    </w:p>
    <w:p>
      <w:pPr/>
      <w:r>
        <w:br w:type="page"/>
      </w:r>
    </w:p>
    <w:p>
      <w:pPr>
        <w:pStyle w:val="2"/>
      </w:pPr>
      <w:bookmarkStart w:id="103" w:name="_Toc96612643"/>
      <w:r>
        <w:t>课程交流模块</w:t>
      </w:r>
      <w:bookmarkEnd w:id="103"/>
      <w:r>
        <w:t>（暂缓）</w:t>
      </w:r>
    </w:p>
    <w:p>
      <w:pPr>
        <w:pStyle w:val="3"/>
        <w:numPr>
          <w:ilvl w:val="0"/>
          <w:numId w:val="17"/>
        </w:numPr>
        <w:tabs>
          <w:tab w:val="left" w:pos="425"/>
          <w:tab w:val="clear" w:pos="992"/>
        </w:tabs>
        <w:ind w:left="425" w:leftChars="0" w:hanging="425" w:firstLineChars="0"/>
      </w:pPr>
      <w:bookmarkStart w:id="104" w:name="_Toc1431041074"/>
      <w:r>
        <w:t>课程交流列表</w:t>
      </w:r>
      <w:bookmarkEnd w:id="104"/>
    </w:p>
    <w:p>
      <w:pPr>
        <w:pStyle w:val="3"/>
        <w:numPr>
          <w:ilvl w:val="0"/>
          <w:numId w:val="17"/>
        </w:numPr>
        <w:tabs>
          <w:tab w:val="left" w:pos="425"/>
          <w:tab w:val="clear" w:pos="992"/>
        </w:tabs>
        <w:ind w:left="425" w:leftChars="0" w:hanging="425" w:firstLineChars="0"/>
      </w:pPr>
      <w:bookmarkStart w:id="105" w:name="_Toc1461169457"/>
      <w:r>
        <w:t>课程交流详情</w:t>
      </w:r>
      <w:bookmarkEnd w:id="105"/>
    </w:p>
    <w:p>
      <w:pPr>
        <w:pStyle w:val="3"/>
        <w:numPr>
          <w:ilvl w:val="0"/>
          <w:numId w:val="17"/>
        </w:numPr>
        <w:tabs>
          <w:tab w:val="left" w:pos="425"/>
          <w:tab w:val="clear" w:pos="992"/>
        </w:tabs>
        <w:ind w:left="425" w:leftChars="0" w:hanging="425" w:firstLineChars="0"/>
      </w:pPr>
      <w:bookmarkStart w:id="106" w:name="_Toc99158887"/>
      <w:r>
        <w:t>课程交流点赞</w:t>
      </w:r>
      <w:bookmarkEnd w:id="106"/>
    </w:p>
    <w:p>
      <w:pPr>
        <w:pStyle w:val="3"/>
        <w:numPr>
          <w:ilvl w:val="0"/>
          <w:numId w:val="17"/>
        </w:numPr>
        <w:tabs>
          <w:tab w:val="left" w:pos="425"/>
          <w:tab w:val="clear" w:pos="992"/>
        </w:tabs>
        <w:ind w:left="425" w:leftChars="0" w:hanging="425" w:firstLineChars="0"/>
      </w:pPr>
      <w:bookmarkStart w:id="107" w:name="_Toc778972092"/>
      <w:r>
        <w:t>课程交流取消点赞</w:t>
      </w:r>
      <w:bookmarkEnd w:id="107"/>
    </w:p>
    <w:p>
      <w:pPr>
        <w:pStyle w:val="3"/>
        <w:numPr>
          <w:ilvl w:val="0"/>
          <w:numId w:val="17"/>
        </w:numPr>
        <w:tabs>
          <w:tab w:val="left" w:pos="425"/>
          <w:tab w:val="clear" w:pos="992"/>
        </w:tabs>
        <w:ind w:left="425" w:leftChars="0" w:hanging="425" w:firstLineChars="0"/>
      </w:pPr>
      <w:bookmarkStart w:id="108" w:name="_Toc1686149768"/>
      <w:r>
        <w:t>发表新话题</w:t>
      </w:r>
      <w:bookmarkEnd w:id="108"/>
    </w:p>
    <w:p>
      <w:pPr>
        <w:pStyle w:val="3"/>
        <w:numPr>
          <w:ilvl w:val="0"/>
          <w:numId w:val="17"/>
        </w:numPr>
        <w:tabs>
          <w:tab w:val="left" w:pos="425"/>
          <w:tab w:val="clear" w:pos="992"/>
        </w:tabs>
        <w:ind w:left="425" w:leftChars="0" w:hanging="425" w:firstLineChars="0"/>
      </w:pPr>
      <w:bookmarkStart w:id="109" w:name="_Toc2009565220"/>
      <w:r>
        <w:t>删除话题</w:t>
      </w:r>
      <w:bookmarkEnd w:id="109"/>
    </w:p>
    <w:p>
      <w:pPr>
        <w:pStyle w:val="3"/>
        <w:numPr>
          <w:ilvl w:val="0"/>
          <w:numId w:val="17"/>
        </w:numPr>
        <w:tabs>
          <w:tab w:val="left" w:pos="425"/>
          <w:tab w:val="clear" w:pos="992"/>
        </w:tabs>
        <w:ind w:left="425" w:leftChars="0" w:hanging="425" w:firstLineChars="0"/>
      </w:pPr>
      <w:bookmarkStart w:id="110" w:name="_Toc66806032"/>
      <w:r>
        <w:t>评论（回复）</w:t>
      </w:r>
      <w:bookmarkEnd w:id="110"/>
    </w:p>
    <w:p>
      <w:pPr>
        <w:pStyle w:val="3"/>
        <w:numPr>
          <w:ilvl w:val="0"/>
          <w:numId w:val="17"/>
        </w:numPr>
        <w:tabs>
          <w:tab w:val="left" w:pos="425"/>
          <w:tab w:val="clear" w:pos="992"/>
        </w:tabs>
        <w:ind w:left="425" w:leftChars="0" w:hanging="425" w:firstLineChars="0"/>
      </w:pPr>
      <w:bookmarkStart w:id="111" w:name="_Toc1261339545"/>
      <w:r>
        <w:t>删除评论</w:t>
      </w:r>
      <w:bookmarkEnd w:id="111"/>
    </w:p>
    <w:p>
      <w:pPr>
        <w:pStyle w:val="4"/>
      </w:pPr>
    </w:p>
    <w:p>
      <w:pPr>
        <w:pStyle w:val="4"/>
      </w:pPr>
    </w:p>
    <w:p>
      <w:pPr>
        <w:pStyle w:val="4"/>
      </w:pPr>
    </w:p>
    <w:p>
      <w:pPr>
        <w:pStyle w:val="4"/>
      </w:pPr>
    </w:p>
    <w:p>
      <w:pPr>
        <w:pStyle w:val="4"/>
      </w:pPr>
    </w:p>
    <w:p>
      <w:pPr/>
      <w:r>
        <w:br w:type="page"/>
      </w:r>
    </w:p>
    <w:p>
      <w:pPr>
        <w:pStyle w:val="2"/>
      </w:pPr>
      <w:bookmarkStart w:id="112" w:name="_Toc1437850282"/>
      <w:r>
        <w:t>通用模块</w:t>
      </w:r>
      <w:bookmarkEnd w:id="112"/>
    </w:p>
    <w:p>
      <w:pPr>
        <w:ind w:firstLine="420" w:firstLineChars="0"/>
      </w:pPr>
      <w:r>
        <w:t>通用模块以/general开始</w:t>
      </w:r>
    </w:p>
    <w:p>
      <w:pPr>
        <w:ind w:firstLine="420" w:firstLineChars="0"/>
      </w:pPr>
      <w:r>
        <w:drawing>
          <wp:inline distT="0" distB="0" distL="114300" distR="114300">
            <wp:extent cx="6009640" cy="8152130"/>
            <wp:effectExtent l="0" t="0" r="10160" b="1270"/>
            <wp:docPr id="9" name="图片 9" descr="通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通用模块"/>
                    <pic:cNvPicPr>
                      <a:picLocks noChangeAspect="1"/>
                    </pic:cNvPicPr>
                  </pic:nvPicPr>
                  <pic:blipFill>
                    <a:blip r:embed="rId14"/>
                    <a:stretch>
                      <a:fillRect/>
                    </a:stretch>
                  </pic:blipFill>
                  <pic:spPr>
                    <a:xfrm>
                      <a:off x="0" y="0"/>
                      <a:ext cx="6009640" cy="8152130"/>
                    </a:xfrm>
                    <a:prstGeom prst="rect">
                      <a:avLst/>
                    </a:prstGeom>
                  </pic:spPr>
                </pic:pic>
              </a:graphicData>
            </a:graphic>
          </wp:inline>
        </w:drawing>
      </w:r>
    </w:p>
    <w:p>
      <w:pPr>
        <w:pStyle w:val="3"/>
        <w:numPr>
          <w:ilvl w:val="0"/>
          <w:numId w:val="18"/>
        </w:numPr>
        <w:tabs>
          <w:tab w:val="left" w:pos="425"/>
          <w:tab w:val="clear" w:pos="992"/>
        </w:tabs>
        <w:ind w:left="425" w:leftChars="0" w:hanging="425" w:firstLineChars="0"/>
      </w:pPr>
      <w:bookmarkStart w:id="113" w:name="_Toc1178405207"/>
      <w:r>
        <w:t>用户账号登录</w:t>
      </w:r>
      <w:bookmarkEnd w:id="113"/>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用户账号登录</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BASE_URL+general/AccountLogin</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vertAlign w:val="baseline"/>
              </w:rPr>
              <w:t>user_account(String),password(String),user_type(int)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r>
              <w:rPr>
                <w:rFonts w:hint="default"/>
                <w:vertAlign w:val="baseline"/>
              </w:rPr>
              <w:t>UserBean</w:t>
            </w:r>
            <w:r>
              <w:rPr>
                <w:rFonts w:hint="eastAsia"/>
                <w:vertAlign w:val="baseline"/>
              </w:rPr>
              <w:t>}</w:t>
            </w:r>
          </w:p>
        </w:tc>
      </w:tr>
    </w:tbl>
    <w:p>
      <w:pPr>
        <w:pStyle w:val="4"/>
      </w:pPr>
    </w:p>
    <w:p>
      <w:pPr>
        <w:pStyle w:val="4"/>
      </w:pPr>
      <w:r>
        <w:t>user_type为1到学生表找，user_type为2到教师表找对应的学生或教师信息。</w:t>
      </w:r>
    </w:p>
    <w:p>
      <w:pPr>
        <w:pStyle w:val="4"/>
      </w:pPr>
      <w:r>
        <w:t>在学生表中查找是如果user_id没有绑定（为空或null），则判断用户为自由人。</w:t>
      </w:r>
    </w:p>
    <w:p>
      <w:pPr>
        <w:pStyle w:val="4"/>
      </w:pPr>
      <w:r>
        <w:t>自由人：result_code:80，message：登录成功，return_data:UserBean</w:t>
      </w:r>
    </w:p>
    <w:p>
      <w:pPr>
        <w:pStyle w:val="4"/>
      </w:pPr>
      <w:r>
        <w:t>学生：result_code:81，message：登录成功，return_data:StudentBean</w:t>
      </w:r>
    </w:p>
    <w:p>
      <w:pPr>
        <w:pStyle w:val="4"/>
      </w:pPr>
      <w:r>
        <w:t>教师：result_code:82，message：登录成功，return_data:TeacherBean</w:t>
      </w:r>
    </w:p>
    <w:p>
      <w:pPr>
        <w:pStyle w:val="4"/>
      </w:pPr>
      <w:r>
        <w:t>result_code:12101，message：登录失败，用户不存在，return_data：null</w:t>
      </w:r>
    </w:p>
    <w:p>
      <w:pPr>
        <w:pStyle w:val="4"/>
      </w:pPr>
      <w:r>
        <w:t>result_code:12102，message：登录失败，用户名或密码错误，return_data：null</w:t>
      </w:r>
    </w:p>
    <w:p>
      <w:pPr>
        <w:pStyle w:val="4"/>
      </w:pPr>
    </w:p>
    <w:p>
      <w:pPr>
        <w:pStyle w:val="3"/>
        <w:numPr>
          <w:ilvl w:val="0"/>
          <w:numId w:val="18"/>
        </w:numPr>
        <w:tabs>
          <w:tab w:val="left" w:pos="425"/>
          <w:tab w:val="clear" w:pos="992"/>
        </w:tabs>
        <w:ind w:left="425" w:leftChars="0" w:hanging="425" w:firstLineChars="0"/>
      </w:pPr>
      <w:bookmarkStart w:id="114" w:name="_Toc1548530208"/>
      <w:r>
        <w:t>用户院校登录</w:t>
      </w:r>
      <w:bookmarkEnd w:id="114"/>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用户院校登录</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BASE_URL+general/SchoolLogin</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vertAlign w:val="baseline"/>
              </w:rPr>
              <w:t>user_account(String),password(String),user_type(int),school_id(int)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r>
              <w:rPr>
                <w:rFonts w:hint="default"/>
                <w:vertAlign w:val="baseline"/>
              </w:rPr>
              <w:t>UserBean</w:t>
            </w:r>
            <w:r>
              <w:rPr>
                <w:rFonts w:hint="eastAsia"/>
                <w:vertAlign w:val="baseline"/>
              </w:rPr>
              <w:t>}</w:t>
            </w:r>
          </w:p>
        </w:tc>
      </w:tr>
    </w:tbl>
    <w:p>
      <w:pPr>
        <w:pStyle w:val="4"/>
      </w:pPr>
    </w:p>
    <w:p>
      <w:pPr>
        <w:pStyle w:val="4"/>
      </w:pPr>
      <w:r>
        <w:t>user_type为1到学生表找，user_type为2到教师表找，user_account找的是学生学号或老师工号</w:t>
      </w:r>
    </w:p>
    <w:p>
      <w:pPr>
        <w:pStyle w:val="4"/>
      </w:pPr>
      <w:r>
        <w:t>学生：result_code:81，message：登录成功，return_data:StudentBean</w:t>
      </w:r>
    </w:p>
    <w:p>
      <w:pPr>
        <w:pStyle w:val="4"/>
      </w:pPr>
      <w:r>
        <w:t>教师：result_code:82，message：登录成功，return_data:TeacherBean</w:t>
      </w:r>
    </w:p>
    <w:p>
      <w:pPr>
        <w:pStyle w:val="4"/>
      </w:pPr>
      <w:r>
        <w:t>result_code:12101，message：登录失败，用户不存在，return_datuser_phone(String),password(String),user_sex(String),user_age(int)a：null</w:t>
      </w:r>
    </w:p>
    <w:p>
      <w:pPr>
        <w:pStyle w:val="4"/>
      </w:pPr>
      <w:r>
        <w:t>result_code:12102，message：登录失败，用户名或密码错误，return_data：null</w:t>
      </w:r>
    </w:p>
    <w:p>
      <w:pPr>
        <w:pStyle w:val="4"/>
      </w:pPr>
    </w:p>
    <w:p>
      <w:pPr>
        <w:pStyle w:val="3"/>
        <w:numPr>
          <w:ilvl w:val="0"/>
          <w:numId w:val="18"/>
        </w:numPr>
        <w:tabs>
          <w:tab w:val="left" w:pos="425"/>
          <w:tab w:val="clear" w:pos="992"/>
        </w:tabs>
        <w:ind w:left="425" w:leftChars="0" w:hanging="425" w:firstLineChars="0"/>
      </w:pPr>
      <w:bookmarkStart w:id="115" w:name="_Toc746478139"/>
      <w:r>
        <w:t>用户注册</w:t>
      </w:r>
      <w:bookmarkEnd w:id="115"/>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用户注册</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BASE_URL+general/Register</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vertAlign w:val="baseline"/>
              </w:rPr>
              <w:t>user_phone(String),password(String),user_sex(String),user_age(int)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r>
              <w:rPr>
                <w:rFonts w:hint="default"/>
                <w:vertAlign w:val="baseline"/>
              </w:rPr>
              <w:t>UserBean</w:t>
            </w:r>
            <w:r>
              <w:rPr>
                <w:rFonts w:hint="eastAsia"/>
                <w:vertAlign w:val="baseline"/>
              </w:rPr>
              <w:t>}</w:t>
            </w:r>
          </w:p>
        </w:tc>
      </w:tr>
    </w:tbl>
    <w:p>
      <w:pPr>
        <w:pStyle w:val="4"/>
      </w:pPr>
    </w:p>
    <w:p>
      <w:pPr>
        <w:pStyle w:val="4"/>
      </w:pPr>
      <w:r>
        <w:t>result_code:0，message：注册成功，return_data:null</w:t>
      </w:r>
    </w:p>
    <w:p>
      <w:pPr>
        <w:pStyle w:val="4"/>
      </w:pPr>
      <w:r>
        <w:t>result_code:12301，message：注册失败，该手机号已被注册，return_data：null</w:t>
      </w:r>
    </w:p>
    <w:p>
      <w:pPr>
        <w:pStyle w:val="4"/>
      </w:pPr>
    </w:p>
    <w:p>
      <w:pPr>
        <w:pStyle w:val="3"/>
        <w:numPr>
          <w:ilvl w:val="0"/>
          <w:numId w:val="18"/>
        </w:numPr>
        <w:tabs>
          <w:tab w:val="left" w:pos="425"/>
          <w:tab w:val="clear" w:pos="992"/>
        </w:tabs>
        <w:ind w:left="425" w:leftChars="0" w:hanging="425" w:firstLineChars="0"/>
      </w:pPr>
      <w:bookmarkStart w:id="116" w:name="_Toc1813234833"/>
      <w:r>
        <w:t>用户个人信息</w:t>
      </w:r>
      <w:bookmarkEnd w:id="116"/>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用户个人信息</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BASE_URL+general/UserInfo</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user_id(int),user_type(int)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default"/>
              </w:rPr>
              <w:t>UserInfoBean</w:t>
            </w:r>
            <w:r>
              <w:t>&gt;</w:t>
            </w:r>
          </w:p>
        </w:tc>
      </w:tr>
    </w:tbl>
    <w:p>
      <w:pPr>
        <w:pStyle w:val="4"/>
      </w:pPr>
    </w:p>
    <w:p>
      <w:pPr>
        <w:pStyle w:val="4"/>
      </w:pPr>
      <w:r>
        <w:t>user_type为1时为学生，user_type为2时教师，user_type为3时自由人。</w:t>
      </w:r>
    </w:p>
    <w:p>
      <w:pPr>
        <w:pStyle w:val="4"/>
      </w:pPr>
      <w:r>
        <w:t>自由人：result_code:80，message：登录成功，return_data:UserBean</w:t>
      </w:r>
    </w:p>
    <w:p>
      <w:pPr>
        <w:pStyle w:val="4"/>
      </w:pPr>
      <w:r>
        <w:t>学生：result_code:81，message：登录成功，return_data:StudentBean</w:t>
      </w:r>
    </w:p>
    <w:p>
      <w:pPr>
        <w:pStyle w:val="4"/>
      </w:pPr>
      <w:r>
        <w:t>教师：result_code:82，message：登录成功，return_data:TeacherBean</w:t>
      </w:r>
    </w:p>
    <w:p>
      <w:pPr>
        <w:pStyle w:val="4"/>
      </w:pPr>
    </w:p>
    <w:p>
      <w:pPr>
        <w:pStyle w:val="3"/>
        <w:numPr>
          <w:ilvl w:val="0"/>
          <w:numId w:val="18"/>
        </w:numPr>
        <w:tabs>
          <w:tab w:val="left" w:pos="425"/>
          <w:tab w:val="clear" w:pos="992"/>
        </w:tabs>
        <w:ind w:left="425" w:leftChars="0" w:hanging="425" w:firstLineChars="0"/>
      </w:pPr>
      <w:bookmarkStart w:id="117" w:name="_Toc751458959"/>
      <w:r>
        <w:t>修改个人信息</w:t>
      </w:r>
      <w:bookmarkEnd w:id="117"/>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修改个人信息</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BASE_URL+general/ModifyInfo</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w:t>
            </w:r>
            <w:r>
              <w:rPr>
                <w:vertAlign w:val="baseline"/>
              </w:rPr>
              <w:t>user_phone(String),user_sex(String),user_age(int)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result_code:0，message：修改成功，return_data:null</w:t>
      </w:r>
    </w:p>
    <w:p>
      <w:pPr>
        <w:pStyle w:val="4"/>
      </w:pPr>
    </w:p>
    <w:p>
      <w:pPr>
        <w:pStyle w:val="4"/>
      </w:pPr>
      <w:r>
        <w:t>update ...=... where user_id = user_id，对user表单表操作。</w:t>
      </w:r>
    </w:p>
    <w:p>
      <w:pPr>
        <w:pStyle w:val="4"/>
        <w:ind w:left="420" w:leftChars="0"/>
      </w:pPr>
    </w:p>
    <w:p>
      <w:pPr>
        <w:pStyle w:val="3"/>
        <w:numPr>
          <w:ilvl w:val="0"/>
          <w:numId w:val="18"/>
        </w:numPr>
        <w:tabs>
          <w:tab w:val="left" w:pos="425"/>
          <w:tab w:val="clear" w:pos="992"/>
        </w:tabs>
        <w:ind w:left="425" w:leftChars="0" w:hanging="425" w:firstLineChars="0"/>
      </w:pPr>
      <w:bookmarkStart w:id="118" w:name="_Toc1795170794"/>
      <w:r>
        <w:t>修改头像</w:t>
      </w:r>
      <w:bookmarkEnd w:id="118"/>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修改用户头像</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BASE_URL+general/ModifyAvatar</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w:t>
            </w:r>
            <w:r>
              <w:rPr>
                <w:vertAlign w:val="baseline"/>
              </w:rPr>
              <w:t>user_avatar(String)</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result_code:0，message：修改成功，return_data:null</w:t>
      </w:r>
    </w:p>
    <w:p>
      <w:pPr>
        <w:pStyle w:val="4"/>
      </w:pPr>
    </w:p>
    <w:p>
      <w:pPr>
        <w:pStyle w:val="4"/>
      </w:pPr>
      <w:r>
        <w:t>update ...=... where user_id = user_id，对user表单表操作。</w:t>
      </w:r>
    </w:p>
    <w:p>
      <w:pPr>
        <w:pStyle w:val="4"/>
      </w:pPr>
    </w:p>
    <w:p>
      <w:pPr>
        <w:pStyle w:val="3"/>
        <w:numPr>
          <w:ilvl w:val="0"/>
          <w:numId w:val="18"/>
        </w:numPr>
        <w:tabs>
          <w:tab w:val="left" w:pos="425"/>
          <w:tab w:val="clear" w:pos="992"/>
        </w:tabs>
        <w:ind w:left="425" w:leftChars="0" w:hanging="425" w:firstLineChars="0"/>
      </w:pPr>
      <w:bookmarkStart w:id="119" w:name="_Toc968681108"/>
      <w:r>
        <w:t>消息列表</w:t>
      </w:r>
      <w:bookmarkEnd w:id="119"/>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用户消息列表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BASE_URL+general/Message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MessageBean</w:t>
            </w:r>
            <w:r>
              <w:t>&gt;</w:t>
            </w:r>
          </w:p>
        </w:tc>
      </w:tr>
    </w:tbl>
    <w:p>
      <w:pPr>
        <w:pStyle w:val="4"/>
      </w:pPr>
    </w:p>
    <w:p>
      <w:pPr>
        <w:pStyle w:val="4"/>
      </w:pPr>
      <w:r>
        <w:t>对消息（message）单表查询，注意删除位。</w:t>
      </w:r>
    </w:p>
    <w:p>
      <w:pPr>
        <w:pStyle w:val="3"/>
        <w:numPr>
          <w:ilvl w:val="0"/>
          <w:numId w:val="18"/>
        </w:numPr>
        <w:tabs>
          <w:tab w:val="left" w:pos="425"/>
          <w:tab w:val="clear" w:pos="992"/>
        </w:tabs>
        <w:ind w:left="425" w:leftChars="0" w:hanging="425" w:firstLineChars="0"/>
      </w:pPr>
      <w:bookmarkStart w:id="120" w:name="_Toc1676926727"/>
      <w:r>
        <w:t>读消息</w:t>
      </w:r>
      <w:bookmarkEnd w:id="120"/>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用户读消息</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BASE_URL+general/ReadMessage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user_id(int),message_id(int)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update message set message_read = 1 where message = #{message_id} and user_id = #{user_id}</w:t>
      </w:r>
    </w:p>
    <w:p>
      <w:pPr>
        <w:pStyle w:val="4"/>
      </w:pPr>
      <w:r>
        <w:t>result_code:0，message：读取成功，return_data:null</w:t>
      </w:r>
    </w:p>
    <w:p>
      <w:pPr>
        <w:pStyle w:val="4"/>
        <w:ind w:left="0" w:leftChars="0" w:firstLine="0" w:firstLineChars="0"/>
      </w:pPr>
    </w:p>
    <w:p>
      <w:pPr>
        <w:pStyle w:val="3"/>
        <w:numPr>
          <w:ilvl w:val="0"/>
          <w:numId w:val="18"/>
        </w:numPr>
        <w:tabs>
          <w:tab w:val="left" w:pos="425"/>
          <w:tab w:val="clear" w:pos="992"/>
        </w:tabs>
        <w:ind w:left="425" w:leftChars="0" w:hanging="425" w:firstLineChars="0"/>
      </w:pPr>
      <w:bookmarkStart w:id="121" w:name="_Toc379249081"/>
      <w:r>
        <w:t>清空已读消息</w:t>
      </w:r>
      <w:bookmarkEnd w:id="121"/>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清空消息列表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BASE_URL+general/ClearMessage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update message setgmt_del = 1 where user_id = #{user_id}</w:t>
      </w:r>
    </w:p>
    <w:p>
      <w:pPr>
        <w:pStyle w:val="4"/>
      </w:pPr>
      <w:r>
        <w:t>result_code:0，message：清空成功，return_data:null</w:t>
      </w:r>
    </w:p>
    <w:p>
      <w:pPr>
        <w:pStyle w:val="4"/>
      </w:pPr>
    </w:p>
    <w:p>
      <w:pPr>
        <w:pStyle w:val="3"/>
        <w:numPr>
          <w:ilvl w:val="0"/>
          <w:numId w:val="18"/>
        </w:numPr>
        <w:tabs>
          <w:tab w:val="left" w:pos="425"/>
          <w:tab w:val="clear" w:pos="992"/>
        </w:tabs>
        <w:ind w:left="425" w:leftChars="0" w:hanging="425" w:firstLineChars="0"/>
      </w:pPr>
      <w:bookmarkStart w:id="122" w:name="_Toc1662569381"/>
      <w:r>
        <w:t>问题反馈</w:t>
      </w:r>
      <w:bookmarkEnd w:id="122"/>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问题反馈</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BASE_URL+general/Advice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advice_content(String)</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insert into advice(advice_content) values(#{advice_content})</w:t>
      </w:r>
    </w:p>
    <w:p>
      <w:pPr>
        <w:pStyle w:val="4"/>
      </w:pPr>
      <w:r>
        <w:t>result_code:0，message：反馈成功，return_data:null</w:t>
      </w:r>
    </w:p>
    <w:p>
      <w:pPr>
        <w:pStyle w:val="4"/>
      </w:pPr>
    </w:p>
    <w:p>
      <w:pPr>
        <w:pStyle w:val="3"/>
        <w:numPr>
          <w:ilvl w:val="0"/>
          <w:numId w:val="18"/>
        </w:numPr>
        <w:tabs>
          <w:tab w:val="left" w:pos="425"/>
          <w:tab w:val="clear" w:pos="992"/>
        </w:tabs>
        <w:ind w:left="425" w:leftChars="0" w:hanging="425" w:firstLineChars="0"/>
      </w:pPr>
      <w:bookmarkStart w:id="123" w:name="_Toc2018017247"/>
      <w:r>
        <w:t>绑定教师/学生</w:t>
      </w:r>
      <w:bookmarkEnd w:id="123"/>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绑定学生/教师</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BASE_URL+general/Bound</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vertAlign w:val="baseline"/>
              </w:rPr>
              <w:t>user_id(int),input_id(int),user_type;</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判断user_type，1对学生操作，2对教师操作</w:t>
      </w:r>
    </w:p>
    <w:p>
      <w:pPr>
        <w:pStyle w:val="4"/>
      </w:pPr>
      <w:r>
        <w:t>1：update student set user_id = #{user_id} where student_id = #{input_id}</w:t>
      </w:r>
    </w:p>
    <w:p>
      <w:pPr>
        <w:pStyle w:val="4"/>
      </w:pPr>
      <w:r>
        <w:t>2：update teacher set user_id = #{user_id} where teacher_id = #{input_id}</w:t>
      </w:r>
    </w:p>
    <w:p>
      <w:pPr>
        <w:pStyle w:val="4"/>
      </w:pPr>
      <w:r>
        <w:t>result_code:0，message：绑定成功，return_data:null</w:t>
      </w:r>
    </w:p>
    <w:p>
      <w:pPr>
        <w:pStyle w:val="4"/>
      </w:pPr>
      <w:r>
        <w:t>result_code:12011，message：绑定失败，该用户已绑定手机号，return_data:null</w:t>
      </w:r>
    </w:p>
    <w:p>
      <w:pPr>
        <w:pStyle w:val="3"/>
        <w:numPr>
          <w:ilvl w:val="0"/>
          <w:numId w:val="18"/>
        </w:numPr>
        <w:tabs>
          <w:tab w:val="left" w:pos="425"/>
          <w:tab w:val="clear" w:pos="992"/>
        </w:tabs>
        <w:ind w:left="425" w:leftChars="0" w:hanging="425" w:firstLineChars="0"/>
      </w:pPr>
      <w:bookmarkStart w:id="124" w:name="_Toc432276047"/>
      <w:r>
        <w:t>取消绑定</w:t>
      </w:r>
      <w:bookmarkEnd w:id="124"/>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取消绑定</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BASE_URL+general/UnBound</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vertAlign w:val="baseline"/>
              </w:rPr>
              <w:t>user_id(int),input_id(int),user_type;</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判断user_type，1对学生操作，2对教师操作</w:t>
      </w:r>
    </w:p>
    <w:p>
      <w:pPr>
        <w:pStyle w:val="4"/>
      </w:pPr>
      <w:r>
        <w:t xml:space="preserve">1：update student set user_id = </w:t>
      </w:r>
      <w:r>
        <w:rPr>
          <w:rFonts w:hint="default"/>
        </w:rPr>
        <w:t>‘’</w:t>
      </w:r>
      <w:r>
        <w:t xml:space="preserve"> where student_id = #{input_id}</w:t>
      </w:r>
    </w:p>
    <w:p>
      <w:pPr>
        <w:pStyle w:val="4"/>
      </w:pPr>
      <w:r>
        <w:t xml:space="preserve">2：update teacher set user_id = </w:t>
      </w:r>
      <w:r>
        <w:rPr>
          <w:rFonts w:hint="default"/>
        </w:rPr>
        <w:t xml:space="preserve">’’ </w:t>
      </w:r>
      <w:r>
        <w:t>where teacher_id = #{input_id}</w:t>
      </w:r>
    </w:p>
    <w:p>
      <w:pPr>
        <w:pStyle w:val="4"/>
      </w:pPr>
      <w:r>
        <w:t>result_code:0，message：解绑成功，return_data:null</w:t>
      </w:r>
    </w:p>
    <w:p>
      <w:pPr>
        <w:pStyle w:val="4"/>
      </w:pPr>
    </w:p>
    <w:p>
      <w:pPr>
        <w:pStyle w:val="3"/>
        <w:numPr>
          <w:ilvl w:val="0"/>
          <w:numId w:val="18"/>
        </w:numPr>
        <w:tabs>
          <w:tab w:val="left" w:pos="425"/>
          <w:tab w:val="clear" w:pos="992"/>
        </w:tabs>
        <w:ind w:left="425" w:leftChars="0" w:hanging="425" w:firstLineChars="0"/>
      </w:pPr>
      <w:bookmarkStart w:id="125" w:name="_Toc334213237"/>
      <w:r>
        <w:t>钱包模块（见14）</w:t>
      </w:r>
      <w:bookmarkEnd w:id="125"/>
    </w:p>
    <w:p>
      <w:pPr>
        <w:pStyle w:val="4"/>
      </w:pPr>
    </w:p>
    <w:p>
      <w:pPr>
        <w:pStyle w:val="4"/>
      </w:pPr>
    </w:p>
    <w:p>
      <w:pPr>
        <w:pStyle w:val="4"/>
      </w:pPr>
    </w:p>
    <w:p>
      <w:pPr>
        <w:pStyle w:val="4"/>
      </w:pPr>
    </w:p>
    <w:p>
      <w:pPr>
        <w:pStyle w:val="4"/>
      </w:pPr>
    </w:p>
    <w:p>
      <w:pPr>
        <w:pStyle w:val="4"/>
      </w:pPr>
    </w:p>
    <w:p>
      <w:pPr>
        <w:pStyle w:val="4"/>
      </w:pPr>
    </w:p>
    <w:p>
      <w:pPr>
        <w:pStyle w:val="4"/>
      </w:pPr>
    </w:p>
    <w:p>
      <w:pPr/>
      <w:r>
        <w:br w:type="page"/>
      </w:r>
    </w:p>
    <w:p>
      <w:pPr>
        <w:pStyle w:val="2"/>
      </w:pPr>
      <w:bookmarkStart w:id="126" w:name="_Toc1289784302"/>
      <w:r>
        <w:t>直播间模块</w:t>
      </w:r>
      <w:bookmarkEnd w:id="126"/>
    </w:p>
    <w:p>
      <w:pPr>
        <w:ind w:firstLine="420" w:firstLineChars="0"/>
      </w:pPr>
      <w:r>
        <w:t>直播间模块以/live开始。</w:t>
      </w:r>
    </w:p>
    <w:p>
      <w:pPr/>
      <w:r>
        <w:drawing>
          <wp:inline distT="0" distB="0" distL="114300" distR="114300">
            <wp:extent cx="6294755" cy="4184015"/>
            <wp:effectExtent l="0" t="0" r="10795" b="6985"/>
            <wp:docPr id="10" name="图片 10" descr="直播间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直播间模块"/>
                    <pic:cNvPicPr>
                      <a:picLocks noChangeAspect="1"/>
                    </pic:cNvPicPr>
                  </pic:nvPicPr>
                  <pic:blipFill>
                    <a:blip r:embed="rId15"/>
                    <a:stretch>
                      <a:fillRect/>
                    </a:stretch>
                  </pic:blipFill>
                  <pic:spPr>
                    <a:xfrm>
                      <a:off x="0" y="0"/>
                      <a:ext cx="6294755" cy="4184015"/>
                    </a:xfrm>
                    <a:prstGeom prst="rect">
                      <a:avLst/>
                    </a:prstGeom>
                  </pic:spPr>
                </pic:pic>
              </a:graphicData>
            </a:graphic>
          </wp:inline>
        </w:drawing>
      </w:r>
    </w:p>
    <w:p>
      <w:pPr>
        <w:pStyle w:val="3"/>
        <w:numPr>
          <w:ilvl w:val="0"/>
          <w:numId w:val="19"/>
        </w:numPr>
        <w:tabs>
          <w:tab w:val="left" w:pos="425"/>
          <w:tab w:val="clear" w:pos="992"/>
        </w:tabs>
        <w:ind w:left="425" w:leftChars="0" w:hanging="425" w:firstLineChars="0"/>
      </w:pPr>
      <w:bookmarkStart w:id="127" w:name="_Toc547613443"/>
      <w:r>
        <w:t>直播课程列表</w:t>
      </w:r>
      <w:bookmarkEnd w:id="127"/>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直播课程列表</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BASE_URL+live/Course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page(int)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LiveRoomBean</w:t>
            </w:r>
            <w:r>
              <w:t>&gt;</w:t>
            </w:r>
          </w:p>
        </w:tc>
      </w:tr>
    </w:tbl>
    <w:p>
      <w:pPr>
        <w:pStyle w:val="4"/>
      </w:pPr>
    </w:p>
    <w:p>
      <w:pPr>
        <w:pStyle w:val="4"/>
      </w:pPr>
      <w:r>
        <w:t>page表示第几页，查询结果是直播间状态(state)==2的直播间。1（已关闭），2（已锁定）的直播间不能显示出来。</w:t>
      </w:r>
    </w:p>
    <w:p>
      <w:pPr>
        <w:pStyle w:val="4"/>
      </w:pPr>
    </w:p>
    <w:p>
      <w:pPr>
        <w:pStyle w:val="3"/>
        <w:numPr>
          <w:ilvl w:val="0"/>
          <w:numId w:val="19"/>
        </w:numPr>
        <w:tabs>
          <w:tab w:val="left" w:pos="425"/>
          <w:tab w:val="clear" w:pos="992"/>
        </w:tabs>
        <w:ind w:left="425" w:leftChars="0" w:hanging="425" w:firstLineChars="0"/>
      </w:pPr>
      <w:bookmarkStart w:id="128" w:name="_Toc203013260"/>
      <w:r>
        <w:t>查看直播公告</w:t>
      </w:r>
      <w:bookmarkEnd w:id="128"/>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查看直播公告</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BASE_URL+live/Announce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get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vertAlign w:val="baseline"/>
              </w:rPr>
              <w:t>无</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r>
        <w:trPr>
          <w:trHeight w:val="1263" w:hRule="atLeast"/>
        </w:trPr>
        <w:tc>
          <w:tcPr>
            <w:tcW w:w="5068" w:type="dxa"/>
          </w:tcPr>
          <w:p>
            <w:pPr>
              <w:numPr>
                <w:ilvl w:val="0"/>
                <w:numId w:val="0"/>
              </w:numPr>
              <w:tabs>
                <w:tab w:val="clear" w:pos="425"/>
                <w:tab w:val="clear" w:pos="620"/>
                <w:tab w:val="clear" w:pos="1368"/>
              </w:tabs>
              <w:rPr>
                <w:vertAlign w:val="baseline"/>
              </w:rPr>
            </w:pPr>
            <w:r>
              <w:rPr>
                <w:vertAlign w:val="baseline"/>
              </w:rPr>
              <w:t>return_data</w:t>
            </w:r>
          </w:p>
        </w:tc>
        <w:tc>
          <w:tcPr>
            <w:tcW w:w="5069" w:type="dxa"/>
          </w:tcPr>
          <w:p>
            <w:pPr>
              <w:numPr>
                <w:ilvl w:val="0"/>
                <w:numId w:val="0"/>
              </w:numPr>
              <w:tabs>
                <w:tab w:val="clear" w:pos="425"/>
                <w:tab w:val="clear" w:pos="620"/>
                <w:tab w:val="clear" w:pos="1368"/>
              </w:tabs>
              <w:rPr>
                <w:rFonts w:hint="eastAsia"/>
                <w:vertAlign w:val="baseline"/>
              </w:rPr>
            </w:pPr>
            <w:r>
              <w:t>List&lt;</w:t>
            </w:r>
            <w:r>
              <w:rPr>
                <w:rFonts w:hint="eastAsia"/>
              </w:rPr>
              <w:t>LiveAnnouncementBean</w:t>
            </w:r>
            <w:r>
              <w:t>&gt;</w:t>
            </w:r>
          </w:p>
        </w:tc>
      </w:tr>
    </w:tbl>
    <w:p>
      <w:pPr>
        <w:pStyle w:val="4"/>
      </w:pPr>
    </w:p>
    <w:p>
      <w:pPr>
        <w:pStyle w:val="4"/>
      </w:pPr>
      <w:r>
        <w:t>按时间倒序排序,单表操作</w:t>
      </w:r>
    </w:p>
    <w:p>
      <w:pPr>
        <w:pStyle w:val="3"/>
        <w:numPr>
          <w:ilvl w:val="0"/>
          <w:numId w:val="19"/>
        </w:numPr>
        <w:tabs>
          <w:tab w:val="left" w:pos="425"/>
          <w:tab w:val="clear" w:pos="992"/>
        </w:tabs>
        <w:ind w:left="425" w:leftChars="0" w:hanging="425" w:firstLineChars="0"/>
      </w:pPr>
      <w:bookmarkStart w:id="129" w:name="_Toc1025584341"/>
      <w:r>
        <w:t>直播讨论列表</w:t>
      </w:r>
      <w:bookmarkEnd w:id="129"/>
    </w:p>
    <w:p>
      <w:pPr>
        <w:pStyle w:val="4"/>
        <w:ind w:left="0" w:leftChars="0" w:firstLine="420" w:firstLineChars="0"/>
      </w:pPr>
      <w:r>
        <w:t>IM</w:t>
      </w:r>
    </w:p>
    <w:p>
      <w:pPr>
        <w:pStyle w:val="3"/>
        <w:numPr>
          <w:ilvl w:val="0"/>
          <w:numId w:val="19"/>
        </w:numPr>
        <w:tabs>
          <w:tab w:val="left" w:pos="425"/>
          <w:tab w:val="clear" w:pos="992"/>
        </w:tabs>
        <w:ind w:left="425" w:leftChars="0" w:hanging="425" w:firstLineChars="0"/>
      </w:pPr>
      <w:bookmarkStart w:id="130" w:name="_Toc12844279"/>
      <w:r>
        <w:t>发讨论</w:t>
      </w:r>
      <w:bookmarkEnd w:id="130"/>
    </w:p>
    <w:p>
      <w:pPr>
        <w:pStyle w:val="4"/>
      </w:pPr>
      <w:r>
        <w:t>IM</w:t>
      </w:r>
    </w:p>
    <w:p>
      <w:pPr>
        <w:pStyle w:val="3"/>
        <w:numPr>
          <w:ilvl w:val="0"/>
          <w:numId w:val="19"/>
        </w:numPr>
        <w:tabs>
          <w:tab w:val="left" w:pos="425"/>
          <w:tab w:val="clear" w:pos="992"/>
        </w:tabs>
        <w:ind w:left="425" w:leftChars="0" w:hanging="425" w:firstLineChars="0"/>
      </w:pPr>
      <w:bookmarkStart w:id="131" w:name="_Toc828705820"/>
      <w:r>
        <w:t>修改直播间信息</w:t>
      </w:r>
      <w:bookmarkEnd w:id="131"/>
      <w:r>
        <w:t>(暂缓)</w:t>
      </w:r>
    </w:p>
    <w:p>
      <w:pPr>
        <w:pStyle w:val="4"/>
      </w:pPr>
    </w:p>
    <w:p>
      <w:pPr>
        <w:pStyle w:val="3"/>
        <w:numPr>
          <w:ilvl w:val="0"/>
          <w:numId w:val="19"/>
        </w:numPr>
        <w:tabs>
          <w:tab w:val="left" w:pos="425"/>
          <w:tab w:val="clear" w:pos="992"/>
        </w:tabs>
        <w:ind w:left="425" w:leftChars="0" w:hanging="425" w:firstLineChars="0"/>
      </w:pPr>
      <w:bookmarkStart w:id="132" w:name="_Toc1147236092"/>
      <w:r>
        <w:t>开启直播</w:t>
      </w:r>
      <w:bookmarkEnd w:id="132"/>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开启直播</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BASE_URL+live/OpenLive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teacher_id(int),live_room_id(int)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result_code:0，message：开启成功，return_data:null</w:t>
      </w:r>
    </w:p>
    <w:p>
      <w:pPr>
        <w:pStyle w:val="4"/>
      </w:pPr>
      <w:r>
        <w:t>result_code:13601，message：开启失败，权限不足，return_data:null</w:t>
      </w:r>
    </w:p>
    <w:p>
      <w:pPr>
        <w:pStyle w:val="4"/>
      </w:pPr>
      <w:r>
        <w:t>result_code:13602，message：直播间正在直播，return_data:null</w:t>
      </w:r>
    </w:p>
    <w:p>
      <w:pPr>
        <w:pStyle w:val="4"/>
      </w:pPr>
    </w:p>
    <w:p>
      <w:pPr>
        <w:pStyle w:val="4"/>
      </w:pPr>
      <w:r>
        <w:t>先判断是否已开启，没有开启则对live_room表单表操作。</w:t>
      </w:r>
    </w:p>
    <w:p>
      <w:pPr>
        <w:pStyle w:val="4"/>
      </w:pPr>
    </w:p>
    <w:p>
      <w:pPr>
        <w:pStyle w:val="3"/>
        <w:numPr>
          <w:ilvl w:val="0"/>
          <w:numId w:val="19"/>
        </w:numPr>
        <w:tabs>
          <w:tab w:val="left" w:pos="425"/>
          <w:tab w:val="clear" w:pos="992"/>
        </w:tabs>
        <w:ind w:left="425" w:leftChars="0" w:hanging="425" w:firstLineChars="0"/>
      </w:pPr>
      <w:bookmarkStart w:id="133" w:name="_Toc109456923"/>
      <w:r>
        <w:t>关闭直播</w:t>
      </w:r>
      <w:bookmarkEnd w:id="133"/>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开启直播</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BASE_URL+live/CloseLive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teacher_id(int),live_room_id(int)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result_code:0，message：关闭成功，return_data:null</w:t>
      </w:r>
    </w:p>
    <w:p>
      <w:pPr>
        <w:pStyle w:val="4"/>
      </w:pPr>
      <w:r>
        <w:t>result_code:13701，message：关闭失败，权限不足，return_data:null</w:t>
      </w:r>
    </w:p>
    <w:p>
      <w:pPr>
        <w:pStyle w:val="4"/>
      </w:pPr>
      <w:r>
        <w:t>result_code:13702，message：直播间未开启，return_data:null</w:t>
      </w:r>
    </w:p>
    <w:p>
      <w:pPr>
        <w:pStyle w:val="4"/>
      </w:pPr>
    </w:p>
    <w:p>
      <w:pPr>
        <w:pStyle w:val="4"/>
      </w:pPr>
      <w:r>
        <w:t>先判断是否已关闭，没有关闭则对live_room表单表操作。</w:t>
      </w:r>
    </w:p>
    <w:p>
      <w:pPr>
        <w:pStyle w:val="4"/>
      </w:pPr>
    </w:p>
    <w:p>
      <w:pPr>
        <w:pStyle w:val="3"/>
        <w:numPr>
          <w:ilvl w:val="0"/>
          <w:numId w:val="19"/>
        </w:numPr>
        <w:tabs>
          <w:tab w:val="left" w:pos="425"/>
          <w:tab w:val="clear" w:pos="992"/>
        </w:tabs>
        <w:ind w:left="425" w:leftChars="0" w:hanging="425" w:firstLineChars="0"/>
      </w:pPr>
      <w:bookmarkStart w:id="134" w:name="_Toc112263246"/>
      <w:r>
        <w:t>发布直播公告</w:t>
      </w:r>
      <w:bookmarkEnd w:id="134"/>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发布直播公告</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BASE_URL+live/NewAnnouncement</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teacher_id(int),live_room_id(int),live_announcement_content(String),live_announcement_stick(int)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result_code:0，message：发布成功，return_data:null</w:t>
      </w:r>
    </w:p>
    <w:p>
      <w:pPr>
        <w:pStyle w:val="4"/>
      </w:pPr>
      <w:r>
        <w:t>result_code:13801，message：发布失败，权限不足，return_data:null</w:t>
      </w:r>
    </w:p>
    <w:p>
      <w:pPr>
        <w:pStyle w:val="4"/>
      </w:pPr>
    </w:p>
    <w:p>
      <w:pPr>
        <w:pStyle w:val="4"/>
        <w:ind w:left="0" w:leftChars="0" w:firstLine="0" w:firstLineChars="0"/>
      </w:pPr>
    </w:p>
    <w:p>
      <w:pPr>
        <w:pStyle w:val="3"/>
        <w:numPr>
          <w:ilvl w:val="0"/>
          <w:numId w:val="19"/>
        </w:numPr>
        <w:tabs>
          <w:tab w:val="left" w:pos="425"/>
          <w:tab w:val="clear" w:pos="992"/>
        </w:tabs>
        <w:ind w:left="425" w:leftChars="0" w:hanging="425" w:firstLineChars="0"/>
      </w:pPr>
      <w:bookmarkStart w:id="135" w:name="_Toc460921901"/>
      <w:r>
        <w:t>删除直播公告</w:t>
      </w:r>
      <w:bookmarkEnd w:id="135"/>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删除直播公告</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BASE_URL+live/RmAnnouncement</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teacher_id(int),live_announcement_id(int)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result_code:0，message：发布成功，return_data:null</w:t>
      </w:r>
    </w:p>
    <w:p>
      <w:pPr>
        <w:pStyle w:val="4"/>
      </w:pPr>
      <w:r>
        <w:t>result_code:9501，message：发布失败，权限不足，return_data:null</w:t>
      </w:r>
    </w:p>
    <w:p>
      <w:pPr>
        <w:pStyle w:val="4"/>
      </w:pPr>
    </w:p>
    <w:p>
      <w:pPr>
        <w:pStyle w:val="3"/>
        <w:numPr>
          <w:ilvl w:val="0"/>
          <w:numId w:val="19"/>
        </w:numPr>
        <w:tabs>
          <w:tab w:val="left" w:pos="425"/>
          <w:tab w:val="clear" w:pos="992"/>
        </w:tabs>
        <w:ind w:left="425" w:leftChars="0" w:hanging="425" w:firstLineChars="0"/>
      </w:pPr>
      <w:bookmarkStart w:id="136" w:name="_Toc208615810"/>
      <w:r>
        <w:t>订阅直播间</w:t>
      </w:r>
      <w:bookmarkEnd w:id="136"/>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订阅直播间</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BASE_URL+live/S</w:t>
            </w:r>
            <w:r>
              <w:rPr>
                <w:rFonts w:hint="eastAsia"/>
                <w:vertAlign w:val="baseline"/>
              </w:rPr>
              <w:t>ubscribe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user_id(int),live_room_id(int)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result_code:0，message：订阅成功，return_data:null</w:t>
      </w:r>
    </w:p>
    <w:p>
      <w:pPr>
        <w:pStyle w:val="4"/>
      </w:pPr>
      <w:r>
        <w:t>result_code:13001，message：你已订阅该直播，return_data:null</w:t>
      </w:r>
    </w:p>
    <w:p>
      <w:pPr>
        <w:pStyle w:val="4"/>
      </w:pPr>
    </w:p>
    <w:p>
      <w:pPr>
        <w:pStyle w:val="3"/>
        <w:numPr>
          <w:ilvl w:val="0"/>
          <w:numId w:val="19"/>
        </w:numPr>
        <w:tabs>
          <w:tab w:val="left" w:pos="425"/>
          <w:tab w:val="clear" w:pos="992"/>
        </w:tabs>
        <w:ind w:left="425" w:leftChars="0" w:hanging="425" w:firstLineChars="0"/>
      </w:pPr>
      <w:bookmarkStart w:id="137" w:name="_Toc891235338"/>
      <w:r>
        <w:t>取消订阅直播间</w:t>
      </w:r>
      <w:bookmarkEnd w:id="137"/>
    </w:p>
    <w:tbl>
      <w:tblPr>
        <w:tblStyle w:val="28"/>
        <w:tblW w:w="101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68"/>
        <w:gridCol w:w="5069"/>
      </w:tblGrid>
      <w:tr>
        <w:tc>
          <w:tcPr>
            <w:tcW w:w="10137" w:type="dxa"/>
            <w:gridSpan w:val="2"/>
          </w:tcPr>
          <w:p>
            <w:pPr>
              <w:numPr>
                <w:ilvl w:val="0"/>
                <w:numId w:val="0"/>
              </w:numPr>
              <w:tabs>
                <w:tab w:val="clear" w:pos="425"/>
                <w:tab w:val="clear" w:pos="620"/>
                <w:tab w:val="clear" w:pos="1368"/>
              </w:tabs>
              <w:rPr>
                <w:vertAlign w:val="baseline"/>
              </w:rPr>
            </w:pPr>
            <w:r>
              <w:rPr>
                <w:vertAlign w:val="baseline"/>
              </w:rPr>
              <w:t>取消订阅直播间</w:t>
            </w:r>
          </w:p>
        </w:tc>
      </w:tr>
      <w:tr>
        <w:tc>
          <w:tcPr>
            <w:tcW w:w="5068" w:type="dxa"/>
          </w:tcPr>
          <w:p>
            <w:pPr>
              <w:numPr>
                <w:ilvl w:val="0"/>
                <w:numId w:val="0"/>
              </w:numPr>
              <w:tabs>
                <w:tab w:val="clear" w:pos="425"/>
                <w:tab w:val="clear" w:pos="620"/>
                <w:tab w:val="clear" w:pos="1368"/>
              </w:tabs>
              <w:rPr>
                <w:vertAlign w:val="baseline"/>
              </w:rPr>
            </w:pPr>
            <w:r>
              <w:rPr>
                <w:vertAlign w:val="baseline"/>
              </w:rPr>
              <w:t>请求路径（url）</w:t>
            </w:r>
          </w:p>
        </w:tc>
        <w:tc>
          <w:tcPr>
            <w:tcW w:w="5069" w:type="dxa"/>
          </w:tcPr>
          <w:p>
            <w:pPr>
              <w:numPr>
                <w:ilvl w:val="0"/>
                <w:numId w:val="0"/>
              </w:numPr>
              <w:tabs>
                <w:tab w:val="clear" w:pos="425"/>
                <w:tab w:val="clear" w:pos="620"/>
                <w:tab w:val="clear" w:pos="1368"/>
              </w:tabs>
              <w:rPr>
                <w:vertAlign w:val="baseline"/>
              </w:rPr>
            </w:pPr>
            <w:r>
              <w:rPr>
                <w:vertAlign w:val="baseline"/>
              </w:rPr>
              <w:t>BASE_URL+live/UnS</w:t>
            </w:r>
            <w:r>
              <w:rPr>
                <w:rFonts w:hint="eastAsia"/>
                <w:vertAlign w:val="baseline"/>
              </w:rPr>
              <w:t>ubscribe</w:t>
            </w:r>
          </w:p>
        </w:tc>
      </w:tr>
      <w:tr>
        <w:tc>
          <w:tcPr>
            <w:tcW w:w="5068" w:type="dxa"/>
          </w:tcPr>
          <w:p>
            <w:pPr>
              <w:numPr>
                <w:ilvl w:val="0"/>
                <w:numId w:val="0"/>
              </w:numPr>
              <w:tabs>
                <w:tab w:val="clear" w:pos="425"/>
                <w:tab w:val="clear" w:pos="620"/>
                <w:tab w:val="clear" w:pos="1368"/>
              </w:tabs>
              <w:rPr>
                <w:vertAlign w:val="baseline"/>
              </w:rPr>
            </w:pPr>
            <w:r>
              <w:rPr>
                <w:vertAlign w:val="baseline"/>
              </w:rPr>
              <w:t>请求方式</w:t>
            </w:r>
          </w:p>
        </w:tc>
        <w:tc>
          <w:tcPr>
            <w:tcW w:w="5069" w:type="dxa"/>
          </w:tcPr>
          <w:p>
            <w:pPr>
              <w:numPr>
                <w:ilvl w:val="0"/>
                <w:numId w:val="0"/>
              </w:numPr>
              <w:tabs>
                <w:tab w:val="clear" w:pos="425"/>
                <w:tab w:val="clear" w:pos="620"/>
                <w:tab w:val="clear" w:pos="1368"/>
              </w:tabs>
              <w:rPr>
                <w:vertAlign w:val="baseline"/>
              </w:rPr>
            </w:pPr>
            <w:r>
              <w:rPr>
                <w:vertAlign w:val="baseline"/>
              </w:rPr>
              <w:t>post</w:t>
            </w:r>
          </w:p>
        </w:tc>
      </w:tr>
      <w:tr>
        <w:tc>
          <w:tcPr>
            <w:tcW w:w="5068" w:type="dxa"/>
          </w:tcPr>
          <w:p>
            <w:pPr>
              <w:numPr>
                <w:ilvl w:val="0"/>
                <w:numId w:val="0"/>
              </w:numPr>
              <w:tabs>
                <w:tab w:val="clear" w:pos="425"/>
                <w:tab w:val="clear" w:pos="620"/>
                <w:tab w:val="clear" w:pos="1368"/>
              </w:tabs>
              <w:rPr>
                <w:vertAlign w:val="baseline"/>
              </w:rPr>
            </w:pPr>
            <w:r>
              <w:rPr>
                <w:vertAlign w:val="baseline"/>
              </w:rPr>
              <w:t>携带参数</w:t>
            </w:r>
          </w:p>
        </w:tc>
        <w:tc>
          <w:tcPr>
            <w:tcW w:w="5069" w:type="dxa"/>
          </w:tcPr>
          <w:p>
            <w:pPr>
              <w:numPr>
                <w:ilvl w:val="0"/>
                <w:numId w:val="0"/>
              </w:numPr>
              <w:tabs>
                <w:tab w:val="clear" w:pos="425"/>
                <w:tab w:val="clear" w:pos="620"/>
                <w:tab w:val="clear" w:pos="1368"/>
              </w:tabs>
              <w:rPr>
                <w:vertAlign w:val="baseline"/>
              </w:rPr>
            </w:pPr>
            <w:r>
              <w:rPr>
                <w:rFonts w:hint="default"/>
                <w:vertAlign w:val="baseline"/>
              </w:rPr>
              <w:t>subscribe_id(int)</w:t>
            </w:r>
          </w:p>
        </w:tc>
      </w:tr>
      <w:tr>
        <w:tc>
          <w:tcPr>
            <w:tcW w:w="5068" w:type="dxa"/>
          </w:tcPr>
          <w:p>
            <w:pPr>
              <w:numPr>
                <w:ilvl w:val="0"/>
                <w:numId w:val="0"/>
              </w:numPr>
              <w:tabs>
                <w:tab w:val="clear" w:pos="425"/>
                <w:tab w:val="clear" w:pos="620"/>
                <w:tab w:val="clear" w:pos="1368"/>
              </w:tabs>
              <w:rPr>
                <w:vertAlign w:val="baseline"/>
              </w:rPr>
            </w:pPr>
            <w:r>
              <w:rPr>
                <w:vertAlign w:val="baseline"/>
              </w:rPr>
              <w:t>返回结果</w:t>
            </w:r>
          </w:p>
        </w:tc>
        <w:tc>
          <w:tcPr>
            <w:tcW w:w="5069" w:type="dxa"/>
          </w:tcPr>
          <w:p>
            <w:pPr>
              <w:numPr>
                <w:ilvl w:val="0"/>
                <w:numId w:val="0"/>
              </w:numPr>
              <w:tabs>
                <w:tab w:val="clear" w:pos="425"/>
                <w:tab w:val="clear" w:pos="620"/>
                <w:tab w:val="clear" w:pos="1368"/>
              </w:tabs>
              <w:rPr>
                <w:vertAlign w:val="baseline"/>
              </w:rPr>
            </w:pPr>
            <w:r>
              <w:rPr>
                <w:rFonts w:hint="eastAsia"/>
                <w:vertAlign w:val="baseline"/>
              </w:rPr>
              <w:t>{“result_code”:0,”message”:”执行成功！”,”return_data”:{}}</w:t>
            </w:r>
          </w:p>
        </w:tc>
      </w:tr>
    </w:tbl>
    <w:p>
      <w:pPr>
        <w:pStyle w:val="4"/>
      </w:pPr>
    </w:p>
    <w:p>
      <w:pPr>
        <w:pStyle w:val="4"/>
      </w:pPr>
      <w:r>
        <w:t>result_code:0，message：取消订阅成功，return_data:null</w:t>
      </w:r>
    </w:p>
    <w:p>
      <w:pPr>
        <w:pStyle w:val="4"/>
      </w:pPr>
    </w:p>
    <w:p>
      <w:pPr>
        <w:pStyle w:val="4"/>
      </w:pPr>
    </w:p>
    <w:p>
      <w:pPr>
        <w:pStyle w:val="4"/>
      </w:pPr>
    </w:p>
    <w:p>
      <w:pPr>
        <w:pStyle w:val="2"/>
      </w:pPr>
      <w:bookmarkStart w:id="138" w:name="_Toc2147071670"/>
      <w:r>
        <w:t>钱包模块</w:t>
      </w:r>
      <w:bookmarkEnd w:id="138"/>
      <w:r>
        <w:t>（暂缓）</w:t>
      </w:r>
    </w:p>
    <w:p>
      <w:pPr>
        <w:pStyle w:val="3"/>
        <w:numPr>
          <w:ilvl w:val="0"/>
          <w:numId w:val="20"/>
        </w:numPr>
        <w:tabs>
          <w:tab w:val="left" w:pos="425"/>
          <w:tab w:val="clear" w:pos="992"/>
        </w:tabs>
        <w:ind w:left="425" w:leftChars="0" w:hanging="425" w:firstLineChars="0"/>
      </w:pPr>
      <w:bookmarkStart w:id="139" w:name="_Toc70697382"/>
      <w:r>
        <w:t>查看余额</w:t>
      </w:r>
      <w:bookmarkEnd w:id="139"/>
    </w:p>
    <w:p>
      <w:pPr>
        <w:pStyle w:val="3"/>
        <w:numPr>
          <w:ilvl w:val="0"/>
          <w:numId w:val="20"/>
        </w:numPr>
        <w:tabs>
          <w:tab w:val="left" w:pos="425"/>
          <w:tab w:val="clear" w:pos="992"/>
        </w:tabs>
        <w:ind w:left="425" w:leftChars="0" w:hanging="425" w:firstLineChars="0"/>
      </w:pPr>
      <w:bookmarkStart w:id="140" w:name="_Toc958041371"/>
      <w:r>
        <w:t>付款</w:t>
      </w:r>
      <w:bookmarkEnd w:id="140"/>
    </w:p>
    <w:p>
      <w:pPr>
        <w:pStyle w:val="3"/>
        <w:numPr>
          <w:ilvl w:val="0"/>
          <w:numId w:val="20"/>
        </w:numPr>
        <w:tabs>
          <w:tab w:val="left" w:pos="425"/>
          <w:tab w:val="clear" w:pos="992"/>
        </w:tabs>
        <w:ind w:left="425" w:leftChars="0" w:hanging="425" w:firstLineChars="0"/>
      </w:pPr>
      <w:bookmarkStart w:id="141" w:name="_Toc1260927567"/>
      <w:r>
        <w:t>交易记录</w:t>
      </w:r>
      <w:bookmarkEnd w:id="141"/>
    </w:p>
    <w:p>
      <w:pPr>
        <w:pStyle w:val="3"/>
        <w:numPr>
          <w:ilvl w:val="0"/>
          <w:numId w:val="20"/>
        </w:numPr>
        <w:tabs>
          <w:tab w:val="left" w:pos="425"/>
          <w:tab w:val="clear" w:pos="992"/>
        </w:tabs>
        <w:ind w:left="425" w:leftChars="0" w:hanging="425" w:firstLineChars="0"/>
      </w:pPr>
      <w:bookmarkStart w:id="142" w:name="_Toc1508547665"/>
      <w:r>
        <w:t>充值</w:t>
      </w:r>
      <w:bookmarkEnd w:id="142"/>
    </w:p>
    <w:p>
      <w:pPr>
        <w:pStyle w:val="3"/>
        <w:numPr>
          <w:ilvl w:val="0"/>
          <w:numId w:val="20"/>
        </w:numPr>
        <w:tabs>
          <w:tab w:val="left" w:pos="425"/>
          <w:tab w:val="clear" w:pos="992"/>
        </w:tabs>
        <w:ind w:left="425" w:leftChars="0" w:hanging="425" w:firstLineChars="0"/>
      </w:pPr>
      <w:bookmarkStart w:id="143" w:name="_Toc2136446578"/>
      <w:r>
        <w:t>提现</w:t>
      </w:r>
      <w:bookmarkEnd w:id="143"/>
    </w:p>
    <w:p>
      <w:pPr>
        <w:pStyle w:val="3"/>
        <w:numPr>
          <w:ilvl w:val="0"/>
          <w:numId w:val="20"/>
        </w:numPr>
        <w:tabs>
          <w:tab w:val="left" w:pos="425"/>
          <w:tab w:val="clear" w:pos="992"/>
        </w:tabs>
        <w:ind w:left="425" w:leftChars="0" w:hanging="425" w:firstLineChars="0"/>
      </w:pPr>
      <w:bookmarkStart w:id="144" w:name="_Toc661974127"/>
      <w:r>
        <w:t>修改支付密码</w:t>
      </w:r>
      <w:bookmarkEnd w:id="144"/>
    </w:p>
    <w:p>
      <w:pPr>
        <w:pStyle w:val="3"/>
        <w:numPr>
          <w:ilvl w:val="0"/>
          <w:numId w:val="20"/>
        </w:numPr>
        <w:tabs>
          <w:tab w:val="left" w:pos="425"/>
          <w:tab w:val="clear" w:pos="992"/>
        </w:tabs>
        <w:ind w:left="425" w:leftChars="0" w:hanging="425" w:firstLineChars="0"/>
      </w:pPr>
      <w:bookmarkStart w:id="145" w:name="_Toc107542156"/>
      <w:r>
        <w:t>设置支付密码</w:t>
      </w:r>
      <w:bookmarkEnd w:id="145"/>
    </w:p>
    <w:p>
      <w:pPr>
        <w:pStyle w:val="4"/>
        <w:ind w:left="420" w:leftChars="0"/>
      </w:pPr>
    </w:p>
    <w:p>
      <w:pPr>
        <w:pStyle w:val="4"/>
      </w:pPr>
    </w:p>
    <w:p>
      <w:pPr>
        <w:pStyle w:val="4"/>
      </w:pPr>
    </w:p>
    <w:p>
      <w:pPr>
        <w:pStyle w:val="4"/>
      </w:pPr>
    </w:p>
    <w:p>
      <w:pPr/>
    </w:p>
    <w:p>
      <w:pPr/>
    </w:p>
    <w:sectPr>
      <w:pgSz w:w="11906" w:h="16838"/>
      <w:pgMar w:top="1134" w:right="851" w:bottom="1134" w:left="1134" w:header="992"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00007A87" w:usb1="80000000" w:usb2="00000008" w:usb3="00000000" w:csb0="400001FF" w:csb1="FFFF0000"/>
  </w:font>
  <w:font w:name="黑体">
    <w:altName w:val="文泉驿微米黑"/>
    <w:panose1 w:val="02010609060101010101"/>
    <w:charset w:val="86"/>
    <w:family w:val="swiss"/>
    <w:pitch w:val="default"/>
    <w:sig w:usb0="00000000" w:usb1="00000000" w:usb2="00000016" w:usb3="00000000" w:csb0="00040001" w:csb1="00000000"/>
  </w:font>
  <w:font w:name="Wingdings 2">
    <w:altName w:val="OpenSymbol"/>
    <w:panose1 w:val="05020102010507070707"/>
    <w:charset w:val="02"/>
    <w:family w:val="moder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微软简仿宋">
    <w:altName w:val="文泉驿微米黑"/>
    <w:panose1 w:val="00000000000000000000"/>
    <w:charset w:val="86"/>
    <w:family w:val="auto"/>
    <w:pitch w:val="default"/>
    <w:sig w:usb0="00000000" w:usb1="00000000" w:usb2="00000010" w:usb3="00000000" w:csb0="00040000" w:csb1="00000000"/>
  </w:font>
  <w:font w:name="华文中宋">
    <w:altName w:val="文泉驿微米黑"/>
    <w:panose1 w:val="02010600040101010101"/>
    <w:charset w:val="86"/>
    <w:family w:val="auto"/>
    <w:pitch w:val="default"/>
    <w:sig w:usb0="00000000" w:usb1="00000000" w:usb2="00000010" w:usb3="00000000" w:csb0="0004009F" w:csb1="00000000"/>
  </w:font>
  <w:font w:name="华文新魏">
    <w:altName w:val="Noto Sans CJK JP"/>
    <w:panose1 w:val="02010800040101010101"/>
    <w:charset w:val="86"/>
    <w:family w:val="auto"/>
    <w:pitch w:val="default"/>
    <w:sig w:usb0="00000000" w:usb1="00000000" w:usb2="00000010" w:usb3="00000000" w:csb0="00040000" w:csb1="00000000"/>
  </w:font>
  <w:font w:name="Verdana">
    <w:panose1 w:val="020B0604030504040204"/>
    <w:charset w:val="00"/>
    <w:family w:val="decorative"/>
    <w:pitch w:val="default"/>
    <w:sig w:usb0="00000287" w:usb1="00000000" w:usb2="00000000" w:usb3="00000000" w:csb0="2000019F" w:csb1="00000000"/>
  </w:font>
  <w:font w:name="Helvetica">
    <w:altName w:val="Garuda"/>
    <w:panose1 w:val="020B0604020202020204"/>
    <w:charset w:val="00"/>
    <w:family w:val="decorative"/>
    <w:pitch w:val="default"/>
    <w:sig w:usb0="00000000" w:usb1="00000000" w:usb2="00000000" w:usb3="00000000" w:csb0="00000001" w:csb1="00000000"/>
  </w:font>
  <w:font w:name="AR PL UKai CN">
    <w:altName w:val="Noto Sans Mono CJK JP"/>
    <w:panose1 w:val="02000503000000000000"/>
    <w:charset w:val="86"/>
    <w:family w:val="auto"/>
    <w:pitch w:val="default"/>
    <w:sig w:usb0="00000000" w:usb1="00000000" w:usb2="00000036" w:usb3="00000000" w:csb0="2016009F" w:csb1="DFD70000"/>
  </w:font>
  <w:font w:name="Ubuntu">
    <w:panose1 w:val="020B0604030602030204"/>
    <w:charset w:val="00"/>
    <w:family w:val="auto"/>
    <w:pitch w:val="default"/>
    <w:sig w:usb0="E00002FF" w:usb1="5000205B" w:usb2="00000000" w:usb3="00000000" w:csb0="2000009F" w:csb1="56010000"/>
  </w:font>
  <w:font w:name="Tahoma">
    <w:altName w:val="文泉驿微米黑"/>
    <w:panose1 w:val="00000000000000000000"/>
    <w:charset w:val="00"/>
    <w:family w:val="auto"/>
    <w:pitch w:val="default"/>
    <w:sig w:usb0="00000000" w:usb1="00000000" w:usb2="00000000" w:usb3="00000000" w:csb0="00000000" w:csb1="00000000"/>
  </w:font>
  <w:font w:name="esint10">
    <w:altName w:val="KacstOne"/>
    <w:panose1 w:val="02000503000000000000"/>
    <w:charset w:val="00"/>
    <w:family w:val="auto"/>
    <w:pitch w:val="default"/>
    <w:sig w:usb0="00000000" w:usb1="00000000" w:usb2="00000000" w:usb3="00000000" w:csb0="40000001" w:csb1="80D40000"/>
  </w:font>
  <w:font w:name="DejaVa Sans">
    <w:altName w:val="文泉驿微米黑"/>
    <w:panose1 w:val="00000000000000000000"/>
    <w:charset w:val="00"/>
    <w:family w:val="auto"/>
    <w:pitch w:val="default"/>
    <w:sig w:usb0="00000000" w:usb1="00000000" w:usb2="00000000" w:usb3="00000000" w:csb0="00000000" w:csb1="00000000"/>
  </w:font>
  <w:font w:name="Kedage">
    <w:altName w:val="文泉驿微米黑"/>
    <w:panose1 w:val="000004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 w:name="FreeSerif">
    <w:panose1 w:val="02020603050405020304"/>
    <w:charset w:val="00"/>
    <w:family w:val="auto"/>
    <w:pitch w:val="default"/>
    <w:sig w:usb0="E59FAFFF" w:usb1="C200FDFF" w:usb2="43501B29" w:usb3="04000043" w:csb0="600101FF" w:csb1="FFFF0000"/>
  </w:font>
  <w:font w:name="OpenSymbol">
    <w:panose1 w:val="05010000000000000000"/>
    <w:charset w:val="00"/>
    <w:family w:val="auto"/>
    <w:pitch w:val="default"/>
    <w:sig w:usb0="800000AF" w:usb1="1001ECEA" w:usb2="00000000" w:usb3="00000000" w:csb0="00000001" w:csb1="00000000"/>
  </w:font>
  <w:font w:name="Aroania">
    <w:altName w:val="Verdana"/>
    <w:panose1 w:val="020B0604030504040204"/>
    <w:charset w:val="00"/>
    <w:family w:val="auto"/>
    <w:pitch w:val="default"/>
    <w:sig w:usb0="00000000" w:usb1="00000000" w:usb2="05000021" w:usb3="00800040" w:csb0="0000009F" w:csb1="DFD70000"/>
  </w:font>
  <w:font w:name="Garuda">
    <w:panose1 w:val="020B0604020202020204"/>
    <w:charset w:val="00"/>
    <w:family w:val="auto"/>
    <w:pitch w:val="default"/>
    <w:sig w:usb0="8100006F" w:usb1="50002008" w:usb2="00000000" w:usb3="00000000" w:csb0="00010001" w:csb1="00000000"/>
  </w:font>
  <w:font w:name="等线">
    <w:altName w:val="文泉驿微米黑"/>
    <w:panose1 w:val="00000000000000000000"/>
    <w:charset w:val="86"/>
    <w:family w:val="auto"/>
    <w:pitch w:val="default"/>
    <w:sig w:usb0="00000000" w:usb1="00000000" w:usb2="00000016" w:usb3="00000000" w:csb0="0004000F" w:csb1="00000000"/>
  </w:font>
  <w:font w:name="等线 Light">
    <w:altName w:val="文泉驿微米黑"/>
    <w:panose1 w:val="00000000000000000000"/>
    <w:charset w:val="86"/>
    <w:family w:val="auto"/>
    <w:pitch w:val="default"/>
    <w:sig w:usb0="00000000" w:usb1="00000000" w:usb2="00000016" w:usb3="00000000" w:csb0="0004000F" w:csb1="00000000"/>
  </w:font>
  <w:font w:name="Helvetica Neue">
    <w:altName w:val="文泉驿微米黑"/>
    <w:panose1 w:val="00000000000000000000"/>
    <w:charset w:val="00"/>
    <w:family w:val="auto"/>
    <w:pitch w:val="default"/>
    <w:sig w:usb0="00000000" w:usb1="00000000" w:usb2="00000000" w:usb3="00000000" w:csb0="00000000" w:csb1="00000000"/>
  </w:font>
  <w:font w:name="Droid Sans Fallback">
    <w:altName w:val="Noto Sans Mono CJK JP"/>
    <w:panose1 w:val="020B0502000000000001"/>
    <w:charset w:val="86"/>
    <w:family w:val="auto"/>
    <w:pitch w:val="default"/>
    <w:sig w:usb0="00000000" w:usb1="00000000" w:usb2="00000036" w:usb3="00000000" w:csb0="203F01FF" w:csb1="D7FF0000"/>
  </w:font>
  <w:font w:name="Noto Sans CJK JP">
    <w:panose1 w:val="020B0600000000000000"/>
    <w:charset w:val="86"/>
    <w:family w:val="auto"/>
    <w:pitch w:val="default"/>
    <w:sig w:usb0="30000003" w:usb1="2BDF3C10" w:usb2="00000016" w:usb3="00000000" w:csb0="602E0107"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Noto Sans Mono CJK JP">
    <w:panose1 w:val="020B0500000000000000"/>
    <w:charset w:val="86"/>
    <w:family w:val="auto"/>
    <w:pitch w:val="default"/>
    <w:sig w:usb0="30000003" w:usb1="2BDF3C10" w:usb2="00000016" w:usb3="00000000" w:csb0="602E0107" w:csb1="00000000"/>
  </w:font>
  <w:font w:name="KacstOne">
    <w:panose1 w:val="02000503000000000000"/>
    <w:charset w:val="00"/>
    <w:family w:val="auto"/>
    <w:pitch w:val="default"/>
    <w:sig w:usb0="80002003" w:usb1="80000000" w:usb2="00000008" w:usb3="00000000" w:csb0="00000040" w:csb1="00000000"/>
  </w:font>
  <w:font w:name="DejaVu Sans Mono">
    <w:panose1 w:val="020B0609030804020204"/>
    <w:charset w:val="00"/>
    <w:family w:val="auto"/>
    <w:pitch w:val="default"/>
    <w:sig w:usb0="E70026FF" w:usb1="D200F9FB" w:usb2="02000028" w:usb3="00000000" w:csb0="600001DF" w:csb1="FFDF0000"/>
  </w:font>
  <w:font w:name="楷体">
    <w:altName w:val="文泉驿微米黑"/>
    <w:panose1 w:val="02010609060101010101"/>
    <w:charset w:val="86"/>
    <w:family w:val="decorative"/>
    <w:pitch w:val="default"/>
    <w:sig w:usb0="00000000" w:usb1="00000000" w:usb2="00000016" w:usb3="00000000" w:csb0="00040001" w:csb1="00000000"/>
  </w:font>
  <w:font w:name="￦ﾖﾇ￦ﾳﾉ￩ﾩ﾿￥ﾾﾮ￧ﾱﾳ￩ﾻﾑ">
    <w:altName w:val="文泉驿微米黑"/>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22</w:t>
                </w:r>
                <w:r>
                  <w:rPr>
                    <w:sz w:val="18"/>
                  </w:rPr>
                  <w:fldChar w:fldCharType="end"/>
                </w:r>
                <w:r>
                  <w:rPr>
                    <w:sz w:val="18"/>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rFonts w:hint="default"/>
        <w:b/>
      </w:rPr>
    </w:pPr>
    <w:r>
      <w:rPr>
        <w:rFonts w:ascii="黑体" w:hAnsi="Verdana" w:eastAsia="黑体"/>
      </w:rPr>
      <w:drawing>
        <wp:inline distT="0" distB="0" distL="0" distR="0">
          <wp:extent cx="38100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stretch>
                    <a:fillRect/>
                  </a:stretch>
                </pic:blipFill>
                <pic:spPr>
                  <a:xfrm>
                    <a:off x="0" y="0"/>
                    <a:ext cx="381000" cy="381000"/>
                  </a:xfrm>
                  <a:prstGeom prst="rect">
                    <a:avLst/>
                  </a:prstGeom>
                  <a:noFill/>
                  <a:ln>
                    <a:noFill/>
                  </a:ln>
                </pic:spPr>
              </pic:pic>
            </a:graphicData>
          </a:graphic>
        </wp:inline>
      </w:drawing>
    </w:r>
    <w:r>
      <w:rPr>
        <w:rFonts w:hint="eastAsia"/>
        <w:b/>
      </w:rPr>
      <w:t>风盛科技团队</w:t>
    </w:r>
    <w:r>
      <w:rPr>
        <w:rFonts w:hint="default"/>
        <w:b/>
      </w:rPr>
      <w:t>后端开发说明书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rPr>
        <w:b/>
      </w:rPr>
    </w:pPr>
    <w:r>
      <w:rPr>
        <w:rFonts w:ascii="黑体" w:hAnsi="Verdana" w:eastAsia="黑体"/>
      </w:rPr>
      <w:drawing>
        <wp:inline distT="0" distB="0" distL="0" distR="0">
          <wp:extent cx="381000" cy="4191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
                    <a:clrChange>
                      <a:clrFrom>
                        <a:srgbClr val="F1F5FB"/>
                      </a:clrFrom>
                      <a:clrTo>
                        <a:srgbClr val="F1F5FB">
                          <a:alpha val="0"/>
                        </a:srgbClr>
                      </a:clrTo>
                    </a:clrChange>
                  </a:blip>
                  <a:srcRect/>
                  <a:stretch>
                    <a:fillRect/>
                  </a:stretch>
                </pic:blipFill>
                <pic:spPr>
                  <a:xfrm>
                    <a:off x="0" y="0"/>
                    <a:ext cx="381000" cy="419100"/>
                  </a:xfrm>
                  <a:prstGeom prst="rect">
                    <a:avLst/>
                  </a:prstGeom>
                  <a:noFill/>
                  <a:ln w="9525">
                    <a:noFill/>
                    <a:miter lim="800000"/>
                    <a:headEnd/>
                    <a:tailEnd/>
                  </a:ln>
                </pic:spPr>
              </pic:pic>
            </a:graphicData>
          </a:graphic>
        </wp:inline>
      </w:drawing>
    </w:r>
    <w:r>
      <w:rPr>
        <w:rFonts w:hint="eastAsia"/>
        <w:b/>
      </w:rPr>
      <w:t>杭州电子科技大学                                                                      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3475171">
    <w:nsid w:val="57D37263"/>
    <w:multiLevelType w:val="multilevel"/>
    <w:tmpl w:val="57D37263"/>
    <w:lvl w:ilvl="0" w:tentative="1">
      <w:start w:val="1"/>
      <w:numFmt w:val="bullet"/>
      <w:pStyle w:val="29"/>
      <w:lvlText w:val=""/>
      <w:lvlJc w:val="left"/>
      <w:pPr>
        <w:tabs>
          <w:tab w:val="left" w:pos="620"/>
        </w:tabs>
        <w:ind w:left="620" w:hanging="420"/>
      </w:pPr>
      <w:rPr>
        <w:rFonts w:hint="default" w:ascii="Wingdings" w:hAnsi="Wingdings"/>
      </w:rPr>
    </w:lvl>
    <w:lvl w:ilvl="1" w:tentative="1">
      <w:start w:val="1"/>
      <w:numFmt w:val="bullet"/>
      <w:lvlText w:val=""/>
      <w:lvlJc w:val="left"/>
      <w:pPr>
        <w:tabs>
          <w:tab w:val="left" w:pos="1040"/>
        </w:tabs>
        <w:ind w:left="1040" w:hanging="420"/>
      </w:pPr>
      <w:rPr>
        <w:rFonts w:hint="default" w:ascii="Wingdings" w:hAnsi="Wingdings"/>
      </w:rPr>
    </w:lvl>
    <w:lvl w:ilvl="2" w:tentative="1">
      <w:start w:val="1"/>
      <w:numFmt w:val="bullet"/>
      <w:lvlText w:val=""/>
      <w:lvlJc w:val="left"/>
      <w:pPr>
        <w:tabs>
          <w:tab w:val="left" w:pos="1460"/>
        </w:tabs>
        <w:ind w:left="1460" w:hanging="420"/>
      </w:pPr>
      <w:rPr>
        <w:rFonts w:hint="default" w:ascii="Wingdings" w:hAnsi="Wingdings"/>
      </w:rPr>
    </w:lvl>
    <w:lvl w:ilvl="3" w:tentative="1">
      <w:start w:val="1"/>
      <w:numFmt w:val="bullet"/>
      <w:lvlText w:val=""/>
      <w:lvlJc w:val="left"/>
      <w:pPr>
        <w:tabs>
          <w:tab w:val="left" w:pos="1880"/>
        </w:tabs>
        <w:ind w:left="1880" w:hanging="420"/>
      </w:pPr>
      <w:rPr>
        <w:rFonts w:hint="default" w:ascii="Wingdings" w:hAnsi="Wingdings"/>
      </w:rPr>
    </w:lvl>
    <w:lvl w:ilvl="4" w:tentative="1">
      <w:start w:val="1"/>
      <w:numFmt w:val="bullet"/>
      <w:lvlText w:val=""/>
      <w:lvlJc w:val="left"/>
      <w:pPr>
        <w:tabs>
          <w:tab w:val="left" w:pos="2300"/>
        </w:tabs>
        <w:ind w:left="2300" w:hanging="420"/>
      </w:pPr>
      <w:rPr>
        <w:rFonts w:hint="default" w:ascii="Wingdings" w:hAnsi="Wingdings"/>
      </w:rPr>
    </w:lvl>
    <w:lvl w:ilvl="5" w:tentative="1">
      <w:start w:val="1"/>
      <w:numFmt w:val="bullet"/>
      <w:lvlText w:val=""/>
      <w:lvlJc w:val="left"/>
      <w:pPr>
        <w:tabs>
          <w:tab w:val="left" w:pos="2720"/>
        </w:tabs>
        <w:ind w:left="2720" w:hanging="420"/>
      </w:pPr>
      <w:rPr>
        <w:rFonts w:hint="default" w:ascii="Wingdings" w:hAnsi="Wingdings"/>
      </w:rPr>
    </w:lvl>
    <w:lvl w:ilvl="6" w:tentative="1">
      <w:start w:val="1"/>
      <w:numFmt w:val="bullet"/>
      <w:lvlText w:val=""/>
      <w:lvlJc w:val="left"/>
      <w:pPr>
        <w:tabs>
          <w:tab w:val="left" w:pos="3140"/>
        </w:tabs>
        <w:ind w:left="3140" w:hanging="420"/>
      </w:pPr>
      <w:rPr>
        <w:rFonts w:hint="default" w:ascii="Wingdings" w:hAnsi="Wingdings"/>
      </w:rPr>
    </w:lvl>
    <w:lvl w:ilvl="7" w:tentative="1">
      <w:start w:val="1"/>
      <w:numFmt w:val="bullet"/>
      <w:lvlText w:val=""/>
      <w:lvlJc w:val="left"/>
      <w:pPr>
        <w:tabs>
          <w:tab w:val="left" w:pos="3560"/>
        </w:tabs>
        <w:ind w:left="3560" w:hanging="420"/>
      </w:pPr>
      <w:rPr>
        <w:rFonts w:hint="default" w:ascii="Wingdings" w:hAnsi="Wingdings"/>
      </w:rPr>
    </w:lvl>
    <w:lvl w:ilvl="8" w:tentative="1">
      <w:start w:val="1"/>
      <w:numFmt w:val="bullet"/>
      <w:lvlText w:val=""/>
      <w:lvlJc w:val="left"/>
      <w:pPr>
        <w:tabs>
          <w:tab w:val="left" w:pos="3980"/>
        </w:tabs>
        <w:ind w:left="3980" w:hanging="420"/>
      </w:pPr>
      <w:rPr>
        <w:rFonts w:hint="default" w:ascii="Wingdings" w:hAnsi="Wingdings"/>
      </w:rPr>
    </w:lvl>
  </w:abstractNum>
  <w:abstractNum w:abstractNumId="1523805094">
    <w:nsid w:val="5AD36BA6"/>
    <w:multiLevelType w:val="multilevel"/>
    <w:tmpl w:val="5AD36BA6"/>
    <w:lvl w:ilvl="0" w:tentative="1">
      <w:start w:val="1"/>
      <w:numFmt w:val="decimal"/>
      <w:lvlText w:val="6.%1"/>
      <w:lvlJc w:val="left"/>
      <w:pPr>
        <w:tabs>
          <w:tab w:val="left" w:pos="425"/>
        </w:tabs>
        <w:ind w:left="425" w:hanging="425"/>
      </w:pPr>
      <w:rPr>
        <w:rFonts w:hint="default" w:ascii="宋体" w:hAnsi="宋体" w:eastAsia="宋体" w:cs="宋体"/>
      </w:rPr>
    </w:lvl>
    <w:lvl w:ilvl="1" w:tentative="1">
      <w:start w:val="1"/>
      <w:numFmt w:val="decimal"/>
      <w:pStyle w:val="3"/>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725303264">
    <w:nsid w:val="2B3B3FE0"/>
    <w:multiLevelType w:val="multilevel"/>
    <w:tmpl w:val="2B3B3FE0"/>
    <w:lvl w:ilvl="0" w:tentative="1">
      <w:start w:val="1"/>
      <w:numFmt w:val="decimal"/>
      <w:pStyle w:val="2"/>
      <w:lvlText w:val="%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2356"/>
        </w:tabs>
        <w:ind w:left="1984" w:hanging="708"/>
      </w:pPr>
      <w:rPr>
        <w:rFonts w:hint="eastAsia"/>
      </w:rPr>
    </w:lvl>
    <w:lvl w:ilvl="4" w:tentative="1">
      <w:start w:val="1"/>
      <w:numFmt w:val="decimal"/>
      <w:lvlText w:val="%1.%2.%3.%4.%5"/>
      <w:lvlJc w:val="left"/>
      <w:pPr>
        <w:tabs>
          <w:tab w:val="left" w:pos="2781"/>
        </w:tabs>
        <w:ind w:left="2551" w:hanging="850"/>
      </w:pPr>
      <w:rPr>
        <w:rFonts w:hint="eastAsia"/>
      </w:rPr>
    </w:lvl>
    <w:lvl w:ilvl="5" w:tentative="1">
      <w:start w:val="1"/>
      <w:numFmt w:val="decimal"/>
      <w:lvlText w:val="%1.%2.%3.%4.%5.%6"/>
      <w:lvlJc w:val="left"/>
      <w:pPr>
        <w:tabs>
          <w:tab w:val="left" w:pos="3566"/>
        </w:tabs>
        <w:ind w:left="3260" w:hanging="1134"/>
      </w:pPr>
      <w:rPr>
        <w:rFonts w:hint="eastAsia"/>
      </w:rPr>
    </w:lvl>
    <w:lvl w:ilvl="6" w:tentative="1">
      <w:start w:val="1"/>
      <w:numFmt w:val="decimal"/>
      <w:lvlText w:val="%1.%2.%3.%4.%5.%6.%7"/>
      <w:lvlJc w:val="left"/>
      <w:pPr>
        <w:tabs>
          <w:tab w:val="left" w:pos="399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562"/>
        </w:tabs>
        <w:ind w:left="5102" w:hanging="1700"/>
      </w:pPr>
      <w:rPr>
        <w:rFonts w:hint="eastAsia"/>
      </w:rPr>
    </w:lvl>
  </w:abstractNum>
  <w:abstractNum w:abstractNumId="852767677">
    <w:nsid w:val="32D433BD"/>
    <w:multiLevelType w:val="multilevel"/>
    <w:tmpl w:val="32D433BD"/>
    <w:lvl w:ilvl="0" w:tentative="1">
      <w:start w:val="1"/>
      <w:numFmt w:val="none"/>
      <w:lvlText w:val="第一章"/>
      <w:lvlJc w:val="left"/>
      <w:pPr>
        <w:tabs>
          <w:tab w:val="left" w:pos="1368"/>
        </w:tabs>
        <w:ind w:left="425" w:hanging="137"/>
      </w:pPr>
      <w:rPr>
        <w:rFonts w:hint="eastAsia" w:ascii="黑体" w:eastAsia="黑体"/>
        <w:b/>
        <w:i w:val="0"/>
        <w:sz w:val="32"/>
      </w:rPr>
    </w:lvl>
    <w:lvl w:ilvl="1" w:tentative="1">
      <w:start w:val="1"/>
      <w:numFmt w:val="none"/>
      <w:lvlText w:val="一."/>
      <w:lvlJc w:val="left"/>
      <w:pPr>
        <w:tabs>
          <w:tab w:val="left" w:pos="992"/>
        </w:tabs>
        <w:ind w:left="992" w:hanging="567"/>
      </w:pPr>
      <w:rPr>
        <w:rFonts w:hint="eastAsia" w:ascii="黑体" w:eastAsia="黑体"/>
        <w:b/>
        <w:i w:val="0"/>
        <w:sz w:val="30"/>
      </w:rPr>
    </w:lvl>
    <w:lvl w:ilvl="2" w:tentative="1">
      <w:start w:val="1"/>
      <w:numFmt w:val="decimal"/>
      <w:lvlText w:val="%1%3."/>
      <w:lvlJc w:val="left"/>
      <w:pPr>
        <w:tabs>
          <w:tab w:val="left" w:pos="1304"/>
        </w:tabs>
        <w:ind w:left="1304" w:hanging="850"/>
      </w:pPr>
      <w:rPr>
        <w:rFonts w:hint="eastAsia" w:ascii="黑体" w:eastAsia="黑体"/>
        <w:b/>
        <w:i w:val="0"/>
        <w:sz w:val="28"/>
      </w:rPr>
    </w:lvl>
    <w:lvl w:ilvl="3" w:tentative="1">
      <w:start w:val="1"/>
      <w:numFmt w:val="decimal"/>
      <w:pStyle w:val="6"/>
      <w:lvlText w:val="%3.%4"/>
      <w:lvlJc w:val="left"/>
      <w:pPr>
        <w:tabs>
          <w:tab w:val="left" w:pos="1304"/>
        </w:tabs>
        <w:ind w:left="1304" w:hanging="737"/>
      </w:pPr>
      <w:rPr>
        <w:rFonts w:hint="eastAsia" w:ascii="黑体" w:eastAsia="黑体"/>
        <w:b/>
        <w:i w:val="0"/>
        <w:strike w:val="0"/>
        <w:dstrike w:val="0"/>
        <w:sz w:val="24"/>
      </w:rPr>
    </w:lvl>
    <w:lvl w:ilvl="4" w:tentative="1">
      <w:start w:val="1"/>
      <w:numFmt w:val="decimal"/>
      <w:lvlText w:val="%3.%4.%5"/>
      <w:lvlJc w:val="left"/>
      <w:pPr>
        <w:tabs>
          <w:tab w:val="left" w:pos="1701"/>
        </w:tabs>
        <w:ind w:left="1701" w:hanging="964"/>
      </w:pPr>
      <w:rPr>
        <w:rFonts w:hint="eastAsia" w:ascii="黑体" w:eastAsia="黑体"/>
        <w:b/>
        <w:i w:val="0"/>
        <w:sz w:val="24"/>
      </w:rPr>
    </w:lvl>
    <w:lvl w:ilvl="5" w:tentative="1">
      <w:start w:val="1"/>
      <w:numFmt w:val="none"/>
      <w:lvlText w:val="%1%6"/>
      <w:lvlJc w:val="left"/>
      <w:pPr>
        <w:tabs>
          <w:tab w:val="left" w:pos="3260"/>
        </w:tabs>
        <w:ind w:left="3260" w:hanging="1134"/>
      </w:pPr>
      <w:rPr>
        <w:rFonts w:hint="eastAsia"/>
      </w:rPr>
    </w:lvl>
    <w:lvl w:ilvl="6" w:tentative="1">
      <w:start w:val="1"/>
      <w:numFmt w:val="decimal"/>
      <w:lvlText w:val="%1"/>
      <w:lvlJc w:val="left"/>
      <w:pPr>
        <w:tabs>
          <w:tab w:val="left" w:pos="3827"/>
        </w:tabs>
        <w:ind w:left="3827" w:hanging="1276"/>
      </w:pPr>
      <w:rPr>
        <w:rFonts w:hint="eastAsia"/>
      </w:rPr>
    </w:lvl>
    <w:lvl w:ilvl="7" w:tentative="1">
      <w:start w:val="1"/>
      <w:numFmt w:val="decimal"/>
      <w:lvlText w:val="%1"/>
      <w:lvlJc w:val="left"/>
      <w:pPr>
        <w:tabs>
          <w:tab w:val="left" w:pos="4394"/>
        </w:tabs>
        <w:ind w:left="4394" w:hanging="1418"/>
      </w:pPr>
      <w:rPr>
        <w:rFonts w:hint="eastAsia"/>
      </w:rPr>
    </w:lvl>
    <w:lvl w:ilvl="8" w:tentative="1">
      <w:start w:val="1"/>
      <w:numFmt w:val="decimal"/>
      <w:lvlText w:val="%1"/>
      <w:lvlJc w:val="left"/>
      <w:pPr>
        <w:tabs>
          <w:tab w:val="left" w:pos="5102"/>
        </w:tabs>
        <w:ind w:left="5102" w:hanging="1700"/>
      </w:pPr>
      <w:rPr>
        <w:rFonts w:hint="eastAsia"/>
      </w:rPr>
    </w:lvl>
  </w:abstractNum>
  <w:abstractNum w:abstractNumId="1526357176">
    <w:nsid w:val="5AFA5CB8"/>
    <w:multiLevelType w:val="singleLevel"/>
    <w:tmpl w:val="5AFA5CB8"/>
    <w:lvl w:ilvl="0" w:tentative="1">
      <w:start w:val="1"/>
      <w:numFmt w:val="decimal"/>
      <w:lvlText w:val="11.%1"/>
      <w:lvlJc w:val="left"/>
      <w:pPr>
        <w:tabs>
          <w:tab w:val="left" w:pos="425"/>
        </w:tabs>
        <w:ind w:left="425" w:leftChars="0" w:hanging="425" w:firstLineChars="0"/>
      </w:pPr>
      <w:rPr>
        <w:rFonts w:hint="default" w:ascii="宋体" w:hAnsi="宋体" w:eastAsia="宋体" w:cs="宋体"/>
      </w:rPr>
    </w:lvl>
  </w:abstractNum>
  <w:abstractNum w:abstractNumId="1523758084">
    <w:nsid w:val="5AD2B404"/>
    <w:multiLevelType w:val="multilevel"/>
    <w:tmpl w:val="5AD2B404"/>
    <w:lvl w:ilvl="0" w:tentative="1">
      <w:start w:val="1"/>
      <w:numFmt w:val="decimal"/>
      <w:lvlText w:val="3.%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6193945">
    <w:nsid w:val="5AF7DF19"/>
    <w:multiLevelType w:val="multilevel"/>
    <w:tmpl w:val="5AF7DF19"/>
    <w:lvl w:ilvl="0" w:tentative="1">
      <w:start w:val="1"/>
      <w:numFmt w:val="decimal"/>
      <w:lvlText w:val="5.%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3708590">
    <w:nsid w:val="5AD1F2AE"/>
    <w:multiLevelType w:val="multilevel"/>
    <w:tmpl w:val="5AD1F2AE"/>
    <w:lvl w:ilvl="0" w:tentative="1">
      <w:start w:val="1"/>
      <w:numFmt w:val="decimal"/>
      <w:lvlText w:val="2.%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5090223">
    <w:nsid w:val="5AE707AF"/>
    <w:multiLevelType w:val="singleLevel"/>
    <w:tmpl w:val="5AE707AF"/>
    <w:lvl w:ilvl="0" w:tentative="1">
      <w:start w:val="1"/>
      <w:numFmt w:val="decimal"/>
      <w:suff w:val="nothing"/>
      <w:lvlText w:val="%1."/>
      <w:lvlJc w:val="left"/>
    </w:lvl>
  </w:abstractNum>
  <w:abstractNum w:abstractNumId="1523758218">
    <w:nsid w:val="5AD2B48A"/>
    <w:multiLevelType w:val="singleLevel"/>
    <w:tmpl w:val="5AD2B48A"/>
    <w:lvl w:ilvl="0" w:tentative="1">
      <w:start w:val="1"/>
      <w:numFmt w:val="decimal"/>
      <w:suff w:val="nothing"/>
      <w:lvlText w:val="（%1）"/>
      <w:lvlJc w:val="left"/>
    </w:lvl>
  </w:abstractNum>
  <w:abstractNum w:abstractNumId="1526271627">
    <w:nsid w:val="5AF90E8B"/>
    <w:multiLevelType w:val="multilevel"/>
    <w:tmpl w:val="5AF90E8B"/>
    <w:lvl w:ilvl="0" w:tentative="1">
      <w:start w:val="1"/>
      <w:numFmt w:val="decimal"/>
      <w:lvlText w:val="9.%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6271143">
    <w:nsid w:val="5AF90CA7"/>
    <w:multiLevelType w:val="singleLevel"/>
    <w:tmpl w:val="5AF90CA7"/>
    <w:lvl w:ilvl="0" w:tentative="1">
      <w:start w:val="1"/>
      <w:numFmt w:val="decimal"/>
      <w:lvlText w:val="10.%1"/>
      <w:lvlJc w:val="left"/>
      <w:pPr>
        <w:tabs>
          <w:tab w:val="left" w:pos="425"/>
        </w:tabs>
        <w:ind w:left="425" w:leftChars="0" w:hanging="425" w:firstLineChars="0"/>
      </w:pPr>
      <w:rPr>
        <w:rFonts w:hint="default"/>
      </w:rPr>
    </w:lvl>
  </w:abstractNum>
  <w:abstractNum w:abstractNumId="1526209990">
    <w:nsid w:val="5AF81DC6"/>
    <w:multiLevelType w:val="multilevel"/>
    <w:tmpl w:val="5AF81DC6"/>
    <w:lvl w:ilvl="0" w:tentative="1">
      <w:start w:val="1"/>
      <w:numFmt w:val="decimal"/>
      <w:lvlText w:val="8.%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6269769">
    <w:nsid w:val="5AF90749"/>
    <w:multiLevelType w:val="multilevel"/>
    <w:tmpl w:val="5AF90749"/>
    <w:lvl w:ilvl="0" w:tentative="1">
      <w:start w:val="1"/>
      <w:numFmt w:val="decimal"/>
      <w:lvlText w:val="7.%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6270989">
    <w:nsid w:val="5AF90C0D"/>
    <w:multiLevelType w:val="multilevel"/>
    <w:tmpl w:val="5AF90C0D"/>
    <w:lvl w:ilvl="0" w:tentative="1">
      <w:start w:val="1"/>
      <w:numFmt w:val="decimal"/>
      <w:lvlText w:val="6.%1"/>
      <w:lvlJc w:val="left"/>
      <w:pPr>
        <w:tabs>
          <w:tab w:val="left" w:pos="425"/>
        </w:tabs>
        <w:ind w:left="425" w:hanging="425"/>
      </w:pPr>
      <w:rPr>
        <w:rFonts w:hint="default" w:ascii="宋体" w:hAnsi="宋体" w:eastAsia="宋体" w:cs="宋体"/>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436219587">
    <w:nsid w:val="1A002EC3"/>
    <w:multiLevelType w:val="multilevel"/>
    <w:tmpl w:val="1A002EC3"/>
    <w:lvl w:ilvl="0" w:tentative="1">
      <w:start w:val="1"/>
      <w:numFmt w:val="decimal"/>
      <w:lvlText w:val="1.%1"/>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526357325">
    <w:nsid w:val="5AFA5D4D"/>
    <w:multiLevelType w:val="singleLevel"/>
    <w:tmpl w:val="5AFA5D4D"/>
    <w:lvl w:ilvl="0" w:tentative="1">
      <w:start w:val="1"/>
      <w:numFmt w:val="decimal"/>
      <w:lvlText w:val="12.%1"/>
      <w:lvlJc w:val="left"/>
      <w:pPr>
        <w:tabs>
          <w:tab w:val="left" w:pos="425"/>
        </w:tabs>
        <w:ind w:left="425" w:leftChars="0" w:hanging="425" w:firstLineChars="0"/>
      </w:pPr>
      <w:rPr>
        <w:rFonts w:hint="default" w:ascii="宋体" w:hAnsi="宋体" w:eastAsia="宋体" w:cs="宋体"/>
      </w:rPr>
    </w:lvl>
  </w:abstractNum>
  <w:abstractNum w:abstractNumId="1526358410">
    <w:nsid w:val="5AFA618A"/>
    <w:multiLevelType w:val="singleLevel"/>
    <w:tmpl w:val="5AFA618A"/>
    <w:lvl w:ilvl="0" w:tentative="1">
      <w:start w:val="1"/>
      <w:numFmt w:val="decimal"/>
      <w:lvlText w:val="13.%1"/>
      <w:lvlJc w:val="left"/>
      <w:pPr>
        <w:tabs>
          <w:tab w:val="left" w:pos="425"/>
        </w:tabs>
        <w:ind w:left="425" w:leftChars="0" w:hanging="425" w:firstLineChars="0"/>
      </w:pPr>
      <w:rPr>
        <w:rFonts w:hint="default" w:ascii="宋体" w:hAnsi="宋体" w:eastAsia="宋体" w:cs="宋体"/>
      </w:rPr>
    </w:lvl>
  </w:abstractNum>
  <w:abstractNum w:abstractNumId="1526358735">
    <w:nsid w:val="5AFA62CF"/>
    <w:multiLevelType w:val="singleLevel"/>
    <w:tmpl w:val="5AFA62CF"/>
    <w:lvl w:ilvl="0" w:tentative="1">
      <w:start w:val="1"/>
      <w:numFmt w:val="decimal"/>
      <w:lvlText w:val="14.%1"/>
      <w:lvlJc w:val="left"/>
      <w:pPr>
        <w:tabs>
          <w:tab w:val="left" w:pos="425"/>
        </w:tabs>
        <w:ind w:left="425" w:leftChars="0" w:hanging="425" w:firstLineChars="0"/>
      </w:pPr>
      <w:rPr>
        <w:rFonts w:hint="default" w:ascii="宋体" w:hAnsi="宋体" w:eastAsia="宋体" w:cs="宋体"/>
      </w:rPr>
    </w:lvl>
  </w:abstractNum>
  <w:num w:numId="1">
    <w:abstractNumId w:val="725303264"/>
  </w:num>
  <w:num w:numId="2">
    <w:abstractNumId w:val="1523805094"/>
  </w:num>
  <w:num w:numId="3">
    <w:abstractNumId w:val="852767677"/>
  </w:num>
  <w:num w:numId="4">
    <w:abstractNumId w:val="1473475171"/>
  </w:num>
  <w:num w:numId="5">
    <w:abstractNumId w:val="725303264"/>
    <w:lvlOverride w:ilvl="0">
      <w:startOverride w:val="1"/>
    </w:lvlOverride>
  </w:num>
  <w:num w:numId="6">
    <w:abstractNumId w:val="436219587"/>
  </w:num>
  <w:num w:numId="7">
    <w:abstractNumId w:val="1523708590"/>
  </w:num>
  <w:num w:numId="8">
    <w:abstractNumId w:val="1525090223"/>
  </w:num>
  <w:num w:numId="9">
    <w:abstractNumId w:val="1523758084"/>
  </w:num>
  <w:num w:numId="10">
    <w:abstractNumId w:val="1523758218"/>
  </w:num>
  <w:num w:numId="11">
    <w:abstractNumId w:val="1526193945"/>
  </w:num>
  <w:num w:numId="12">
    <w:abstractNumId w:val="1526270989"/>
  </w:num>
  <w:num w:numId="13">
    <w:abstractNumId w:val="1526269769"/>
  </w:num>
  <w:num w:numId="14">
    <w:abstractNumId w:val="1526209990"/>
  </w:num>
  <w:num w:numId="15">
    <w:abstractNumId w:val="1526271627"/>
  </w:num>
  <w:num w:numId="16">
    <w:abstractNumId w:val="1526271143"/>
  </w:num>
  <w:num w:numId="17">
    <w:abstractNumId w:val="1526357176"/>
  </w:num>
  <w:num w:numId="18">
    <w:abstractNumId w:val="1526357325"/>
  </w:num>
  <w:num w:numId="19">
    <w:abstractNumId w:val="1526358410"/>
  </w:num>
  <w:num w:numId="20">
    <w:abstractNumId w:val="15263587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37E41"/>
    <w:rsid w:val="00047113"/>
    <w:rsid w:val="000640AE"/>
    <w:rsid w:val="00064C27"/>
    <w:rsid w:val="000831D8"/>
    <w:rsid w:val="00084DFB"/>
    <w:rsid w:val="000A7044"/>
    <w:rsid w:val="000F048B"/>
    <w:rsid w:val="0010576F"/>
    <w:rsid w:val="00105B34"/>
    <w:rsid w:val="0011696A"/>
    <w:rsid w:val="0013661C"/>
    <w:rsid w:val="001366A0"/>
    <w:rsid w:val="00144DE1"/>
    <w:rsid w:val="00157C13"/>
    <w:rsid w:val="00160ACC"/>
    <w:rsid w:val="001632B1"/>
    <w:rsid w:val="00165124"/>
    <w:rsid w:val="0018086F"/>
    <w:rsid w:val="001810D3"/>
    <w:rsid w:val="00190BA7"/>
    <w:rsid w:val="001964B3"/>
    <w:rsid w:val="00196B69"/>
    <w:rsid w:val="001A17D4"/>
    <w:rsid w:val="001A23D0"/>
    <w:rsid w:val="001A3B0F"/>
    <w:rsid w:val="001B24E4"/>
    <w:rsid w:val="001B6C1F"/>
    <w:rsid w:val="001D03C4"/>
    <w:rsid w:val="001D4886"/>
    <w:rsid w:val="001D720F"/>
    <w:rsid w:val="001E3B1C"/>
    <w:rsid w:val="001E3BDF"/>
    <w:rsid w:val="00206508"/>
    <w:rsid w:val="002119EE"/>
    <w:rsid w:val="00216D56"/>
    <w:rsid w:val="00235F59"/>
    <w:rsid w:val="00236E4E"/>
    <w:rsid w:val="00242D3A"/>
    <w:rsid w:val="002464A5"/>
    <w:rsid w:val="002567FF"/>
    <w:rsid w:val="002612F8"/>
    <w:rsid w:val="00262014"/>
    <w:rsid w:val="00264229"/>
    <w:rsid w:val="0027193D"/>
    <w:rsid w:val="002B4F51"/>
    <w:rsid w:val="002D03CA"/>
    <w:rsid w:val="002E4679"/>
    <w:rsid w:val="002F123D"/>
    <w:rsid w:val="00315B9E"/>
    <w:rsid w:val="0034432D"/>
    <w:rsid w:val="0036608B"/>
    <w:rsid w:val="0039083F"/>
    <w:rsid w:val="00392037"/>
    <w:rsid w:val="00394F57"/>
    <w:rsid w:val="003A494A"/>
    <w:rsid w:val="003B270B"/>
    <w:rsid w:val="003C7DCD"/>
    <w:rsid w:val="003D0377"/>
    <w:rsid w:val="003F5EE4"/>
    <w:rsid w:val="004250CA"/>
    <w:rsid w:val="0044173D"/>
    <w:rsid w:val="0045433A"/>
    <w:rsid w:val="0046116E"/>
    <w:rsid w:val="00462F2B"/>
    <w:rsid w:val="004717CB"/>
    <w:rsid w:val="00474825"/>
    <w:rsid w:val="004867CE"/>
    <w:rsid w:val="004928AB"/>
    <w:rsid w:val="004A3827"/>
    <w:rsid w:val="004B60E0"/>
    <w:rsid w:val="004C1501"/>
    <w:rsid w:val="004D7EAF"/>
    <w:rsid w:val="004E0BF6"/>
    <w:rsid w:val="00516EA9"/>
    <w:rsid w:val="00526C61"/>
    <w:rsid w:val="00533B5B"/>
    <w:rsid w:val="00541D7F"/>
    <w:rsid w:val="005452C0"/>
    <w:rsid w:val="00546BEA"/>
    <w:rsid w:val="00564D3E"/>
    <w:rsid w:val="00566E32"/>
    <w:rsid w:val="00566FA3"/>
    <w:rsid w:val="00590964"/>
    <w:rsid w:val="005A6EE2"/>
    <w:rsid w:val="005B3179"/>
    <w:rsid w:val="005C6513"/>
    <w:rsid w:val="005D4CFE"/>
    <w:rsid w:val="005E083A"/>
    <w:rsid w:val="005E565E"/>
    <w:rsid w:val="005F346B"/>
    <w:rsid w:val="00605B37"/>
    <w:rsid w:val="00612446"/>
    <w:rsid w:val="006302DE"/>
    <w:rsid w:val="00635857"/>
    <w:rsid w:val="00635A35"/>
    <w:rsid w:val="0065403E"/>
    <w:rsid w:val="006541FB"/>
    <w:rsid w:val="00660EEE"/>
    <w:rsid w:val="00666F69"/>
    <w:rsid w:val="00667302"/>
    <w:rsid w:val="00672A67"/>
    <w:rsid w:val="006B444A"/>
    <w:rsid w:val="006D6953"/>
    <w:rsid w:val="006E5E48"/>
    <w:rsid w:val="006F3AC6"/>
    <w:rsid w:val="007124F4"/>
    <w:rsid w:val="00731398"/>
    <w:rsid w:val="00731B65"/>
    <w:rsid w:val="00734EB8"/>
    <w:rsid w:val="007411A2"/>
    <w:rsid w:val="00747EDF"/>
    <w:rsid w:val="007507CF"/>
    <w:rsid w:val="00754C79"/>
    <w:rsid w:val="00764B0B"/>
    <w:rsid w:val="00774145"/>
    <w:rsid w:val="00774715"/>
    <w:rsid w:val="0079537C"/>
    <w:rsid w:val="007A232B"/>
    <w:rsid w:val="007C57FE"/>
    <w:rsid w:val="007D292C"/>
    <w:rsid w:val="007D72AD"/>
    <w:rsid w:val="007F0737"/>
    <w:rsid w:val="00803BAA"/>
    <w:rsid w:val="008270EC"/>
    <w:rsid w:val="00832039"/>
    <w:rsid w:val="00842671"/>
    <w:rsid w:val="008809D9"/>
    <w:rsid w:val="00885832"/>
    <w:rsid w:val="00886DAB"/>
    <w:rsid w:val="008B3991"/>
    <w:rsid w:val="008F0CE7"/>
    <w:rsid w:val="00932C9A"/>
    <w:rsid w:val="009371D7"/>
    <w:rsid w:val="0094137D"/>
    <w:rsid w:val="00946BAB"/>
    <w:rsid w:val="00953D49"/>
    <w:rsid w:val="00966B71"/>
    <w:rsid w:val="00980641"/>
    <w:rsid w:val="009919E0"/>
    <w:rsid w:val="0099300B"/>
    <w:rsid w:val="009944D6"/>
    <w:rsid w:val="009B181D"/>
    <w:rsid w:val="009C5F33"/>
    <w:rsid w:val="009E113E"/>
    <w:rsid w:val="009E6CFF"/>
    <w:rsid w:val="00A15A91"/>
    <w:rsid w:val="00A36BE1"/>
    <w:rsid w:val="00A370B3"/>
    <w:rsid w:val="00A52DB3"/>
    <w:rsid w:val="00A53112"/>
    <w:rsid w:val="00A661EA"/>
    <w:rsid w:val="00A76D65"/>
    <w:rsid w:val="00AA197A"/>
    <w:rsid w:val="00AA4F6C"/>
    <w:rsid w:val="00AC1CF2"/>
    <w:rsid w:val="00AC571A"/>
    <w:rsid w:val="00AC70BB"/>
    <w:rsid w:val="00AC7B16"/>
    <w:rsid w:val="00AE3FAC"/>
    <w:rsid w:val="00AF2D9C"/>
    <w:rsid w:val="00AF4802"/>
    <w:rsid w:val="00B00CEF"/>
    <w:rsid w:val="00B01EE5"/>
    <w:rsid w:val="00B04906"/>
    <w:rsid w:val="00B1062C"/>
    <w:rsid w:val="00B10677"/>
    <w:rsid w:val="00B17470"/>
    <w:rsid w:val="00B43307"/>
    <w:rsid w:val="00B43EE9"/>
    <w:rsid w:val="00B62E70"/>
    <w:rsid w:val="00B67A99"/>
    <w:rsid w:val="00B82459"/>
    <w:rsid w:val="00BA5BC0"/>
    <w:rsid w:val="00BA60C9"/>
    <w:rsid w:val="00BB5C9E"/>
    <w:rsid w:val="00BC1473"/>
    <w:rsid w:val="00BC5E71"/>
    <w:rsid w:val="00BD4FEC"/>
    <w:rsid w:val="00BE2074"/>
    <w:rsid w:val="00C1495C"/>
    <w:rsid w:val="00C14D3A"/>
    <w:rsid w:val="00C200E4"/>
    <w:rsid w:val="00C27453"/>
    <w:rsid w:val="00C34766"/>
    <w:rsid w:val="00C458F3"/>
    <w:rsid w:val="00C522B5"/>
    <w:rsid w:val="00C5586F"/>
    <w:rsid w:val="00C60059"/>
    <w:rsid w:val="00C63346"/>
    <w:rsid w:val="00C657A7"/>
    <w:rsid w:val="00C802D3"/>
    <w:rsid w:val="00C95C83"/>
    <w:rsid w:val="00CA2501"/>
    <w:rsid w:val="00CB36DE"/>
    <w:rsid w:val="00CB38BC"/>
    <w:rsid w:val="00CD41D1"/>
    <w:rsid w:val="00CD7018"/>
    <w:rsid w:val="00CF42CF"/>
    <w:rsid w:val="00D01263"/>
    <w:rsid w:val="00D11E04"/>
    <w:rsid w:val="00D2705F"/>
    <w:rsid w:val="00D52704"/>
    <w:rsid w:val="00D551FE"/>
    <w:rsid w:val="00D722B4"/>
    <w:rsid w:val="00D75921"/>
    <w:rsid w:val="00D90333"/>
    <w:rsid w:val="00D927DB"/>
    <w:rsid w:val="00DB5F39"/>
    <w:rsid w:val="00DD583C"/>
    <w:rsid w:val="00DF24B9"/>
    <w:rsid w:val="00E115C5"/>
    <w:rsid w:val="00E12D3C"/>
    <w:rsid w:val="00E32994"/>
    <w:rsid w:val="00E40509"/>
    <w:rsid w:val="00E40AC6"/>
    <w:rsid w:val="00E54458"/>
    <w:rsid w:val="00E54BE9"/>
    <w:rsid w:val="00E82C9F"/>
    <w:rsid w:val="00E96A14"/>
    <w:rsid w:val="00EA0EE4"/>
    <w:rsid w:val="00EC4F4B"/>
    <w:rsid w:val="00EE62E9"/>
    <w:rsid w:val="00F11804"/>
    <w:rsid w:val="00F23909"/>
    <w:rsid w:val="00F311EB"/>
    <w:rsid w:val="00F568CB"/>
    <w:rsid w:val="00F766C2"/>
    <w:rsid w:val="00F77DAE"/>
    <w:rsid w:val="00F825BF"/>
    <w:rsid w:val="00F877BA"/>
    <w:rsid w:val="00FA494D"/>
    <w:rsid w:val="00FA6732"/>
    <w:rsid w:val="00FA730B"/>
    <w:rsid w:val="00FB71E9"/>
    <w:rsid w:val="00FC0529"/>
    <w:rsid w:val="00FE4074"/>
    <w:rsid w:val="00FE6939"/>
    <w:rsid w:val="0375E88A"/>
    <w:rsid w:val="07F27D02"/>
    <w:rsid w:val="07FFADEF"/>
    <w:rsid w:val="0AEB0080"/>
    <w:rsid w:val="0AFB2365"/>
    <w:rsid w:val="0CD7CBB5"/>
    <w:rsid w:val="0F2C6252"/>
    <w:rsid w:val="0F3E8367"/>
    <w:rsid w:val="0F5C4986"/>
    <w:rsid w:val="0F5F8C2F"/>
    <w:rsid w:val="0F6D4279"/>
    <w:rsid w:val="0FCD5FEE"/>
    <w:rsid w:val="0FEEFBB9"/>
    <w:rsid w:val="0FF22856"/>
    <w:rsid w:val="0FFDB2F6"/>
    <w:rsid w:val="0FFFB5E2"/>
    <w:rsid w:val="0FFFF552"/>
    <w:rsid w:val="13BE6EE1"/>
    <w:rsid w:val="15BE6A60"/>
    <w:rsid w:val="16FF37B6"/>
    <w:rsid w:val="17B722BC"/>
    <w:rsid w:val="17FDDD7D"/>
    <w:rsid w:val="19230228"/>
    <w:rsid w:val="197EE854"/>
    <w:rsid w:val="19FF8B24"/>
    <w:rsid w:val="1A1F1D27"/>
    <w:rsid w:val="1A54595A"/>
    <w:rsid w:val="1A9F848B"/>
    <w:rsid w:val="1B2CB58E"/>
    <w:rsid w:val="1BF59E56"/>
    <w:rsid w:val="1BFB2121"/>
    <w:rsid w:val="1C75F8D9"/>
    <w:rsid w:val="1CFDD11E"/>
    <w:rsid w:val="1D2FEF18"/>
    <w:rsid w:val="1D3FF08E"/>
    <w:rsid w:val="1DA63146"/>
    <w:rsid w:val="1DBF51F5"/>
    <w:rsid w:val="1DBFDFAE"/>
    <w:rsid w:val="1DE7D549"/>
    <w:rsid w:val="1DEA855E"/>
    <w:rsid w:val="1DFB88EB"/>
    <w:rsid w:val="1DFF71F1"/>
    <w:rsid w:val="1DFFF37F"/>
    <w:rsid w:val="1E3E414B"/>
    <w:rsid w:val="1E77D4B0"/>
    <w:rsid w:val="1EDF1D31"/>
    <w:rsid w:val="1EF3A29B"/>
    <w:rsid w:val="1EF6B6D9"/>
    <w:rsid w:val="1EFFE761"/>
    <w:rsid w:val="1F6762B6"/>
    <w:rsid w:val="1F780D60"/>
    <w:rsid w:val="1F7E1F77"/>
    <w:rsid w:val="1F7FC66B"/>
    <w:rsid w:val="1F9F52B8"/>
    <w:rsid w:val="1F9FE2F1"/>
    <w:rsid w:val="1FA3B919"/>
    <w:rsid w:val="1FBF718E"/>
    <w:rsid w:val="1FBFF177"/>
    <w:rsid w:val="1FC648C2"/>
    <w:rsid w:val="1FDBB629"/>
    <w:rsid w:val="1FDF5EA3"/>
    <w:rsid w:val="1FEF44BE"/>
    <w:rsid w:val="1FEF4A7E"/>
    <w:rsid w:val="1FEFADE6"/>
    <w:rsid w:val="1FF30156"/>
    <w:rsid w:val="1FF8C671"/>
    <w:rsid w:val="1FFBA7CF"/>
    <w:rsid w:val="1FFE6F23"/>
    <w:rsid w:val="1FFEABD4"/>
    <w:rsid w:val="1FFF7EFD"/>
    <w:rsid w:val="1FFFDCD4"/>
    <w:rsid w:val="217D064F"/>
    <w:rsid w:val="217DF2F4"/>
    <w:rsid w:val="233CBC24"/>
    <w:rsid w:val="233FAD78"/>
    <w:rsid w:val="238B3B14"/>
    <w:rsid w:val="23F2CB4C"/>
    <w:rsid w:val="25EF9531"/>
    <w:rsid w:val="27DF656B"/>
    <w:rsid w:val="27F66D1E"/>
    <w:rsid w:val="27F75CD4"/>
    <w:rsid w:val="27FD2D1E"/>
    <w:rsid w:val="28EDEF17"/>
    <w:rsid w:val="29BB2289"/>
    <w:rsid w:val="29FE3A3B"/>
    <w:rsid w:val="2A894975"/>
    <w:rsid w:val="2AFB6E6E"/>
    <w:rsid w:val="2BA7EEE8"/>
    <w:rsid w:val="2BEBA5AD"/>
    <w:rsid w:val="2BFF1311"/>
    <w:rsid w:val="2DE98AD9"/>
    <w:rsid w:val="2DEEB9D2"/>
    <w:rsid w:val="2DF759AF"/>
    <w:rsid w:val="2DFEEFBC"/>
    <w:rsid w:val="2DFFDFC9"/>
    <w:rsid w:val="2E76F6B8"/>
    <w:rsid w:val="2E9D611A"/>
    <w:rsid w:val="2E9EFF43"/>
    <w:rsid w:val="2E9F23EE"/>
    <w:rsid w:val="2EBC67C5"/>
    <w:rsid w:val="2EBF1C0D"/>
    <w:rsid w:val="2EE710C2"/>
    <w:rsid w:val="2F4F88CC"/>
    <w:rsid w:val="2F5967F2"/>
    <w:rsid w:val="2F7A379D"/>
    <w:rsid w:val="2F7DC6AE"/>
    <w:rsid w:val="2FBFF37C"/>
    <w:rsid w:val="2FCFE923"/>
    <w:rsid w:val="2FDFB7CA"/>
    <w:rsid w:val="2FEF950E"/>
    <w:rsid w:val="2FEFBFFE"/>
    <w:rsid w:val="2FF5989B"/>
    <w:rsid w:val="2FF746A3"/>
    <w:rsid w:val="2FF947C8"/>
    <w:rsid w:val="2FFBE2C1"/>
    <w:rsid w:val="2FFF7435"/>
    <w:rsid w:val="2FFFA887"/>
    <w:rsid w:val="32D74A73"/>
    <w:rsid w:val="3376D234"/>
    <w:rsid w:val="337BDFE7"/>
    <w:rsid w:val="33DD187B"/>
    <w:rsid w:val="33E6569C"/>
    <w:rsid w:val="33FF7BA1"/>
    <w:rsid w:val="34EFD27D"/>
    <w:rsid w:val="34FF6FD2"/>
    <w:rsid w:val="357F1E43"/>
    <w:rsid w:val="35EF601A"/>
    <w:rsid w:val="35F36B04"/>
    <w:rsid w:val="367FC090"/>
    <w:rsid w:val="36FC985A"/>
    <w:rsid w:val="36FF4A2F"/>
    <w:rsid w:val="375E290C"/>
    <w:rsid w:val="376F7AD6"/>
    <w:rsid w:val="37776873"/>
    <w:rsid w:val="3779B390"/>
    <w:rsid w:val="377BD898"/>
    <w:rsid w:val="378F98B8"/>
    <w:rsid w:val="37CFA238"/>
    <w:rsid w:val="37DB3E06"/>
    <w:rsid w:val="37DB9BEE"/>
    <w:rsid w:val="37DEF22E"/>
    <w:rsid w:val="37DF72D0"/>
    <w:rsid w:val="37FAFFB4"/>
    <w:rsid w:val="37FDC362"/>
    <w:rsid w:val="37FF598C"/>
    <w:rsid w:val="38DC774B"/>
    <w:rsid w:val="38E393A4"/>
    <w:rsid w:val="38E3DC16"/>
    <w:rsid w:val="38EBC403"/>
    <w:rsid w:val="399FD5D9"/>
    <w:rsid w:val="39B12F05"/>
    <w:rsid w:val="39BC00B2"/>
    <w:rsid w:val="39F7B5EC"/>
    <w:rsid w:val="39FE4111"/>
    <w:rsid w:val="39FF8BA2"/>
    <w:rsid w:val="3A7B0A57"/>
    <w:rsid w:val="3A8DA112"/>
    <w:rsid w:val="3AFF3167"/>
    <w:rsid w:val="3AFFCEA8"/>
    <w:rsid w:val="3B1368D1"/>
    <w:rsid w:val="3B3C1965"/>
    <w:rsid w:val="3B5F6FAE"/>
    <w:rsid w:val="3B74E515"/>
    <w:rsid w:val="3B9D860A"/>
    <w:rsid w:val="3BBEA018"/>
    <w:rsid w:val="3BBFB436"/>
    <w:rsid w:val="3BF69FE4"/>
    <w:rsid w:val="3BFE9397"/>
    <w:rsid w:val="3BFF8581"/>
    <w:rsid w:val="3C0E464B"/>
    <w:rsid w:val="3CBFD31B"/>
    <w:rsid w:val="3CD60E1D"/>
    <w:rsid w:val="3D6C1394"/>
    <w:rsid w:val="3D731056"/>
    <w:rsid w:val="3D7878B1"/>
    <w:rsid w:val="3D7D3035"/>
    <w:rsid w:val="3D7DA6B3"/>
    <w:rsid w:val="3D7F5ADF"/>
    <w:rsid w:val="3D8F7952"/>
    <w:rsid w:val="3DBC877B"/>
    <w:rsid w:val="3DBD2DDA"/>
    <w:rsid w:val="3DDC2014"/>
    <w:rsid w:val="3DDE0E8B"/>
    <w:rsid w:val="3DDFF056"/>
    <w:rsid w:val="3DE60A84"/>
    <w:rsid w:val="3DE65EF2"/>
    <w:rsid w:val="3DE75C78"/>
    <w:rsid w:val="3DF345B5"/>
    <w:rsid w:val="3DFC7C8B"/>
    <w:rsid w:val="3DFE8CB3"/>
    <w:rsid w:val="3DFEFAF8"/>
    <w:rsid w:val="3DFF2C13"/>
    <w:rsid w:val="3E52695D"/>
    <w:rsid w:val="3E6F5DD2"/>
    <w:rsid w:val="3EAF74DE"/>
    <w:rsid w:val="3EB10B9C"/>
    <w:rsid w:val="3EB7EF69"/>
    <w:rsid w:val="3EBF7567"/>
    <w:rsid w:val="3EBF8C4B"/>
    <w:rsid w:val="3EC8F88C"/>
    <w:rsid w:val="3EDB7B4F"/>
    <w:rsid w:val="3EDF11C9"/>
    <w:rsid w:val="3EEBF19F"/>
    <w:rsid w:val="3EEFB188"/>
    <w:rsid w:val="3EF6107E"/>
    <w:rsid w:val="3EFCD400"/>
    <w:rsid w:val="3EFF4E24"/>
    <w:rsid w:val="3EFF52E5"/>
    <w:rsid w:val="3EFF902A"/>
    <w:rsid w:val="3EFFFEBE"/>
    <w:rsid w:val="3F1735F9"/>
    <w:rsid w:val="3F1F6557"/>
    <w:rsid w:val="3F5D8B68"/>
    <w:rsid w:val="3F77D096"/>
    <w:rsid w:val="3F79466F"/>
    <w:rsid w:val="3F7B50FD"/>
    <w:rsid w:val="3F7B807E"/>
    <w:rsid w:val="3F7F6162"/>
    <w:rsid w:val="3F9F087A"/>
    <w:rsid w:val="3FA79A33"/>
    <w:rsid w:val="3FAAAB4A"/>
    <w:rsid w:val="3FAD093B"/>
    <w:rsid w:val="3FB45B8C"/>
    <w:rsid w:val="3FBCD9C7"/>
    <w:rsid w:val="3FBFBB0E"/>
    <w:rsid w:val="3FBFC283"/>
    <w:rsid w:val="3FD391DE"/>
    <w:rsid w:val="3FD55A7E"/>
    <w:rsid w:val="3FD6D411"/>
    <w:rsid w:val="3FDC78F7"/>
    <w:rsid w:val="3FDC8571"/>
    <w:rsid w:val="3FDF1B07"/>
    <w:rsid w:val="3FE710CA"/>
    <w:rsid w:val="3FE71ABD"/>
    <w:rsid w:val="3FEBCE07"/>
    <w:rsid w:val="3FECA828"/>
    <w:rsid w:val="3FED74C5"/>
    <w:rsid w:val="3FF4EB91"/>
    <w:rsid w:val="3FF61A54"/>
    <w:rsid w:val="3FF75652"/>
    <w:rsid w:val="3FF7AC63"/>
    <w:rsid w:val="3FFD3289"/>
    <w:rsid w:val="3FFD9BF3"/>
    <w:rsid w:val="3FFDD697"/>
    <w:rsid w:val="3FFDE501"/>
    <w:rsid w:val="3FFE0A32"/>
    <w:rsid w:val="3FFE4ABC"/>
    <w:rsid w:val="3FFE9A85"/>
    <w:rsid w:val="3FFF12A6"/>
    <w:rsid w:val="3FFF8270"/>
    <w:rsid w:val="3FFF97C5"/>
    <w:rsid w:val="43FCA2C1"/>
    <w:rsid w:val="451F6E3B"/>
    <w:rsid w:val="45E1392B"/>
    <w:rsid w:val="4657AA2F"/>
    <w:rsid w:val="46BC6903"/>
    <w:rsid w:val="472343C1"/>
    <w:rsid w:val="479DD4B9"/>
    <w:rsid w:val="47DFADCF"/>
    <w:rsid w:val="47E5F25D"/>
    <w:rsid w:val="47FB3907"/>
    <w:rsid w:val="49DF2715"/>
    <w:rsid w:val="4B2A05DE"/>
    <w:rsid w:val="4B7B8819"/>
    <w:rsid w:val="4BAFE18F"/>
    <w:rsid w:val="4BB78A38"/>
    <w:rsid w:val="4BFF9A2C"/>
    <w:rsid w:val="4C73223B"/>
    <w:rsid w:val="4CDEC47B"/>
    <w:rsid w:val="4CFFE34F"/>
    <w:rsid w:val="4D676DE8"/>
    <w:rsid w:val="4D9FE534"/>
    <w:rsid w:val="4DDA3DB4"/>
    <w:rsid w:val="4DDB93C9"/>
    <w:rsid w:val="4DDD92F7"/>
    <w:rsid w:val="4DFF8122"/>
    <w:rsid w:val="4EAFAE48"/>
    <w:rsid w:val="4EBF94BA"/>
    <w:rsid w:val="4ED8E9D2"/>
    <w:rsid w:val="4EDF1737"/>
    <w:rsid w:val="4EFFF3A9"/>
    <w:rsid w:val="4F5789A9"/>
    <w:rsid w:val="4F5A34BF"/>
    <w:rsid w:val="4F5A90DE"/>
    <w:rsid w:val="4F7E4856"/>
    <w:rsid w:val="4F7E7B19"/>
    <w:rsid w:val="4F7F168A"/>
    <w:rsid w:val="4F7F4FF3"/>
    <w:rsid w:val="4F7F5018"/>
    <w:rsid w:val="4FCF952A"/>
    <w:rsid w:val="4FD7E046"/>
    <w:rsid w:val="4FD7EB56"/>
    <w:rsid w:val="4FED7EB4"/>
    <w:rsid w:val="4FF70BAF"/>
    <w:rsid w:val="4FF77ED2"/>
    <w:rsid w:val="4FFE9B21"/>
    <w:rsid w:val="4FFF946C"/>
    <w:rsid w:val="50E316B5"/>
    <w:rsid w:val="51B745FC"/>
    <w:rsid w:val="527B1338"/>
    <w:rsid w:val="53573B65"/>
    <w:rsid w:val="537F8BF6"/>
    <w:rsid w:val="53BF28E7"/>
    <w:rsid w:val="53F735B6"/>
    <w:rsid w:val="54EA4FEB"/>
    <w:rsid w:val="54EDFA72"/>
    <w:rsid w:val="54EFED9E"/>
    <w:rsid w:val="54FBC894"/>
    <w:rsid w:val="55573B43"/>
    <w:rsid w:val="557778A5"/>
    <w:rsid w:val="557BCADB"/>
    <w:rsid w:val="55ED46C8"/>
    <w:rsid w:val="5654EE1E"/>
    <w:rsid w:val="565EA398"/>
    <w:rsid w:val="5675939E"/>
    <w:rsid w:val="56966C88"/>
    <w:rsid w:val="56BF7C88"/>
    <w:rsid w:val="56F70F86"/>
    <w:rsid w:val="56FD62BE"/>
    <w:rsid w:val="56FDC037"/>
    <w:rsid w:val="5775E534"/>
    <w:rsid w:val="579F64DF"/>
    <w:rsid w:val="57B9BCD3"/>
    <w:rsid w:val="57BD1BBC"/>
    <w:rsid w:val="57BD80CA"/>
    <w:rsid w:val="57BE2EEB"/>
    <w:rsid w:val="57BF5BE4"/>
    <w:rsid w:val="57DD6E64"/>
    <w:rsid w:val="57E75541"/>
    <w:rsid w:val="57EB0C6D"/>
    <w:rsid w:val="57F802C4"/>
    <w:rsid w:val="57FC0F01"/>
    <w:rsid w:val="57FD3EBF"/>
    <w:rsid w:val="57FFEDF8"/>
    <w:rsid w:val="58EFA330"/>
    <w:rsid w:val="59763091"/>
    <w:rsid w:val="59BBCDDD"/>
    <w:rsid w:val="59BE9405"/>
    <w:rsid w:val="59E77978"/>
    <w:rsid w:val="59EF0E39"/>
    <w:rsid w:val="5A7E6DB0"/>
    <w:rsid w:val="5A95D3EC"/>
    <w:rsid w:val="5AB70344"/>
    <w:rsid w:val="5ACF5B3E"/>
    <w:rsid w:val="5AF74F85"/>
    <w:rsid w:val="5B5B0FF0"/>
    <w:rsid w:val="5BAFE4B2"/>
    <w:rsid w:val="5BB40760"/>
    <w:rsid w:val="5BBE929E"/>
    <w:rsid w:val="5BD799AA"/>
    <w:rsid w:val="5BDF2E6C"/>
    <w:rsid w:val="5BED6D14"/>
    <w:rsid w:val="5BEFB283"/>
    <w:rsid w:val="5BF72AD9"/>
    <w:rsid w:val="5BFB50A2"/>
    <w:rsid w:val="5BFBC976"/>
    <w:rsid w:val="5BFDB082"/>
    <w:rsid w:val="5C3D0B10"/>
    <w:rsid w:val="5C5882AC"/>
    <w:rsid w:val="5C5DFF08"/>
    <w:rsid w:val="5CEFBEDD"/>
    <w:rsid w:val="5D39C310"/>
    <w:rsid w:val="5D6F5711"/>
    <w:rsid w:val="5DBFC579"/>
    <w:rsid w:val="5DDEF3AA"/>
    <w:rsid w:val="5DE3560C"/>
    <w:rsid w:val="5DEF1BBD"/>
    <w:rsid w:val="5DF309B9"/>
    <w:rsid w:val="5DF39E56"/>
    <w:rsid w:val="5DF7B687"/>
    <w:rsid w:val="5DFB4405"/>
    <w:rsid w:val="5DFEE909"/>
    <w:rsid w:val="5DFF2130"/>
    <w:rsid w:val="5E3F136F"/>
    <w:rsid w:val="5E4E3D87"/>
    <w:rsid w:val="5E739029"/>
    <w:rsid w:val="5E7823CE"/>
    <w:rsid w:val="5EAE0B8E"/>
    <w:rsid w:val="5EDA71EF"/>
    <w:rsid w:val="5EDB3E60"/>
    <w:rsid w:val="5EDBDFA7"/>
    <w:rsid w:val="5EF5D5A6"/>
    <w:rsid w:val="5EF773B8"/>
    <w:rsid w:val="5EFB6800"/>
    <w:rsid w:val="5EFF2E5A"/>
    <w:rsid w:val="5EFFDC1F"/>
    <w:rsid w:val="5F1A1DC6"/>
    <w:rsid w:val="5F306958"/>
    <w:rsid w:val="5F3D2095"/>
    <w:rsid w:val="5F6F2E2F"/>
    <w:rsid w:val="5F76CBFF"/>
    <w:rsid w:val="5F77A1A6"/>
    <w:rsid w:val="5F7A2255"/>
    <w:rsid w:val="5F7DE63D"/>
    <w:rsid w:val="5F7F3E78"/>
    <w:rsid w:val="5F7F4323"/>
    <w:rsid w:val="5F7F8528"/>
    <w:rsid w:val="5F7F95C0"/>
    <w:rsid w:val="5F7F9F31"/>
    <w:rsid w:val="5F7FDF68"/>
    <w:rsid w:val="5F9BFF3F"/>
    <w:rsid w:val="5FAF782E"/>
    <w:rsid w:val="5FAFC887"/>
    <w:rsid w:val="5FB5E1D3"/>
    <w:rsid w:val="5FB71BDA"/>
    <w:rsid w:val="5FB73F27"/>
    <w:rsid w:val="5FBD745F"/>
    <w:rsid w:val="5FBEEA63"/>
    <w:rsid w:val="5FBFDD9F"/>
    <w:rsid w:val="5FCB5E9D"/>
    <w:rsid w:val="5FE840A6"/>
    <w:rsid w:val="5FED6781"/>
    <w:rsid w:val="5FEEABF8"/>
    <w:rsid w:val="5FEF1A75"/>
    <w:rsid w:val="5FF2A92F"/>
    <w:rsid w:val="5FF794D0"/>
    <w:rsid w:val="5FFAD508"/>
    <w:rsid w:val="5FFB38A1"/>
    <w:rsid w:val="5FFB4A5C"/>
    <w:rsid w:val="5FFBF68D"/>
    <w:rsid w:val="5FFC1BED"/>
    <w:rsid w:val="5FFE86BC"/>
    <w:rsid w:val="5FFFD4DE"/>
    <w:rsid w:val="607DC1B6"/>
    <w:rsid w:val="60BE8FA3"/>
    <w:rsid w:val="612EF946"/>
    <w:rsid w:val="6177D8DA"/>
    <w:rsid w:val="61E7765A"/>
    <w:rsid w:val="61FFDC16"/>
    <w:rsid w:val="62F59481"/>
    <w:rsid w:val="633F8CD0"/>
    <w:rsid w:val="634F10D2"/>
    <w:rsid w:val="6357B02F"/>
    <w:rsid w:val="63D5A004"/>
    <w:rsid w:val="63DF4D20"/>
    <w:rsid w:val="63FF3CF1"/>
    <w:rsid w:val="63FFCB2E"/>
    <w:rsid w:val="643EFE3B"/>
    <w:rsid w:val="644F8CD2"/>
    <w:rsid w:val="659BC24F"/>
    <w:rsid w:val="65B61227"/>
    <w:rsid w:val="65EEFC46"/>
    <w:rsid w:val="65F96B96"/>
    <w:rsid w:val="65FBBFBE"/>
    <w:rsid w:val="65FE0F00"/>
    <w:rsid w:val="65FEF573"/>
    <w:rsid w:val="65FFD15B"/>
    <w:rsid w:val="65FFF9B5"/>
    <w:rsid w:val="66BF3A52"/>
    <w:rsid w:val="679BB0D5"/>
    <w:rsid w:val="679FEEE3"/>
    <w:rsid w:val="67A95A91"/>
    <w:rsid w:val="67AE81E3"/>
    <w:rsid w:val="67BA2FDC"/>
    <w:rsid w:val="67D7CBF0"/>
    <w:rsid w:val="67F5B6EC"/>
    <w:rsid w:val="67F69EEF"/>
    <w:rsid w:val="67FF121A"/>
    <w:rsid w:val="67FF8069"/>
    <w:rsid w:val="697ED02C"/>
    <w:rsid w:val="69DF0DC0"/>
    <w:rsid w:val="69EBD168"/>
    <w:rsid w:val="6A33068A"/>
    <w:rsid w:val="6A5F98D6"/>
    <w:rsid w:val="6A6BFA60"/>
    <w:rsid w:val="6ABD4B70"/>
    <w:rsid w:val="6AF622DA"/>
    <w:rsid w:val="6AF791A3"/>
    <w:rsid w:val="6AFB4DC3"/>
    <w:rsid w:val="6B3FBE15"/>
    <w:rsid w:val="6B60ADB4"/>
    <w:rsid w:val="6B6E9699"/>
    <w:rsid w:val="6BB708FA"/>
    <w:rsid w:val="6BBF63A4"/>
    <w:rsid w:val="6BBF7E13"/>
    <w:rsid w:val="6BBFAFA8"/>
    <w:rsid w:val="6BC7EE68"/>
    <w:rsid w:val="6BDFB0BD"/>
    <w:rsid w:val="6BDFF2A3"/>
    <w:rsid w:val="6BED8F1F"/>
    <w:rsid w:val="6BEF68C6"/>
    <w:rsid w:val="6BEFB159"/>
    <w:rsid w:val="6BF3B603"/>
    <w:rsid w:val="6BFCD284"/>
    <w:rsid w:val="6BFDA0D6"/>
    <w:rsid w:val="6BFF554D"/>
    <w:rsid w:val="6C35A6EE"/>
    <w:rsid w:val="6CE91DAE"/>
    <w:rsid w:val="6CEF5FE7"/>
    <w:rsid w:val="6CFA96D2"/>
    <w:rsid w:val="6CFAADAD"/>
    <w:rsid w:val="6CFE1DC1"/>
    <w:rsid w:val="6D77EAD3"/>
    <w:rsid w:val="6D7A0CAB"/>
    <w:rsid w:val="6D7DE775"/>
    <w:rsid w:val="6D9B31F3"/>
    <w:rsid w:val="6DAF7325"/>
    <w:rsid w:val="6DB79EE5"/>
    <w:rsid w:val="6DBC15DD"/>
    <w:rsid w:val="6DBC3D94"/>
    <w:rsid w:val="6DBF8687"/>
    <w:rsid w:val="6DCFEAF0"/>
    <w:rsid w:val="6DDFA27C"/>
    <w:rsid w:val="6DF65B43"/>
    <w:rsid w:val="6DFC78E4"/>
    <w:rsid w:val="6E5BC8C7"/>
    <w:rsid w:val="6E7E7703"/>
    <w:rsid w:val="6EAE0CDB"/>
    <w:rsid w:val="6EBB844F"/>
    <w:rsid w:val="6EC5CA68"/>
    <w:rsid w:val="6ECF683B"/>
    <w:rsid w:val="6ED9DDA7"/>
    <w:rsid w:val="6EDF44A9"/>
    <w:rsid w:val="6EEBA535"/>
    <w:rsid w:val="6EED9BE7"/>
    <w:rsid w:val="6EEFADFE"/>
    <w:rsid w:val="6EF5A7A3"/>
    <w:rsid w:val="6EFB1570"/>
    <w:rsid w:val="6EFBFFD1"/>
    <w:rsid w:val="6EFF4E53"/>
    <w:rsid w:val="6EFFECAD"/>
    <w:rsid w:val="6EFFF383"/>
    <w:rsid w:val="6F191DC6"/>
    <w:rsid w:val="6F1F9E80"/>
    <w:rsid w:val="6F2B2944"/>
    <w:rsid w:val="6F4D359C"/>
    <w:rsid w:val="6F55241E"/>
    <w:rsid w:val="6F5B789E"/>
    <w:rsid w:val="6F6E7714"/>
    <w:rsid w:val="6F796750"/>
    <w:rsid w:val="6F7BC310"/>
    <w:rsid w:val="6F7CC029"/>
    <w:rsid w:val="6F7F491D"/>
    <w:rsid w:val="6F80780E"/>
    <w:rsid w:val="6F87E8E8"/>
    <w:rsid w:val="6F97970A"/>
    <w:rsid w:val="6F9F0378"/>
    <w:rsid w:val="6FB15869"/>
    <w:rsid w:val="6FB9621C"/>
    <w:rsid w:val="6FBC764F"/>
    <w:rsid w:val="6FBE68DF"/>
    <w:rsid w:val="6FBF0EF5"/>
    <w:rsid w:val="6FBF1100"/>
    <w:rsid w:val="6FBF1EA8"/>
    <w:rsid w:val="6FBFD831"/>
    <w:rsid w:val="6FC8BD9F"/>
    <w:rsid w:val="6FCEFC19"/>
    <w:rsid w:val="6FCFCCF7"/>
    <w:rsid w:val="6FDA9534"/>
    <w:rsid w:val="6FDB5AB3"/>
    <w:rsid w:val="6FDBF4AD"/>
    <w:rsid w:val="6FDE0EAC"/>
    <w:rsid w:val="6FDE4B44"/>
    <w:rsid w:val="6FDF75E4"/>
    <w:rsid w:val="6FDFC0FF"/>
    <w:rsid w:val="6FE783EA"/>
    <w:rsid w:val="6FE96F04"/>
    <w:rsid w:val="6FF77443"/>
    <w:rsid w:val="6FFAF224"/>
    <w:rsid w:val="6FFB4423"/>
    <w:rsid w:val="6FFB8EE0"/>
    <w:rsid w:val="6FFD260F"/>
    <w:rsid w:val="6FFE295A"/>
    <w:rsid w:val="6FFEE9AB"/>
    <w:rsid w:val="6FFF7988"/>
    <w:rsid w:val="6FFF9BB4"/>
    <w:rsid w:val="6FFFE24F"/>
    <w:rsid w:val="7039ECAA"/>
    <w:rsid w:val="70F77BA1"/>
    <w:rsid w:val="71DB6D3C"/>
    <w:rsid w:val="726F1759"/>
    <w:rsid w:val="7276484A"/>
    <w:rsid w:val="72F7837E"/>
    <w:rsid w:val="72FDA882"/>
    <w:rsid w:val="72FDEA66"/>
    <w:rsid w:val="72FF39BB"/>
    <w:rsid w:val="7328BCCF"/>
    <w:rsid w:val="734F2289"/>
    <w:rsid w:val="737CC34E"/>
    <w:rsid w:val="739B7859"/>
    <w:rsid w:val="73DDE79A"/>
    <w:rsid w:val="73E81929"/>
    <w:rsid w:val="73ECB867"/>
    <w:rsid w:val="73EF6D85"/>
    <w:rsid w:val="73F59666"/>
    <w:rsid w:val="73FB5647"/>
    <w:rsid w:val="73FBDFFC"/>
    <w:rsid w:val="74533DC4"/>
    <w:rsid w:val="74D70B89"/>
    <w:rsid w:val="74EE4975"/>
    <w:rsid w:val="74EE806E"/>
    <w:rsid w:val="74F5D2A7"/>
    <w:rsid w:val="74FD7287"/>
    <w:rsid w:val="755B852A"/>
    <w:rsid w:val="755E6AEE"/>
    <w:rsid w:val="7578B7EB"/>
    <w:rsid w:val="759F33B8"/>
    <w:rsid w:val="75B0A416"/>
    <w:rsid w:val="75EC50B8"/>
    <w:rsid w:val="75F23CA9"/>
    <w:rsid w:val="75F7C0DD"/>
    <w:rsid w:val="75FB70AF"/>
    <w:rsid w:val="75FBC9CD"/>
    <w:rsid w:val="75FC0DA1"/>
    <w:rsid w:val="75FC9050"/>
    <w:rsid w:val="75FDC626"/>
    <w:rsid w:val="75FFACD1"/>
    <w:rsid w:val="766CF184"/>
    <w:rsid w:val="767C5A5E"/>
    <w:rsid w:val="767E4DB7"/>
    <w:rsid w:val="76BA8FAF"/>
    <w:rsid w:val="76BF0480"/>
    <w:rsid w:val="76DD7AA8"/>
    <w:rsid w:val="76DF8385"/>
    <w:rsid w:val="76F7A2DB"/>
    <w:rsid w:val="76FB93CD"/>
    <w:rsid w:val="76FF51C4"/>
    <w:rsid w:val="77275E04"/>
    <w:rsid w:val="772DFA42"/>
    <w:rsid w:val="772ED380"/>
    <w:rsid w:val="77392AC0"/>
    <w:rsid w:val="773BDC6E"/>
    <w:rsid w:val="773D39D7"/>
    <w:rsid w:val="774FE6AF"/>
    <w:rsid w:val="7759AC87"/>
    <w:rsid w:val="7763643D"/>
    <w:rsid w:val="776F5F70"/>
    <w:rsid w:val="776FCB53"/>
    <w:rsid w:val="777246FB"/>
    <w:rsid w:val="7776B91C"/>
    <w:rsid w:val="777819AE"/>
    <w:rsid w:val="7779000D"/>
    <w:rsid w:val="777B481C"/>
    <w:rsid w:val="777F4585"/>
    <w:rsid w:val="777FACB0"/>
    <w:rsid w:val="779AB8A8"/>
    <w:rsid w:val="779BC1CD"/>
    <w:rsid w:val="77A7E27A"/>
    <w:rsid w:val="77AFC932"/>
    <w:rsid w:val="77BD8869"/>
    <w:rsid w:val="77BF99FF"/>
    <w:rsid w:val="77CACE1F"/>
    <w:rsid w:val="77DA64A9"/>
    <w:rsid w:val="77DF0672"/>
    <w:rsid w:val="77DF6C11"/>
    <w:rsid w:val="77E660FD"/>
    <w:rsid w:val="77E77C90"/>
    <w:rsid w:val="77EB1856"/>
    <w:rsid w:val="77ED0048"/>
    <w:rsid w:val="77EF679D"/>
    <w:rsid w:val="77F2958F"/>
    <w:rsid w:val="77F3F51D"/>
    <w:rsid w:val="77F6F4B4"/>
    <w:rsid w:val="77FA0666"/>
    <w:rsid w:val="77FB1A0C"/>
    <w:rsid w:val="77FB3F27"/>
    <w:rsid w:val="77FBCD0A"/>
    <w:rsid w:val="77FF2509"/>
    <w:rsid w:val="77FF65AA"/>
    <w:rsid w:val="77FFAC9F"/>
    <w:rsid w:val="77FFBACC"/>
    <w:rsid w:val="786A3B97"/>
    <w:rsid w:val="7875491A"/>
    <w:rsid w:val="789EF5BE"/>
    <w:rsid w:val="78BF0E3B"/>
    <w:rsid w:val="78BF1AD2"/>
    <w:rsid w:val="78DF23FB"/>
    <w:rsid w:val="78F5A1E4"/>
    <w:rsid w:val="78F73B58"/>
    <w:rsid w:val="78FBD0F7"/>
    <w:rsid w:val="792BF969"/>
    <w:rsid w:val="793EEA83"/>
    <w:rsid w:val="79599DF4"/>
    <w:rsid w:val="79B72859"/>
    <w:rsid w:val="79BE94A7"/>
    <w:rsid w:val="79BF9B5E"/>
    <w:rsid w:val="79DF9AD3"/>
    <w:rsid w:val="79EA7D52"/>
    <w:rsid w:val="79F5D6DA"/>
    <w:rsid w:val="79F9D3D5"/>
    <w:rsid w:val="79FB13EE"/>
    <w:rsid w:val="79FE1BAF"/>
    <w:rsid w:val="79FECF56"/>
    <w:rsid w:val="79FFF088"/>
    <w:rsid w:val="7A6700FE"/>
    <w:rsid w:val="7A9D9C47"/>
    <w:rsid w:val="7AA756DB"/>
    <w:rsid w:val="7AB97258"/>
    <w:rsid w:val="7ABB4C2B"/>
    <w:rsid w:val="7ABD995D"/>
    <w:rsid w:val="7ABEA7EC"/>
    <w:rsid w:val="7AD7A0B7"/>
    <w:rsid w:val="7ADEE367"/>
    <w:rsid w:val="7AE8453F"/>
    <w:rsid w:val="7AEDCC75"/>
    <w:rsid w:val="7AF13101"/>
    <w:rsid w:val="7AF35BAC"/>
    <w:rsid w:val="7AF7BC31"/>
    <w:rsid w:val="7AFA8087"/>
    <w:rsid w:val="7AFB61B8"/>
    <w:rsid w:val="7AFCFE4B"/>
    <w:rsid w:val="7B3B2414"/>
    <w:rsid w:val="7B47A2A3"/>
    <w:rsid w:val="7B56A42C"/>
    <w:rsid w:val="7B57471A"/>
    <w:rsid w:val="7B5F43E2"/>
    <w:rsid w:val="7B5F6666"/>
    <w:rsid w:val="7B65440E"/>
    <w:rsid w:val="7B6A6553"/>
    <w:rsid w:val="7B73CBBD"/>
    <w:rsid w:val="7B7DE545"/>
    <w:rsid w:val="7B7F1277"/>
    <w:rsid w:val="7B7F6B90"/>
    <w:rsid w:val="7B7FA2AC"/>
    <w:rsid w:val="7B7FFEC8"/>
    <w:rsid w:val="7B9FACDF"/>
    <w:rsid w:val="7BA5DB6A"/>
    <w:rsid w:val="7BAF216E"/>
    <w:rsid w:val="7BB63813"/>
    <w:rsid w:val="7BB7BB87"/>
    <w:rsid w:val="7BBE9B63"/>
    <w:rsid w:val="7BBF5C7C"/>
    <w:rsid w:val="7BC7429D"/>
    <w:rsid w:val="7BDC0764"/>
    <w:rsid w:val="7BDF26AA"/>
    <w:rsid w:val="7BDF9E48"/>
    <w:rsid w:val="7BE7168E"/>
    <w:rsid w:val="7BEF8D69"/>
    <w:rsid w:val="7BF3C789"/>
    <w:rsid w:val="7BF3D08F"/>
    <w:rsid w:val="7BF76539"/>
    <w:rsid w:val="7BFC3260"/>
    <w:rsid w:val="7BFC7BDF"/>
    <w:rsid w:val="7BFDC4CB"/>
    <w:rsid w:val="7BFDEECF"/>
    <w:rsid w:val="7BFE26B1"/>
    <w:rsid w:val="7BFEF50C"/>
    <w:rsid w:val="7BFF1A48"/>
    <w:rsid w:val="7BFF2E47"/>
    <w:rsid w:val="7BFF5CCD"/>
    <w:rsid w:val="7BFFC17A"/>
    <w:rsid w:val="7BFFD09F"/>
    <w:rsid w:val="7C5EFF1D"/>
    <w:rsid w:val="7C7DD31D"/>
    <w:rsid w:val="7C7F3721"/>
    <w:rsid w:val="7C973165"/>
    <w:rsid w:val="7C9B9336"/>
    <w:rsid w:val="7CB79248"/>
    <w:rsid w:val="7CBAB211"/>
    <w:rsid w:val="7CBFBC79"/>
    <w:rsid w:val="7CCE060B"/>
    <w:rsid w:val="7CEC4EA9"/>
    <w:rsid w:val="7CF1F04A"/>
    <w:rsid w:val="7CF3BEE1"/>
    <w:rsid w:val="7CF62BC4"/>
    <w:rsid w:val="7CF742D6"/>
    <w:rsid w:val="7CFB0DB9"/>
    <w:rsid w:val="7CFE65A8"/>
    <w:rsid w:val="7CFF1606"/>
    <w:rsid w:val="7CFF29B1"/>
    <w:rsid w:val="7CFFF1AB"/>
    <w:rsid w:val="7D37225B"/>
    <w:rsid w:val="7D576760"/>
    <w:rsid w:val="7D5DE503"/>
    <w:rsid w:val="7D5FA44D"/>
    <w:rsid w:val="7D7B4A06"/>
    <w:rsid w:val="7D7E6819"/>
    <w:rsid w:val="7D7F030E"/>
    <w:rsid w:val="7D7F1374"/>
    <w:rsid w:val="7D7FBD4E"/>
    <w:rsid w:val="7D8CA8F1"/>
    <w:rsid w:val="7D8F1B62"/>
    <w:rsid w:val="7D9B7980"/>
    <w:rsid w:val="7D9E20FB"/>
    <w:rsid w:val="7DABC148"/>
    <w:rsid w:val="7DAF87DC"/>
    <w:rsid w:val="7DB58C98"/>
    <w:rsid w:val="7DBFDF1D"/>
    <w:rsid w:val="7DCF4F45"/>
    <w:rsid w:val="7DCFE3E7"/>
    <w:rsid w:val="7DD32F6C"/>
    <w:rsid w:val="7DD6E4C8"/>
    <w:rsid w:val="7DD882C9"/>
    <w:rsid w:val="7DD90B58"/>
    <w:rsid w:val="7DDB7F24"/>
    <w:rsid w:val="7DDBA11D"/>
    <w:rsid w:val="7DDF3233"/>
    <w:rsid w:val="7DDFC2D6"/>
    <w:rsid w:val="7DDFEBFE"/>
    <w:rsid w:val="7DE1772F"/>
    <w:rsid w:val="7DE742D4"/>
    <w:rsid w:val="7DEDF47C"/>
    <w:rsid w:val="7DEF697E"/>
    <w:rsid w:val="7DEF78A2"/>
    <w:rsid w:val="7DEF84D2"/>
    <w:rsid w:val="7DEFCC43"/>
    <w:rsid w:val="7DF56CC1"/>
    <w:rsid w:val="7DF5BCA7"/>
    <w:rsid w:val="7DF96615"/>
    <w:rsid w:val="7DF9DB29"/>
    <w:rsid w:val="7DFB9F36"/>
    <w:rsid w:val="7DFBC347"/>
    <w:rsid w:val="7DFCAC5D"/>
    <w:rsid w:val="7DFCC6F2"/>
    <w:rsid w:val="7DFDB9B5"/>
    <w:rsid w:val="7DFF01CD"/>
    <w:rsid w:val="7DFF05F8"/>
    <w:rsid w:val="7DFF2BEA"/>
    <w:rsid w:val="7DFF2CA0"/>
    <w:rsid w:val="7DFF3C39"/>
    <w:rsid w:val="7DFFA6DE"/>
    <w:rsid w:val="7DFFB43A"/>
    <w:rsid w:val="7E5F8E45"/>
    <w:rsid w:val="7E655E06"/>
    <w:rsid w:val="7E7F0B85"/>
    <w:rsid w:val="7E90671E"/>
    <w:rsid w:val="7EB3BA73"/>
    <w:rsid w:val="7EB8B355"/>
    <w:rsid w:val="7EBB85DB"/>
    <w:rsid w:val="7EBF3DC9"/>
    <w:rsid w:val="7EBFA8AC"/>
    <w:rsid w:val="7EBFDB25"/>
    <w:rsid w:val="7ED7CBE7"/>
    <w:rsid w:val="7EDA5264"/>
    <w:rsid w:val="7EDDE79A"/>
    <w:rsid w:val="7EDE3201"/>
    <w:rsid w:val="7EDFD82C"/>
    <w:rsid w:val="7EE3ECCF"/>
    <w:rsid w:val="7EE7E794"/>
    <w:rsid w:val="7EED56DE"/>
    <w:rsid w:val="7EEF0F0D"/>
    <w:rsid w:val="7EF2FC45"/>
    <w:rsid w:val="7EF5FAD9"/>
    <w:rsid w:val="7EF702D3"/>
    <w:rsid w:val="7EF7AA8B"/>
    <w:rsid w:val="7EF8E457"/>
    <w:rsid w:val="7EFB506B"/>
    <w:rsid w:val="7EFB6706"/>
    <w:rsid w:val="7EFBB0D4"/>
    <w:rsid w:val="7EFD04A5"/>
    <w:rsid w:val="7EFE653C"/>
    <w:rsid w:val="7EFF06E2"/>
    <w:rsid w:val="7EFF2A09"/>
    <w:rsid w:val="7EFF40D8"/>
    <w:rsid w:val="7EFF4246"/>
    <w:rsid w:val="7EFF46D3"/>
    <w:rsid w:val="7EFF6C40"/>
    <w:rsid w:val="7EFF7CB1"/>
    <w:rsid w:val="7EFFB5C7"/>
    <w:rsid w:val="7F2CA348"/>
    <w:rsid w:val="7F2E2554"/>
    <w:rsid w:val="7F32F09B"/>
    <w:rsid w:val="7F3EB5BB"/>
    <w:rsid w:val="7F3F8CFD"/>
    <w:rsid w:val="7F57F73C"/>
    <w:rsid w:val="7F5A7D31"/>
    <w:rsid w:val="7F5B0650"/>
    <w:rsid w:val="7F5B8128"/>
    <w:rsid w:val="7F5BEDDA"/>
    <w:rsid w:val="7F5D6B75"/>
    <w:rsid w:val="7F5D7871"/>
    <w:rsid w:val="7F6D2373"/>
    <w:rsid w:val="7F6D5638"/>
    <w:rsid w:val="7F6F6D1B"/>
    <w:rsid w:val="7F6FD7D9"/>
    <w:rsid w:val="7F6FDAD4"/>
    <w:rsid w:val="7F7646BA"/>
    <w:rsid w:val="7F76E739"/>
    <w:rsid w:val="7F7A302C"/>
    <w:rsid w:val="7F7B4EBC"/>
    <w:rsid w:val="7F7BD655"/>
    <w:rsid w:val="7F7DA961"/>
    <w:rsid w:val="7F7DD80C"/>
    <w:rsid w:val="7F7E1207"/>
    <w:rsid w:val="7F7E4E1A"/>
    <w:rsid w:val="7F7EE5B9"/>
    <w:rsid w:val="7F86313A"/>
    <w:rsid w:val="7F8E85E9"/>
    <w:rsid w:val="7F92AB28"/>
    <w:rsid w:val="7F9C66FD"/>
    <w:rsid w:val="7FA318E5"/>
    <w:rsid w:val="7FA6E7AD"/>
    <w:rsid w:val="7FAA0DDE"/>
    <w:rsid w:val="7FAFA482"/>
    <w:rsid w:val="7FAFDFB1"/>
    <w:rsid w:val="7FB11176"/>
    <w:rsid w:val="7FB6831F"/>
    <w:rsid w:val="7FB7EE17"/>
    <w:rsid w:val="7FB95ACC"/>
    <w:rsid w:val="7FBB29D4"/>
    <w:rsid w:val="7FBB4691"/>
    <w:rsid w:val="7FBC66AF"/>
    <w:rsid w:val="7FBD0D06"/>
    <w:rsid w:val="7FBD645C"/>
    <w:rsid w:val="7FBE7C73"/>
    <w:rsid w:val="7FBEAA10"/>
    <w:rsid w:val="7FBF9C85"/>
    <w:rsid w:val="7FBFC5D5"/>
    <w:rsid w:val="7FBFDBFC"/>
    <w:rsid w:val="7FC35312"/>
    <w:rsid w:val="7FC7596B"/>
    <w:rsid w:val="7FCB1DF1"/>
    <w:rsid w:val="7FCD862F"/>
    <w:rsid w:val="7FCF3168"/>
    <w:rsid w:val="7FCF7309"/>
    <w:rsid w:val="7FCFCB45"/>
    <w:rsid w:val="7FD6417A"/>
    <w:rsid w:val="7FD81ADB"/>
    <w:rsid w:val="7FDAA8B2"/>
    <w:rsid w:val="7FDB5A2B"/>
    <w:rsid w:val="7FDBB8C4"/>
    <w:rsid w:val="7FDBDDAF"/>
    <w:rsid w:val="7FDD0A96"/>
    <w:rsid w:val="7FDD4430"/>
    <w:rsid w:val="7FDDEA7C"/>
    <w:rsid w:val="7FDE4A2F"/>
    <w:rsid w:val="7FDF0086"/>
    <w:rsid w:val="7FDF0658"/>
    <w:rsid w:val="7FDF38B3"/>
    <w:rsid w:val="7FDF83F3"/>
    <w:rsid w:val="7FDFBF93"/>
    <w:rsid w:val="7FDFC21F"/>
    <w:rsid w:val="7FDFD28D"/>
    <w:rsid w:val="7FE140B1"/>
    <w:rsid w:val="7FE3352C"/>
    <w:rsid w:val="7FE3DA20"/>
    <w:rsid w:val="7FE878CE"/>
    <w:rsid w:val="7FEA439B"/>
    <w:rsid w:val="7FEB4378"/>
    <w:rsid w:val="7FEBD3E9"/>
    <w:rsid w:val="7FEC0A56"/>
    <w:rsid w:val="7FEC6F66"/>
    <w:rsid w:val="7FEC9378"/>
    <w:rsid w:val="7FECF31C"/>
    <w:rsid w:val="7FEF2B8E"/>
    <w:rsid w:val="7FEF2F69"/>
    <w:rsid w:val="7FEF382A"/>
    <w:rsid w:val="7FEF6A0F"/>
    <w:rsid w:val="7FEF78CD"/>
    <w:rsid w:val="7FEFE815"/>
    <w:rsid w:val="7FEFE981"/>
    <w:rsid w:val="7FF0A7D2"/>
    <w:rsid w:val="7FF2B193"/>
    <w:rsid w:val="7FF3A17A"/>
    <w:rsid w:val="7FF5009F"/>
    <w:rsid w:val="7FF5C794"/>
    <w:rsid w:val="7FF60B91"/>
    <w:rsid w:val="7FF69848"/>
    <w:rsid w:val="7FF71FBB"/>
    <w:rsid w:val="7FF74D34"/>
    <w:rsid w:val="7FF77791"/>
    <w:rsid w:val="7FF77AF2"/>
    <w:rsid w:val="7FF78895"/>
    <w:rsid w:val="7FF7EC7A"/>
    <w:rsid w:val="7FF97060"/>
    <w:rsid w:val="7FFBF334"/>
    <w:rsid w:val="7FFC0816"/>
    <w:rsid w:val="7FFC1D11"/>
    <w:rsid w:val="7FFC6932"/>
    <w:rsid w:val="7FFD2F6A"/>
    <w:rsid w:val="7FFD53F4"/>
    <w:rsid w:val="7FFD5721"/>
    <w:rsid w:val="7FFD7669"/>
    <w:rsid w:val="7FFE026C"/>
    <w:rsid w:val="7FFE103C"/>
    <w:rsid w:val="7FFE225B"/>
    <w:rsid w:val="7FFE287E"/>
    <w:rsid w:val="7FFE302C"/>
    <w:rsid w:val="7FFE5053"/>
    <w:rsid w:val="7FFE61C9"/>
    <w:rsid w:val="7FFE6688"/>
    <w:rsid w:val="7FFEB453"/>
    <w:rsid w:val="7FFECC8A"/>
    <w:rsid w:val="7FFEE6B8"/>
    <w:rsid w:val="7FFF1FC1"/>
    <w:rsid w:val="7FFF522B"/>
    <w:rsid w:val="7FFF6D1C"/>
    <w:rsid w:val="7FFF8B18"/>
    <w:rsid w:val="7FFFA394"/>
    <w:rsid w:val="7FFFA491"/>
    <w:rsid w:val="7FFFAC31"/>
    <w:rsid w:val="7FFFBAC9"/>
    <w:rsid w:val="7FFFD2E7"/>
    <w:rsid w:val="7FFFEB26"/>
    <w:rsid w:val="7FFFECEA"/>
    <w:rsid w:val="7FFFF021"/>
    <w:rsid w:val="7FFFF89B"/>
    <w:rsid w:val="83EDCB1E"/>
    <w:rsid w:val="8433F48E"/>
    <w:rsid w:val="84FBAD5B"/>
    <w:rsid w:val="89F494ED"/>
    <w:rsid w:val="8B3F0F83"/>
    <w:rsid w:val="8BD740C5"/>
    <w:rsid w:val="8BDF3075"/>
    <w:rsid w:val="8D7E379C"/>
    <w:rsid w:val="8E77271D"/>
    <w:rsid w:val="8E7B8AE1"/>
    <w:rsid w:val="8EB19CD1"/>
    <w:rsid w:val="8EF67EE5"/>
    <w:rsid w:val="8FBBD557"/>
    <w:rsid w:val="8FBF7567"/>
    <w:rsid w:val="8FCBF7AC"/>
    <w:rsid w:val="8FD71C9D"/>
    <w:rsid w:val="8FF55852"/>
    <w:rsid w:val="90BE1A24"/>
    <w:rsid w:val="91FF8F11"/>
    <w:rsid w:val="93DD2074"/>
    <w:rsid w:val="95F11215"/>
    <w:rsid w:val="96BF8FA9"/>
    <w:rsid w:val="96F75AB9"/>
    <w:rsid w:val="97AEAC3C"/>
    <w:rsid w:val="97FCA545"/>
    <w:rsid w:val="97FE0B1D"/>
    <w:rsid w:val="99EC5F59"/>
    <w:rsid w:val="99FBD2EF"/>
    <w:rsid w:val="9A9F7983"/>
    <w:rsid w:val="9B7572B6"/>
    <w:rsid w:val="9BCD0B3E"/>
    <w:rsid w:val="9BE554D3"/>
    <w:rsid w:val="9BFBFDE0"/>
    <w:rsid w:val="9BFFB6BE"/>
    <w:rsid w:val="9C7DA803"/>
    <w:rsid w:val="9D774409"/>
    <w:rsid w:val="9D8FB216"/>
    <w:rsid w:val="9DE7D21A"/>
    <w:rsid w:val="9DFE0A0C"/>
    <w:rsid w:val="9E675511"/>
    <w:rsid w:val="9E7F3170"/>
    <w:rsid w:val="9EE13D01"/>
    <w:rsid w:val="9EFF4C86"/>
    <w:rsid w:val="9F76B568"/>
    <w:rsid w:val="9FBFA1D8"/>
    <w:rsid w:val="9FCFD4AC"/>
    <w:rsid w:val="9FDD88BA"/>
    <w:rsid w:val="9FDE38A2"/>
    <w:rsid w:val="9FEE69B3"/>
    <w:rsid w:val="9FEECA37"/>
    <w:rsid w:val="9FF74241"/>
    <w:rsid w:val="9FF7B74E"/>
    <w:rsid w:val="9FFB121E"/>
    <w:rsid w:val="9FFD6709"/>
    <w:rsid w:val="A06DDD3C"/>
    <w:rsid w:val="A3AF4E7D"/>
    <w:rsid w:val="A4DDDF2D"/>
    <w:rsid w:val="A5AF2D6A"/>
    <w:rsid w:val="A5EBB8D2"/>
    <w:rsid w:val="A65F5EA1"/>
    <w:rsid w:val="A69EA823"/>
    <w:rsid w:val="A7BDBB28"/>
    <w:rsid w:val="A7BF87CC"/>
    <w:rsid w:val="A7DB99C6"/>
    <w:rsid w:val="A7EFC6AB"/>
    <w:rsid w:val="A7F33F5A"/>
    <w:rsid w:val="A7FD3BC4"/>
    <w:rsid w:val="A7FE9D9B"/>
    <w:rsid w:val="A7FF04B1"/>
    <w:rsid w:val="A7FF53DC"/>
    <w:rsid w:val="A7FF6DF6"/>
    <w:rsid w:val="A7FF87F4"/>
    <w:rsid w:val="A9EFEA8C"/>
    <w:rsid w:val="A9F5A011"/>
    <w:rsid w:val="A9FF10AD"/>
    <w:rsid w:val="AA7DC182"/>
    <w:rsid w:val="AAAD8B7F"/>
    <w:rsid w:val="AADAAE7E"/>
    <w:rsid w:val="AADF4FAA"/>
    <w:rsid w:val="AAFB99B0"/>
    <w:rsid w:val="ABDF9C65"/>
    <w:rsid w:val="ACBF37D1"/>
    <w:rsid w:val="ADBD0FD1"/>
    <w:rsid w:val="ADDF3481"/>
    <w:rsid w:val="ADFB1434"/>
    <w:rsid w:val="ADFDF994"/>
    <w:rsid w:val="AE1C27AC"/>
    <w:rsid w:val="AE6A89BF"/>
    <w:rsid w:val="AE6E7B8E"/>
    <w:rsid w:val="AEF577D8"/>
    <w:rsid w:val="AEFE7918"/>
    <w:rsid w:val="AF0A636E"/>
    <w:rsid w:val="AF7E407F"/>
    <w:rsid w:val="AFAA99AB"/>
    <w:rsid w:val="AFAF079B"/>
    <w:rsid w:val="AFB698FC"/>
    <w:rsid w:val="AFBF9A5F"/>
    <w:rsid w:val="AFCD45C3"/>
    <w:rsid w:val="AFDB4FF7"/>
    <w:rsid w:val="AFE7CCFD"/>
    <w:rsid w:val="AFEA5D94"/>
    <w:rsid w:val="AFFBE715"/>
    <w:rsid w:val="AFFFE8A0"/>
    <w:rsid w:val="B168DF17"/>
    <w:rsid w:val="B16F03A2"/>
    <w:rsid w:val="B1CD04E0"/>
    <w:rsid w:val="B1EF88A2"/>
    <w:rsid w:val="B3B7F610"/>
    <w:rsid w:val="B3BF3F45"/>
    <w:rsid w:val="B3DF34AF"/>
    <w:rsid w:val="B3EEEA80"/>
    <w:rsid w:val="B3FFDB67"/>
    <w:rsid w:val="B4AAA130"/>
    <w:rsid w:val="B4BF9BF9"/>
    <w:rsid w:val="B57EBFB5"/>
    <w:rsid w:val="B57F59F0"/>
    <w:rsid w:val="B597B540"/>
    <w:rsid w:val="B5DB998A"/>
    <w:rsid w:val="B5DF1828"/>
    <w:rsid w:val="B5DF557B"/>
    <w:rsid w:val="B6D34297"/>
    <w:rsid w:val="B6F56BFD"/>
    <w:rsid w:val="B6F7FF7C"/>
    <w:rsid w:val="B6F81B1D"/>
    <w:rsid w:val="B7537227"/>
    <w:rsid w:val="B77542F2"/>
    <w:rsid w:val="B7A7AF17"/>
    <w:rsid w:val="B7B48236"/>
    <w:rsid w:val="B7B78AF1"/>
    <w:rsid w:val="B7BD4D14"/>
    <w:rsid w:val="B7DE2159"/>
    <w:rsid w:val="B7EEAE45"/>
    <w:rsid w:val="B7FDFE0A"/>
    <w:rsid w:val="B7FEDE8E"/>
    <w:rsid w:val="B7FFB20E"/>
    <w:rsid w:val="B7FFC1D6"/>
    <w:rsid w:val="B85D9AA4"/>
    <w:rsid w:val="B8CFDE47"/>
    <w:rsid w:val="B9487140"/>
    <w:rsid w:val="B96C4646"/>
    <w:rsid w:val="B9AD07BF"/>
    <w:rsid w:val="B9AF850E"/>
    <w:rsid w:val="B9E79449"/>
    <w:rsid w:val="B9EF69C0"/>
    <w:rsid w:val="B9FB675B"/>
    <w:rsid w:val="B9FF3AE0"/>
    <w:rsid w:val="BA4F5CBC"/>
    <w:rsid w:val="BA7B2D5D"/>
    <w:rsid w:val="BAF706AB"/>
    <w:rsid w:val="BAF7510F"/>
    <w:rsid w:val="BB4CC225"/>
    <w:rsid w:val="BB4FAE39"/>
    <w:rsid w:val="BB739D15"/>
    <w:rsid w:val="BB7AF001"/>
    <w:rsid w:val="BBAEF883"/>
    <w:rsid w:val="BBB7A5ED"/>
    <w:rsid w:val="BBBF17E3"/>
    <w:rsid w:val="BBBF18E2"/>
    <w:rsid w:val="BBDB3210"/>
    <w:rsid w:val="BBF55497"/>
    <w:rsid w:val="BCBF13F7"/>
    <w:rsid w:val="BCDDDF31"/>
    <w:rsid w:val="BCEB2F02"/>
    <w:rsid w:val="BCF6364F"/>
    <w:rsid w:val="BCFCDCFE"/>
    <w:rsid w:val="BD3FB154"/>
    <w:rsid w:val="BD6F4431"/>
    <w:rsid w:val="BD7752D6"/>
    <w:rsid w:val="BD7E4C38"/>
    <w:rsid w:val="BD7F2C9F"/>
    <w:rsid w:val="BD7F6CA6"/>
    <w:rsid w:val="BD7F9412"/>
    <w:rsid w:val="BD9F5AEA"/>
    <w:rsid w:val="BDCBDC43"/>
    <w:rsid w:val="BDDA6C03"/>
    <w:rsid w:val="BDE79664"/>
    <w:rsid w:val="BDEFFBBF"/>
    <w:rsid w:val="BDF6B0FC"/>
    <w:rsid w:val="BDFF4153"/>
    <w:rsid w:val="BE716247"/>
    <w:rsid w:val="BE796E62"/>
    <w:rsid w:val="BE7D9E65"/>
    <w:rsid w:val="BEBB2614"/>
    <w:rsid w:val="BEDD1255"/>
    <w:rsid w:val="BEDEFDDC"/>
    <w:rsid w:val="BEDF6DBF"/>
    <w:rsid w:val="BEED7FD2"/>
    <w:rsid w:val="BEEE9DD5"/>
    <w:rsid w:val="BEEEC2DF"/>
    <w:rsid w:val="BEF34C77"/>
    <w:rsid w:val="BEF9A756"/>
    <w:rsid w:val="BEFAEF31"/>
    <w:rsid w:val="BEFC19B4"/>
    <w:rsid w:val="BEFF0D98"/>
    <w:rsid w:val="BEFF1181"/>
    <w:rsid w:val="BEFFA34D"/>
    <w:rsid w:val="BF0D8C5E"/>
    <w:rsid w:val="BF1FAF3E"/>
    <w:rsid w:val="BF2F5EDF"/>
    <w:rsid w:val="BF3785FF"/>
    <w:rsid w:val="BF3B1EF0"/>
    <w:rsid w:val="BF5B00B2"/>
    <w:rsid w:val="BF5F602A"/>
    <w:rsid w:val="BF73A908"/>
    <w:rsid w:val="BF784CF1"/>
    <w:rsid w:val="BF7E5AF8"/>
    <w:rsid w:val="BF7F5A60"/>
    <w:rsid w:val="BF8F2C88"/>
    <w:rsid w:val="BF9E0E58"/>
    <w:rsid w:val="BF9F01BA"/>
    <w:rsid w:val="BFAD4ECE"/>
    <w:rsid w:val="BFBA1A99"/>
    <w:rsid w:val="BFBE1FBC"/>
    <w:rsid w:val="BFBF7856"/>
    <w:rsid w:val="BFBFD83B"/>
    <w:rsid w:val="BFC73C41"/>
    <w:rsid w:val="BFC79D69"/>
    <w:rsid w:val="BFD176A4"/>
    <w:rsid w:val="BFD3A48A"/>
    <w:rsid w:val="BFDDA132"/>
    <w:rsid w:val="BFE2AF13"/>
    <w:rsid w:val="BFEA585D"/>
    <w:rsid w:val="BFEF52BE"/>
    <w:rsid w:val="BFF39AC2"/>
    <w:rsid w:val="BFFB03C2"/>
    <w:rsid w:val="BFFBAC7D"/>
    <w:rsid w:val="BFFC1DCF"/>
    <w:rsid w:val="BFFD3F26"/>
    <w:rsid w:val="BFFD4931"/>
    <w:rsid w:val="BFFEAA3F"/>
    <w:rsid w:val="BFFEFC7C"/>
    <w:rsid w:val="BFFF391C"/>
    <w:rsid w:val="BFFF3C39"/>
    <w:rsid w:val="BFFFCD28"/>
    <w:rsid w:val="BFFFD49C"/>
    <w:rsid w:val="BFFFFBA6"/>
    <w:rsid w:val="C2F9CF26"/>
    <w:rsid w:val="C3BBFF20"/>
    <w:rsid w:val="C4D790D8"/>
    <w:rsid w:val="C5FC6C56"/>
    <w:rsid w:val="C6FE2647"/>
    <w:rsid w:val="C7FE4BDC"/>
    <w:rsid w:val="C7FFFC75"/>
    <w:rsid w:val="CA1F0D09"/>
    <w:rsid w:val="CABF381B"/>
    <w:rsid w:val="CAE996F8"/>
    <w:rsid w:val="CB0B68DF"/>
    <w:rsid w:val="CB5F409B"/>
    <w:rsid w:val="CB674A64"/>
    <w:rsid w:val="CB73D664"/>
    <w:rsid w:val="CB7B6BD4"/>
    <w:rsid w:val="CBCD6634"/>
    <w:rsid w:val="CBD7D955"/>
    <w:rsid w:val="CBDC8F7D"/>
    <w:rsid w:val="CBF3EE6B"/>
    <w:rsid w:val="CBFEC2E3"/>
    <w:rsid w:val="CBFF268B"/>
    <w:rsid w:val="CC7E6245"/>
    <w:rsid w:val="CCAB7FEC"/>
    <w:rsid w:val="CCC2B289"/>
    <w:rsid w:val="CD7A7C7D"/>
    <w:rsid w:val="CDA8B96B"/>
    <w:rsid w:val="CDBD5B16"/>
    <w:rsid w:val="CDF7AAD4"/>
    <w:rsid w:val="CDFD1D27"/>
    <w:rsid w:val="CE5FEF2F"/>
    <w:rsid w:val="CE6A0C44"/>
    <w:rsid w:val="CE7B6293"/>
    <w:rsid w:val="CE9B0742"/>
    <w:rsid w:val="CE9FD745"/>
    <w:rsid w:val="CECF39F1"/>
    <w:rsid w:val="CEEF27AF"/>
    <w:rsid w:val="CF2D9574"/>
    <w:rsid w:val="CF5AC521"/>
    <w:rsid w:val="CF7F936A"/>
    <w:rsid w:val="CF871973"/>
    <w:rsid w:val="CFBB4589"/>
    <w:rsid w:val="CFBF0E72"/>
    <w:rsid w:val="CFBF3A81"/>
    <w:rsid w:val="CFD5E74F"/>
    <w:rsid w:val="CFDD6CBD"/>
    <w:rsid w:val="CFEF643F"/>
    <w:rsid w:val="CFFF1A18"/>
    <w:rsid w:val="CFFF65B4"/>
    <w:rsid w:val="D16E4251"/>
    <w:rsid w:val="D1FF15C9"/>
    <w:rsid w:val="D2BFCF0F"/>
    <w:rsid w:val="D3AB6261"/>
    <w:rsid w:val="D3D680CF"/>
    <w:rsid w:val="D46F2D9F"/>
    <w:rsid w:val="D55C0431"/>
    <w:rsid w:val="D56D1441"/>
    <w:rsid w:val="D56FDFAD"/>
    <w:rsid w:val="D5D7688D"/>
    <w:rsid w:val="D5DB73E6"/>
    <w:rsid w:val="D5DCFCD5"/>
    <w:rsid w:val="D5FCB7C1"/>
    <w:rsid w:val="D61F11C5"/>
    <w:rsid w:val="D63B8B03"/>
    <w:rsid w:val="D657A988"/>
    <w:rsid w:val="D6DFE381"/>
    <w:rsid w:val="D6FD6A24"/>
    <w:rsid w:val="D73B3944"/>
    <w:rsid w:val="D75F9C69"/>
    <w:rsid w:val="D77761D3"/>
    <w:rsid w:val="D79F74DF"/>
    <w:rsid w:val="D7BD2CCA"/>
    <w:rsid w:val="D7BF6139"/>
    <w:rsid w:val="D7E251CD"/>
    <w:rsid w:val="D7E9D24C"/>
    <w:rsid w:val="D7FB2C02"/>
    <w:rsid w:val="D7FF7303"/>
    <w:rsid w:val="D97F6313"/>
    <w:rsid w:val="D9CE1FE7"/>
    <w:rsid w:val="D9EFE556"/>
    <w:rsid w:val="DAB7B68B"/>
    <w:rsid w:val="DABDFE84"/>
    <w:rsid w:val="DACDB12B"/>
    <w:rsid w:val="DAFF9209"/>
    <w:rsid w:val="DB4726B6"/>
    <w:rsid w:val="DB6F0138"/>
    <w:rsid w:val="DB7F5612"/>
    <w:rsid w:val="DB8FFD0D"/>
    <w:rsid w:val="DBAFEB74"/>
    <w:rsid w:val="DBBBC0BD"/>
    <w:rsid w:val="DBBC3756"/>
    <w:rsid w:val="DBBE9533"/>
    <w:rsid w:val="DBCF344C"/>
    <w:rsid w:val="DBCF669B"/>
    <w:rsid w:val="DBDF557B"/>
    <w:rsid w:val="DBDFBAF7"/>
    <w:rsid w:val="DBE606A2"/>
    <w:rsid w:val="DBEEBAC4"/>
    <w:rsid w:val="DBF7BA29"/>
    <w:rsid w:val="DBF7F667"/>
    <w:rsid w:val="DBFE20F1"/>
    <w:rsid w:val="DBFE4896"/>
    <w:rsid w:val="DBFF839C"/>
    <w:rsid w:val="DC66303E"/>
    <w:rsid w:val="DC7F8C43"/>
    <w:rsid w:val="DCBDF23A"/>
    <w:rsid w:val="DCDCECE6"/>
    <w:rsid w:val="DCF5887D"/>
    <w:rsid w:val="DCFB7097"/>
    <w:rsid w:val="DD520A46"/>
    <w:rsid w:val="DD6B14DB"/>
    <w:rsid w:val="DD6B4305"/>
    <w:rsid w:val="DD7EE8E1"/>
    <w:rsid w:val="DDD356B7"/>
    <w:rsid w:val="DDDF199F"/>
    <w:rsid w:val="DDDF69D9"/>
    <w:rsid w:val="DDECC593"/>
    <w:rsid w:val="DDEF746A"/>
    <w:rsid w:val="DDF776D7"/>
    <w:rsid w:val="DDFB5967"/>
    <w:rsid w:val="DDFEBC39"/>
    <w:rsid w:val="DE1E2E30"/>
    <w:rsid w:val="DE3F4B9D"/>
    <w:rsid w:val="DE5DC35F"/>
    <w:rsid w:val="DE5FB72B"/>
    <w:rsid w:val="DE791897"/>
    <w:rsid w:val="DE7B38AE"/>
    <w:rsid w:val="DEAF8653"/>
    <w:rsid w:val="DEBE8A41"/>
    <w:rsid w:val="DEBEA7AB"/>
    <w:rsid w:val="DEBFF9ED"/>
    <w:rsid w:val="DECE4BB3"/>
    <w:rsid w:val="DECF1F69"/>
    <w:rsid w:val="DED0F7A0"/>
    <w:rsid w:val="DED7F0B5"/>
    <w:rsid w:val="DEDF9F2E"/>
    <w:rsid w:val="DEDFF7FE"/>
    <w:rsid w:val="DEED74E0"/>
    <w:rsid w:val="DEF676C6"/>
    <w:rsid w:val="DEF6D81D"/>
    <w:rsid w:val="DF530834"/>
    <w:rsid w:val="DF6BBEFE"/>
    <w:rsid w:val="DF7D92C1"/>
    <w:rsid w:val="DF7E0C2D"/>
    <w:rsid w:val="DF7F89F0"/>
    <w:rsid w:val="DF7FAEA5"/>
    <w:rsid w:val="DF7FDFA4"/>
    <w:rsid w:val="DF9FA0FB"/>
    <w:rsid w:val="DF9FEE89"/>
    <w:rsid w:val="DFA2D782"/>
    <w:rsid w:val="DFAFB4EB"/>
    <w:rsid w:val="DFB65D99"/>
    <w:rsid w:val="DFBB9FB0"/>
    <w:rsid w:val="DFBD6093"/>
    <w:rsid w:val="DFBFFACB"/>
    <w:rsid w:val="DFCD60EB"/>
    <w:rsid w:val="DFDF81BB"/>
    <w:rsid w:val="DFF13FCF"/>
    <w:rsid w:val="DFF594A1"/>
    <w:rsid w:val="DFF7663E"/>
    <w:rsid w:val="DFF7D47E"/>
    <w:rsid w:val="DFFE4FEB"/>
    <w:rsid w:val="DFFE7953"/>
    <w:rsid w:val="DFFF58E9"/>
    <w:rsid w:val="DFFF69F3"/>
    <w:rsid w:val="DFFF71FF"/>
    <w:rsid w:val="DFFFEF7E"/>
    <w:rsid w:val="E16B9582"/>
    <w:rsid w:val="E39E68F0"/>
    <w:rsid w:val="E3B77661"/>
    <w:rsid w:val="E3BBC587"/>
    <w:rsid w:val="E3BE1A76"/>
    <w:rsid w:val="E3C3B59D"/>
    <w:rsid w:val="E3DE233C"/>
    <w:rsid w:val="E3FD6E1C"/>
    <w:rsid w:val="E3FFD3BD"/>
    <w:rsid w:val="E4FF299F"/>
    <w:rsid w:val="E59F3CE3"/>
    <w:rsid w:val="E5BF75C1"/>
    <w:rsid w:val="E5BF78EC"/>
    <w:rsid w:val="E5EE5C71"/>
    <w:rsid w:val="E5FB028F"/>
    <w:rsid w:val="E5FE4436"/>
    <w:rsid w:val="E5FEF56C"/>
    <w:rsid w:val="E6F1B0EA"/>
    <w:rsid w:val="E77CA061"/>
    <w:rsid w:val="E77DDDCB"/>
    <w:rsid w:val="E79F282B"/>
    <w:rsid w:val="E7BDF691"/>
    <w:rsid w:val="E7BFF596"/>
    <w:rsid w:val="E7EF8AC3"/>
    <w:rsid w:val="E7F5B053"/>
    <w:rsid w:val="E7F95DC0"/>
    <w:rsid w:val="E7FB6CC0"/>
    <w:rsid w:val="E7FB7B53"/>
    <w:rsid w:val="E7FFF1B7"/>
    <w:rsid w:val="E9DF0089"/>
    <w:rsid w:val="E9FBE9E3"/>
    <w:rsid w:val="EAAF4ACA"/>
    <w:rsid w:val="EAB345E3"/>
    <w:rsid w:val="EAB53AF2"/>
    <w:rsid w:val="EAD75703"/>
    <w:rsid w:val="EAF692FA"/>
    <w:rsid w:val="EAF9DFAB"/>
    <w:rsid w:val="EB3F5F0E"/>
    <w:rsid w:val="EB5FD20B"/>
    <w:rsid w:val="EB7366CA"/>
    <w:rsid w:val="EB7F533F"/>
    <w:rsid w:val="EB9FB162"/>
    <w:rsid w:val="EBB78327"/>
    <w:rsid w:val="EBD6AD9C"/>
    <w:rsid w:val="EBD7D204"/>
    <w:rsid w:val="EBEDB67D"/>
    <w:rsid w:val="EBEF6E8A"/>
    <w:rsid w:val="EBF12ED0"/>
    <w:rsid w:val="EBFF116D"/>
    <w:rsid w:val="EBFFBD42"/>
    <w:rsid w:val="EBFFECA5"/>
    <w:rsid w:val="EC3F7C25"/>
    <w:rsid w:val="EC5B7DBC"/>
    <w:rsid w:val="EC9FFA11"/>
    <w:rsid w:val="ECB4E7EE"/>
    <w:rsid w:val="ECEEE0B7"/>
    <w:rsid w:val="ED1F5225"/>
    <w:rsid w:val="ED7A80F0"/>
    <w:rsid w:val="ED7D9FCE"/>
    <w:rsid w:val="ED8B4BC9"/>
    <w:rsid w:val="EDB3B447"/>
    <w:rsid w:val="EDBCABC0"/>
    <w:rsid w:val="EDBF8959"/>
    <w:rsid w:val="EDCF7443"/>
    <w:rsid w:val="EDD3519F"/>
    <w:rsid w:val="EDD913D5"/>
    <w:rsid w:val="EDDFC19E"/>
    <w:rsid w:val="EDEFDA96"/>
    <w:rsid w:val="EDFEC682"/>
    <w:rsid w:val="EDFF23E4"/>
    <w:rsid w:val="EDFF7918"/>
    <w:rsid w:val="EDFFBA56"/>
    <w:rsid w:val="EE7F7E56"/>
    <w:rsid w:val="EEBF1A28"/>
    <w:rsid w:val="EEBF76CC"/>
    <w:rsid w:val="EEBF7A77"/>
    <w:rsid w:val="EEBF7DFA"/>
    <w:rsid w:val="EEBFBF56"/>
    <w:rsid w:val="EECF5135"/>
    <w:rsid w:val="EED343E6"/>
    <w:rsid w:val="EEDF4507"/>
    <w:rsid w:val="EEDFAB6E"/>
    <w:rsid w:val="EEE58285"/>
    <w:rsid w:val="EEE787BB"/>
    <w:rsid w:val="EEEF5411"/>
    <w:rsid w:val="EEF559B4"/>
    <w:rsid w:val="EEFE6956"/>
    <w:rsid w:val="EF3B2895"/>
    <w:rsid w:val="EF3F0C82"/>
    <w:rsid w:val="EF63D23B"/>
    <w:rsid w:val="EF67CF1A"/>
    <w:rsid w:val="EF6830D6"/>
    <w:rsid w:val="EF731BF3"/>
    <w:rsid w:val="EF73E5F9"/>
    <w:rsid w:val="EF73E713"/>
    <w:rsid w:val="EF776D84"/>
    <w:rsid w:val="EF7D0F6D"/>
    <w:rsid w:val="EF8DD60C"/>
    <w:rsid w:val="EF9AEF65"/>
    <w:rsid w:val="EF9FCC93"/>
    <w:rsid w:val="EFA44727"/>
    <w:rsid w:val="EFAE0DED"/>
    <w:rsid w:val="EFAF0F39"/>
    <w:rsid w:val="EFB1A84C"/>
    <w:rsid w:val="EFB5F3BA"/>
    <w:rsid w:val="EFBACBA8"/>
    <w:rsid w:val="EFBD9237"/>
    <w:rsid w:val="EFBF9D42"/>
    <w:rsid w:val="EFBFB9DD"/>
    <w:rsid w:val="EFC7732E"/>
    <w:rsid w:val="EFCBCC21"/>
    <w:rsid w:val="EFDD3452"/>
    <w:rsid w:val="EFDF2BFD"/>
    <w:rsid w:val="EFDF614C"/>
    <w:rsid w:val="EFDFC3A7"/>
    <w:rsid w:val="EFE530F6"/>
    <w:rsid w:val="EFE7EC55"/>
    <w:rsid w:val="EFE9226D"/>
    <w:rsid w:val="EFE9DBE4"/>
    <w:rsid w:val="EFEF45C8"/>
    <w:rsid w:val="EFF3B30F"/>
    <w:rsid w:val="EFF5FDDB"/>
    <w:rsid w:val="EFF781C8"/>
    <w:rsid w:val="EFF955BF"/>
    <w:rsid w:val="EFF97D83"/>
    <w:rsid w:val="EFFC89C6"/>
    <w:rsid w:val="EFFD341A"/>
    <w:rsid w:val="EFFF3C04"/>
    <w:rsid w:val="EFFF41B6"/>
    <w:rsid w:val="EFFFBCE3"/>
    <w:rsid w:val="F11EB003"/>
    <w:rsid w:val="F15A5D14"/>
    <w:rsid w:val="F15AB30F"/>
    <w:rsid w:val="F1BDA8EC"/>
    <w:rsid w:val="F2F604EC"/>
    <w:rsid w:val="F2FAE681"/>
    <w:rsid w:val="F2FF8F29"/>
    <w:rsid w:val="F357B6E2"/>
    <w:rsid w:val="F37F1D60"/>
    <w:rsid w:val="F37F9477"/>
    <w:rsid w:val="F39947E5"/>
    <w:rsid w:val="F39E1892"/>
    <w:rsid w:val="F39FBE99"/>
    <w:rsid w:val="F3A75F9C"/>
    <w:rsid w:val="F3AF6092"/>
    <w:rsid w:val="F3BE6DD0"/>
    <w:rsid w:val="F3BF134D"/>
    <w:rsid w:val="F3BF7981"/>
    <w:rsid w:val="F3D71241"/>
    <w:rsid w:val="F3DE03B1"/>
    <w:rsid w:val="F3F23142"/>
    <w:rsid w:val="F3F57007"/>
    <w:rsid w:val="F3FD0AE2"/>
    <w:rsid w:val="F3FDD543"/>
    <w:rsid w:val="F3FE3978"/>
    <w:rsid w:val="F3FF6C3B"/>
    <w:rsid w:val="F3FF88B7"/>
    <w:rsid w:val="F4A71E80"/>
    <w:rsid w:val="F4BC966F"/>
    <w:rsid w:val="F4E75460"/>
    <w:rsid w:val="F4FF3E8D"/>
    <w:rsid w:val="F4FF4900"/>
    <w:rsid w:val="F50FD296"/>
    <w:rsid w:val="F57F5205"/>
    <w:rsid w:val="F57FD0D6"/>
    <w:rsid w:val="F5A6CDB0"/>
    <w:rsid w:val="F5D9F81D"/>
    <w:rsid w:val="F5EF93EB"/>
    <w:rsid w:val="F5F874C8"/>
    <w:rsid w:val="F5FB362D"/>
    <w:rsid w:val="F5FE132B"/>
    <w:rsid w:val="F5FE6C11"/>
    <w:rsid w:val="F63FDCBE"/>
    <w:rsid w:val="F65DD19A"/>
    <w:rsid w:val="F67925FD"/>
    <w:rsid w:val="F6BBEDF7"/>
    <w:rsid w:val="F6CF70BA"/>
    <w:rsid w:val="F6D32379"/>
    <w:rsid w:val="F6EBEB05"/>
    <w:rsid w:val="F6EC2575"/>
    <w:rsid w:val="F6EF8161"/>
    <w:rsid w:val="F6FB5928"/>
    <w:rsid w:val="F73DA4B1"/>
    <w:rsid w:val="F7666568"/>
    <w:rsid w:val="F76F345D"/>
    <w:rsid w:val="F77B9A80"/>
    <w:rsid w:val="F77F6672"/>
    <w:rsid w:val="F7965AD3"/>
    <w:rsid w:val="F79B3BAE"/>
    <w:rsid w:val="F7A682D3"/>
    <w:rsid w:val="F7A9A1E5"/>
    <w:rsid w:val="F7AA5461"/>
    <w:rsid w:val="F7AEEEF4"/>
    <w:rsid w:val="F7B3A70C"/>
    <w:rsid w:val="F7B9EDBF"/>
    <w:rsid w:val="F7BB006F"/>
    <w:rsid w:val="F7BD583F"/>
    <w:rsid w:val="F7CD4792"/>
    <w:rsid w:val="F7CD71DE"/>
    <w:rsid w:val="F7D38888"/>
    <w:rsid w:val="F7D7DEB3"/>
    <w:rsid w:val="F7D916FD"/>
    <w:rsid w:val="F7DA9FB7"/>
    <w:rsid w:val="F7DBDA41"/>
    <w:rsid w:val="F7DBF0F5"/>
    <w:rsid w:val="F7DD0C4B"/>
    <w:rsid w:val="F7DFF2B3"/>
    <w:rsid w:val="F7EA7901"/>
    <w:rsid w:val="F7EBC2D3"/>
    <w:rsid w:val="F7EDC521"/>
    <w:rsid w:val="F7EE4C21"/>
    <w:rsid w:val="F7EFD235"/>
    <w:rsid w:val="F7F3324C"/>
    <w:rsid w:val="F7F37EA4"/>
    <w:rsid w:val="F7F6FE99"/>
    <w:rsid w:val="F7F7C7FD"/>
    <w:rsid w:val="F7F81BD5"/>
    <w:rsid w:val="F7FB2B3B"/>
    <w:rsid w:val="F7FD3CC0"/>
    <w:rsid w:val="F7FE31A7"/>
    <w:rsid w:val="F7FF1626"/>
    <w:rsid w:val="F7FF1E4B"/>
    <w:rsid w:val="F7FF37C3"/>
    <w:rsid w:val="F7FF5CAE"/>
    <w:rsid w:val="F8DAB750"/>
    <w:rsid w:val="F8FF361F"/>
    <w:rsid w:val="F8FFB655"/>
    <w:rsid w:val="F97E2B49"/>
    <w:rsid w:val="F9D5DF59"/>
    <w:rsid w:val="F9DF189A"/>
    <w:rsid w:val="F9F7851D"/>
    <w:rsid w:val="F9F935C5"/>
    <w:rsid w:val="F9FB93AD"/>
    <w:rsid w:val="F9FC4E40"/>
    <w:rsid w:val="F9FE1A86"/>
    <w:rsid w:val="F9FE5399"/>
    <w:rsid w:val="F9FFDC2D"/>
    <w:rsid w:val="FA75503F"/>
    <w:rsid w:val="FA7D9C8F"/>
    <w:rsid w:val="FABDE98E"/>
    <w:rsid w:val="FABEBD1D"/>
    <w:rsid w:val="FABFDD13"/>
    <w:rsid w:val="FAE4A4E3"/>
    <w:rsid w:val="FAE7A0DC"/>
    <w:rsid w:val="FAEF7E3D"/>
    <w:rsid w:val="FAF906E7"/>
    <w:rsid w:val="FAFBB21F"/>
    <w:rsid w:val="FAFF135C"/>
    <w:rsid w:val="FAFFB1C7"/>
    <w:rsid w:val="FB2F8E78"/>
    <w:rsid w:val="FB3F929A"/>
    <w:rsid w:val="FB5E949A"/>
    <w:rsid w:val="FB6F366D"/>
    <w:rsid w:val="FB72CE3C"/>
    <w:rsid w:val="FB7319DA"/>
    <w:rsid w:val="FB74772F"/>
    <w:rsid w:val="FB7B2E54"/>
    <w:rsid w:val="FB7B97EE"/>
    <w:rsid w:val="FB7BB5C9"/>
    <w:rsid w:val="FB7D87BA"/>
    <w:rsid w:val="FB7EB7EF"/>
    <w:rsid w:val="FB7F07B9"/>
    <w:rsid w:val="FB7F0B5B"/>
    <w:rsid w:val="FB7F1CDC"/>
    <w:rsid w:val="FB94B1BD"/>
    <w:rsid w:val="FB96890E"/>
    <w:rsid w:val="FB9C6C4D"/>
    <w:rsid w:val="FB9D1147"/>
    <w:rsid w:val="FBA9E36E"/>
    <w:rsid w:val="FBB2FC30"/>
    <w:rsid w:val="FBB6322B"/>
    <w:rsid w:val="FBB6A0A5"/>
    <w:rsid w:val="FBBB2689"/>
    <w:rsid w:val="FBBE26E6"/>
    <w:rsid w:val="FBBE5820"/>
    <w:rsid w:val="FBBF3D82"/>
    <w:rsid w:val="FBC63962"/>
    <w:rsid w:val="FBD3877C"/>
    <w:rsid w:val="FBDC996F"/>
    <w:rsid w:val="FBDD157D"/>
    <w:rsid w:val="FBDE2F8B"/>
    <w:rsid w:val="FBDF0C22"/>
    <w:rsid w:val="FBDF4A47"/>
    <w:rsid w:val="FBDF54DE"/>
    <w:rsid w:val="FBDFF663"/>
    <w:rsid w:val="FBE95D56"/>
    <w:rsid w:val="FBEC8405"/>
    <w:rsid w:val="FBEF3303"/>
    <w:rsid w:val="FBEF6A27"/>
    <w:rsid w:val="FBF354E8"/>
    <w:rsid w:val="FBFBAC7A"/>
    <w:rsid w:val="FBFCFFD6"/>
    <w:rsid w:val="FBFD6452"/>
    <w:rsid w:val="FBFEA5A6"/>
    <w:rsid w:val="FBFF122E"/>
    <w:rsid w:val="FBFF2C9C"/>
    <w:rsid w:val="FBFF2CF7"/>
    <w:rsid w:val="FBFF8323"/>
    <w:rsid w:val="FBFFE9C0"/>
    <w:rsid w:val="FC078EEF"/>
    <w:rsid w:val="FC1314D8"/>
    <w:rsid w:val="FC2F62DD"/>
    <w:rsid w:val="FCAF48C3"/>
    <w:rsid w:val="FCDA1E0A"/>
    <w:rsid w:val="FCEEA672"/>
    <w:rsid w:val="FCF597DA"/>
    <w:rsid w:val="FCFD4BCD"/>
    <w:rsid w:val="FCFE4095"/>
    <w:rsid w:val="FCFFEAD7"/>
    <w:rsid w:val="FD0BA9AC"/>
    <w:rsid w:val="FD1F810D"/>
    <w:rsid w:val="FD2FE2A1"/>
    <w:rsid w:val="FD55AE02"/>
    <w:rsid w:val="FD5ACBF7"/>
    <w:rsid w:val="FD5BE1AB"/>
    <w:rsid w:val="FD6781F1"/>
    <w:rsid w:val="FD77FBEF"/>
    <w:rsid w:val="FD7B3126"/>
    <w:rsid w:val="FD7C0B83"/>
    <w:rsid w:val="FD7D5EC8"/>
    <w:rsid w:val="FD7EB13D"/>
    <w:rsid w:val="FD7F6FDE"/>
    <w:rsid w:val="FD9E91C5"/>
    <w:rsid w:val="FD9EF32A"/>
    <w:rsid w:val="FD9F329B"/>
    <w:rsid w:val="FDAF665D"/>
    <w:rsid w:val="FDBC598D"/>
    <w:rsid w:val="FDBF17E5"/>
    <w:rsid w:val="FDBFC90D"/>
    <w:rsid w:val="FDC733D0"/>
    <w:rsid w:val="FDD74A3F"/>
    <w:rsid w:val="FDDB2CA1"/>
    <w:rsid w:val="FDDF41C5"/>
    <w:rsid w:val="FDE58D1D"/>
    <w:rsid w:val="FDE97A94"/>
    <w:rsid w:val="FDE9AD1C"/>
    <w:rsid w:val="FDEAE6EC"/>
    <w:rsid w:val="FDEDB6A5"/>
    <w:rsid w:val="FDEF0041"/>
    <w:rsid w:val="FDF7DF1F"/>
    <w:rsid w:val="FDF7EA4F"/>
    <w:rsid w:val="FDFE2C02"/>
    <w:rsid w:val="FDFF2210"/>
    <w:rsid w:val="FDFF2755"/>
    <w:rsid w:val="FDFF305C"/>
    <w:rsid w:val="FDFF39DD"/>
    <w:rsid w:val="FDFF9F4D"/>
    <w:rsid w:val="FDFFD984"/>
    <w:rsid w:val="FE1955BC"/>
    <w:rsid w:val="FE3F1E2B"/>
    <w:rsid w:val="FE3F9471"/>
    <w:rsid w:val="FE4B4715"/>
    <w:rsid w:val="FE5FBD49"/>
    <w:rsid w:val="FE614F86"/>
    <w:rsid w:val="FE63E669"/>
    <w:rsid w:val="FE678339"/>
    <w:rsid w:val="FE6E18A5"/>
    <w:rsid w:val="FE732ED9"/>
    <w:rsid w:val="FE75DD14"/>
    <w:rsid w:val="FE778DCD"/>
    <w:rsid w:val="FE78CCC6"/>
    <w:rsid w:val="FE79F41E"/>
    <w:rsid w:val="FE7B7F09"/>
    <w:rsid w:val="FE7BA933"/>
    <w:rsid w:val="FE7C04D6"/>
    <w:rsid w:val="FE7DE3E4"/>
    <w:rsid w:val="FE7E8D70"/>
    <w:rsid w:val="FE7E8FCE"/>
    <w:rsid w:val="FE7F20A3"/>
    <w:rsid w:val="FE973217"/>
    <w:rsid w:val="FEA6B135"/>
    <w:rsid w:val="FEAAD9E7"/>
    <w:rsid w:val="FEB3AA8C"/>
    <w:rsid w:val="FEB73599"/>
    <w:rsid w:val="FEB8C395"/>
    <w:rsid w:val="FEBC3EEE"/>
    <w:rsid w:val="FEBE8500"/>
    <w:rsid w:val="FEBFAF2C"/>
    <w:rsid w:val="FECE08AA"/>
    <w:rsid w:val="FECF9A2B"/>
    <w:rsid w:val="FECFCA90"/>
    <w:rsid w:val="FEDBA4BF"/>
    <w:rsid w:val="FEDD9C2E"/>
    <w:rsid w:val="FEDDA7E5"/>
    <w:rsid w:val="FEDEC1A0"/>
    <w:rsid w:val="FEDFB4B2"/>
    <w:rsid w:val="FEDFD859"/>
    <w:rsid w:val="FEE7691D"/>
    <w:rsid w:val="FEEE9053"/>
    <w:rsid w:val="FEEF84E0"/>
    <w:rsid w:val="FEF130B4"/>
    <w:rsid w:val="FEF71C7A"/>
    <w:rsid w:val="FEFB99C0"/>
    <w:rsid w:val="FEFBB7C8"/>
    <w:rsid w:val="FEFC8913"/>
    <w:rsid w:val="FEFD53BB"/>
    <w:rsid w:val="FEFDC0B3"/>
    <w:rsid w:val="FEFEA14E"/>
    <w:rsid w:val="FEFEA8C7"/>
    <w:rsid w:val="FEFF22DB"/>
    <w:rsid w:val="FEFF231E"/>
    <w:rsid w:val="FEFF74D8"/>
    <w:rsid w:val="FEFF95BC"/>
    <w:rsid w:val="FEFFB5D7"/>
    <w:rsid w:val="FEFFE3C9"/>
    <w:rsid w:val="FF2F97B5"/>
    <w:rsid w:val="FF3F0A59"/>
    <w:rsid w:val="FF3F27F9"/>
    <w:rsid w:val="FF3F737E"/>
    <w:rsid w:val="FF4A09D8"/>
    <w:rsid w:val="FF4BCFC7"/>
    <w:rsid w:val="FF4F25B5"/>
    <w:rsid w:val="FF5726A9"/>
    <w:rsid w:val="FF5B09DB"/>
    <w:rsid w:val="FF5F1BF8"/>
    <w:rsid w:val="FF5F8D0A"/>
    <w:rsid w:val="FF5FA822"/>
    <w:rsid w:val="FF6F6DBC"/>
    <w:rsid w:val="FF750F59"/>
    <w:rsid w:val="FF75AD30"/>
    <w:rsid w:val="FF76301B"/>
    <w:rsid w:val="FF773B53"/>
    <w:rsid w:val="FF778CCA"/>
    <w:rsid w:val="FF779705"/>
    <w:rsid w:val="FF77C6A1"/>
    <w:rsid w:val="FF784A8B"/>
    <w:rsid w:val="FF7DA31F"/>
    <w:rsid w:val="FF7DEA86"/>
    <w:rsid w:val="FF7FBA0C"/>
    <w:rsid w:val="FF7FD59D"/>
    <w:rsid w:val="FF85A5A4"/>
    <w:rsid w:val="FF9642A6"/>
    <w:rsid w:val="FF9BADFE"/>
    <w:rsid w:val="FF9BCADE"/>
    <w:rsid w:val="FF9D2C9B"/>
    <w:rsid w:val="FF9D4C5E"/>
    <w:rsid w:val="FF9E9579"/>
    <w:rsid w:val="FF9F026E"/>
    <w:rsid w:val="FF9F71FC"/>
    <w:rsid w:val="FFAA5EA8"/>
    <w:rsid w:val="FFAB9643"/>
    <w:rsid w:val="FFAF5439"/>
    <w:rsid w:val="FFAFBEA8"/>
    <w:rsid w:val="FFAFE563"/>
    <w:rsid w:val="FFB39300"/>
    <w:rsid w:val="FFB3D43A"/>
    <w:rsid w:val="FFB6EBB9"/>
    <w:rsid w:val="FFBA5282"/>
    <w:rsid w:val="FFBB4018"/>
    <w:rsid w:val="FFBB4D29"/>
    <w:rsid w:val="FFBBDC4B"/>
    <w:rsid w:val="FFBD72FF"/>
    <w:rsid w:val="FFBD8250"/>
    <w:rsid w:val="FFBD950E"/>
    <w:rsid w:val="FFBDD289"/>
    <w:rsid w:val="FFBE40FB"/>
    <w:rsid w:val="FFBEB8D1"/>
    <w:rsid w:val="FFBF0DEB"/>
    <w:rsid w:val="FFBFFB84"/>
    <w:rsid w:val="FFC65A98"/>
    <w:rsid w:val="FFC7AACB"/>
    <w:rsid w:val="FFCB95BA"/>
    <w:rsid w:val="FFCB9995"/>
    <w:rsid w:val="FFCFB675"/>
    <w:rsid w:val="FFD75B99"/>
    <w:rsid w:val="FFD78C40"/>
    <w:rsid w:val="FFD7E432"/>
    <w:rsid w:val="FFD7EBA4"/>
    <w:rsid w:val="FFD88633"/>
    <w:rsid w:val="FFD98411"/>
    <w:rsid w:val="FFDA14A3"/>
    <w:rsid w:val="FFDB8DE6"/>
    <w:rsid w:val="FFDCFE64"/>
    <w:rsid w:val="FFDD64AA"/>
    <w:rsid w:val="FFDDD521"/>
    <w:rsid w:val="FFDE1F13"/>
    <w:rsid w:val="FFDE5E6B"/>
    <w:rsid w:val="FFDE7777"/>
    <w:rsid w:val="FFDF20C3"/>
    <w:rsid w:val="FFDF87CA"/>
    <w:rsid w:val="FFDFE7DB"/>
    <w:rsid w:val="FFE2B06C"/>
    <w:rsid w:val="FFE4D671"/>
    <w:rsid w:val="FFE6BD6B"/>
    <w:rsid w:val="FFE75EB9"/>
    <w:rsid w:val="FFE9403C"/>
    <w:rsid w:val="FFE96BF0"/>
    <w:rsid w:val="FFE9F382"/>
    <w:rsid w:val="FFEB2B88"/>
    <w:rsid w:val="FFEB32EF"/>
    <w:rsid w:val="FFEB9CA4"/>
    <w:rsid w:val="FFEBFD3B"/>
    <w:rsid w:val="FFEC7583"/>
    <w:rsid w:val="FFED7911"/>
    <w:rsid w:val="FFEF0243"/>
    <w:rsid w:val="FFEF0DAD"/>
    <w:rsid w:val="FFEFEED0"/>
    <w:rsid w:val="FFF268EE"/>
    <w:rsid w:val="FFF2B748"/>
    <w:rsid w:val="FFF37177"/>
    <w:rsid w:val="FFF7295F"/>
    <w:rsid w:val="FFF7ACE5"/>
    <w:rsid w:val="FFFB37A9"/>
    <w:rsid w:val="FFFB3CDF"/>
    <w:rsid w:val="FFFB430E"/>
    <w:rsid w:val="FFFB4C04"/>
    <w:rsid w:val="FFFB5059"/>
    <w:rsid w:val="FFFBC716"/>
    <w:rsid w:val="FFFBE9D6"/>
    <w:rsid w:val="FFFBF9FA"/>
    <w:rsid w:val="FFFD0996"/>
    <w:rsid w:val="FFFD45D9"/>
    <w:rsid w:val="FFFD6F78"/>
    <w:rsid w:val="FFFD9EBE"/>
    <w:rsid w:val="FFFDDA69"/>
    <w:rsid w:val="FFFE3311"/>
    <w:rsid w:val="FFFECEB7"/>
    <w:rsid w:val="FFFEFC56"/>
    <w:rsid w:val="FFFF0BE7"/>
    <w:rsid w:val="FFFF15DD"/>
    <w:rsid w:val="FFFF285F"/>
    <w:rsid w:val="FFFF607D"/>
    <w:rsid w:val="FFFF7025"/>
    <w:rsid w:val="FFFFC999"/>
    <w:rsid w:val="FFFFD98E"/>
    <w:rsid w:val="FFFFDFA3"/>
    <w:rsid w:val="FFFFE508"/>
    <w:rsid w:val="FFFFED76"/>
    <w:rsid w:val="FFFFF37E"/>
    <w:rsid w:val="FFFFF9D1"/>
    <w:rsid w:val="FFFFFE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after="330"/>
      <w:outlineLvl w:val="0"/>
    </w:pPr>
    <w:rPr>
      <w:b/>
      <w:bCs/>
      <w:kern w:val="44"/>
      <w:sz w:val="28"/>
      <w:szCs w:val="44"/>
    </w:rPr>
  </w:style>
  <w:style w:type="paragraph" w:styleId="3">
    <w:name w:val="heading 2"/>
    <w:basedOn w:val="1"/>
    <w:next w:val="4"/>
    <w:link w:val="38"/>
    <w:qFormat/>
    <w:uiPriority w:val="0"/>
    <w:pPr>
      <w:keepNext/>
      <w:keepLines/>
      <w:numPr>
        <w:ilvl w:val="1"/>
        <w:numId w:val="2"/>
      </w:numPr>
      <w:tabs>
        <w:tab w:val="left" w:pos="992"/>
      </w:tabs>
      <w:spacing w:before="260" w:after="260"/>
      <w:outlineLvl w:val="1"/>
    </w:pPr>
    <w:rPr>
      <w:b/>
      <w:sz w:val="24"/>
      <w:szCs w:val="20"/>
    </w:rPr>
  </w:style>
  <w:style w:type="paragraph" w:styleId="5">
    <w:name w:val="heading 3"/>
    <w:basedOn w:val="1"/>
    <w:next w:val="4"/>
    <w:link w:val="37"/>
    <w:qFormat/>
    <w:uiPriority w:val="0"/>
    <w:pPr>
      <w:keepNext/>
      <w:spacing w:before="240" w:after="120"/>
      <w:outlineLvl w:val="2"/>
    </w:pPr>
    <w:rPr>
      <w:b/>
      <w:caps/>
      <w:szCs w:val="21"/>
    </w:rPr>
  </w:style>
  <w:style w:type="paragraph" w:styleId="6">
    <w:name w:val="heading 4"/>
    <w:basedOn w:val="1"/>
    <w:next w:val="7"/>
    <w:qFormat/>
    <w:uiPriority w:val="0"/>
    <w:pPr>
      <w:keepNext/>
      <w:keepLines/>
      <w:numPr>
        <w:ilvl w:val="3"/>
        <w:numId w:val="3"/>
      </w:numPr>
      <w:tabs>
        <w:tab w:val="left" w:pos="1304"/>
      </w:tabs>
      <w:spacing w:before="140" w:after="120" w:line="220" w:lineRule="atLeast"/>
      <w:outlineLvl w:val="3"/>
    </w:pPr>
    <w:rPr>
      <w:rFonts w:ascii="Arial" w:hAnsi="Arial" w:eastAsia="黑体"/>
      <w:b/>
      <w:spacing w:val="-4"/>
      <w:kern w:val="28"/>
      <w:sz w:val="24"/>
      <w:szCs w:val="20"/>
    </w:rPr>
  </w:style>
  <w:style w:type="paragraph" w:styleId="8">
    <w:name w:val="heading 5"/>
    <w:basedOn w:val="1"/>
    <w:next w:val="7"/>
    <w:qFormat/>
    <w:uiPriority w:val="0"/>
    <w:pPr>
      <w:keepNext/>
      <w:keepLines/>
      <w:spacing w:before="220" w:after="220" w:line="220" w:lineRule="atLeast"/>
      <w:outlineLvl w:val="4"/>
    </w:pPr>
    <w:rPr>
      <w:rFonts w:ascii="宋体" w:hAnsi="宋体"/>
      <w:b/>
      <w:bCs/>
      <w:spacing w:val="-4"/>
      <w:kern w:val="28"/>
      <w:szCs w:val="20"/>
    </w:rPr>
  </w:style>
  <w:style w:type="paragraph" w:styleId="9">
    <w:name w:val="heading 6"/>
    <w:basedOn w:val="1"/>
    <w:next w:val="1"/>
    <w:qFormat/>
    <w:uiPriority w:val="0"/>
    <w:pPr>
      <w:keepNext/>
      <w:jc w:val="center"/>
      <w:outlineLvl w:val="5"/>
    </w:pPr>
    <w:rPr>
      <w:rFonts w:ascii="宋体" w:hAnsi="宋体"/>
      <w:b/>
      <w:sz w:val="36"/>
    </w:rPr>
  </w:style>
  <w:style w:type="character" w:default="1" w:styleId="24">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7">
    <w:name w:val="Body Text"/>
    <w:basedOn w:val="1"/>
    <w:qFormat/>
    <w:uiPriority w:val="0"/>
    <w:pPr>
      <w:spacing w:after="120"/>
    </w:pPr>
  </w:style>
  <w:style w:type="paragraph" w:styleId="10">
    <w:name w:val="toc 7"/>
    <w:basedOn w:val="1"/>
    <w:next w:val="1"/>
    <w:semiHidden/>
    <w:qFormat/>
    <w:uiPriority w:val="0"/>
    <w:pPr>
      <w:ind w:left="1260"/>
      <w:jc w:val="left"/>
    </w:pPr>
    <w:rPr>
      <w:szCs w:val="21"/>
    </w:rPr>
  </w:style>
  <w:style w:type="paragraph" w:styleId="11">
    <w:name w:val="Document Map"/>
    <w:basedOn w:val="1"/>
    <w:semiHidden/>
    <w:qFormat/>
    <w:uiPriority w:val="0"/>
    <w:pPr>
      <w:shd w:val="clear" w:color="auto" w:fill="000080"/>
    </w:pPr>
  </w:style>
  <w:style w:type="paragraph" w:styleId="12">
    <w:name w:val="Body Text Indent"/>
    <w:basedOn w:val="1"/>
    <w:qFormat/>
    <w:uiPriority w:val="0"/>
    <w:pPr>
      <w:ind w:left="840" w:firstLine="480"/>
    </w:pPr>
    <w:rPr>
      <w:rFonts w:ascii="Arial" w:hAnsi="Arial"/>
      <w:sz w:val="24"/>
    </w:rPr>
  </w:style>
  <w:style w:type="paragraph" w:styleId="13">
    <w:name w:val="toc 5"/>
    <w:basedOn w:val="1"/>
    <w:next w:val="1"/>
    <w:semiHidden/>
    <w:qFormat/>
    <w:uiPriority w:val="0"/>
    <w:pPr>
      <w:ind w:left="840"/>
      <w:jc w:val="left"/>
    </w:pPr>
    <w:rPr>
      <w:szCs w:val="21"/>
    </w:rPr>
  </w:style>
  <w:style w:type="paragraph" w:styleId="14">
    <w:name w:val="toc 3"/>
    <w:basedOn w:val="1"/>
    <w:next w:val="1"/>
    <w:qFormat/>
    <w:uiPriority w:val="39"/>
    <w:pPr>
      <w:ind w:left="420"/>
      <w:jc w:val="left"/>
    </w:pPr>
    <w:rPr>
      <w:i/>
      <w:iCs/>
    </w:rPr>
  </w:style>
  <w:style w:type="paragraph" w:styleId="15">
    <w:name w:val="toc 8"/>
    <w:basedOn w:val="1"/>
    <w:next w:val="1"/>
    <w:semiHidden/>
    <w:qFormat/>
    <w:uiPriority w:val="0"/>
    <w:pPr>
      <w:ind w:left="1470"/>
      <w:jc w:val="left"/>
    </w:pPr>
    <w:rPr>
      <w:szCs w:val="21"/>
    </w:rPr>
  </w:style>
  <w:style w:type="paragraph" w:styleId="16">
    <w:name w:val="Balloon Text"/>
    <w:basedOn w:val="1"/>
    <w:semiHidden/>
    <w:qFormat/>
    <w:uiPriority w:val="0"/>
    <w:rPr>
      <w:sz w:val="18"/>
      <w:szCs w:val="18"/>
    </w:rPr>
  </w:style>
  <w:style w:type="paragraph" w:styleId="17">
    <w:name w:val="footer"/>
    <w:basedOn w:val="1"/>
    <w:qFormat/>
    <w:uiPriority w:val="0"/>
    <w:pPr>
      <w:tabs>
        <w:tab w:val="center" w:pos="4153"/>
        <w:tab w:val="right" w:pos="8306"/>
      </w:tabs>
      <w:snapToGrid w:val="0"/>
      <w:jc w:val="left"/>
    </w:pPr>
    <w:rPr>
      <w:rFonts w:eastAsia="微软简仿宋"/>
      <w:sz w:val="18"/>
      <w:szCs w:val="20"/>
    </w:rPr>
  </w:style>
  <w:style w:type="paragraph" w:styleId="18">
    <w:name w:val="header"/>
    <w:basedOn w:val="1"/>
    <w:qFormat/>
    <w:uiPriority w:val="0"/>
    <w:pPr>
      <w:pBdr>
        <w:bottom w:val="single" w:color="auto" w:sz="6" w:space="1"/>
      </w:pBdr>
      <w:tabs>
        <w:tab w:val="center" w:pos="4153"/>
        <w:tab w:val="right" w:pos="8306"/>
      </w:tabs>
      <w:snapToGrid w:val="0"/>
      <w:jc w:val="center"/>
    </w:pPr>
    <w:rPr>
      <w:rFonts w:eastAsia="微软简仿宋"/>
      <w:sz w:val="18"/>
      <w:szCs w:val="20"/>
    </w:rPr>
  </w:style>
  <w:style w:type="paragraph" w:styleId="19">
    <w:name w:val="toc 1"/>
    <w:basedOn w:val="1"/>
    <w:next w:val="1"/>
    <w:qFormat/>
    <w:uiPriority w:val="39"/>
    <w:pPr>
      <w:spacing w:before="120" w:after="120"/>
      <w:jc w:val="left"/>
    </w:pPr>
    <w:rPr>
      <w:b/>
      <w:bCs/>
      <w:caps/>
    </w:rPr>
  </w:style>
  <w:style w:type="paragraph" w:styleId="20">
    <w:name w:val="toc 4"/>
    <w:basedOn w:val="1"/>
    <w:next w:val="1"/>
    <w:semiHidden/>
    <w:qFormat/>
    <w:uiPriority w:val="0"/>
    <w:pPr>
      <w:ind w:left="630"/>
      <w:jc w:val="left"/>
    </w:pPr>
    <w:rPr>
      <w:szCs w:val="21"/>
    </w:rPr>
  </w:style>
  <w:style w:type="paragraph" w:styleId="21">
    <w:name w:val="toc 6"/>
    <w:basedOn w:val="1"/>
    <w:next w:val="1"/>
    <w:semiHidden/>
    <w:qFormat/>
    <w:uiPriority w:val="0"/>
    <w:pPr>
      <w:ind w:left="1050"/>
      <w:jc w:val="left"/>
    </w:pPr>
    <w:rPr>
      <w:szCs w:val="21"/>
    </w:rPr>
  </w:style>
  <w:style w:type="paragraph" w:styleId="22">
    <w:name w:val="toc 2"/>
    <w:basedOn w:val="1"/>
    <w:next w:val="1"/>
    <w:qFormat/>
    <w:uiPriority w:val="39"/>
    <w:pPr>
      <w:ind w:left="210"/>
      <w:jc w:val="left"/>
    </w:pPr>
    <w:rPr>
      <w:smallCaps/>
    </w:rPr>
  </w:style>
  <w:style w:type="paragraph" w:styleId="23">
    <w:name w:val="toc 9"/>
    <w:basedOn w:val="1"/>
    <w:next w:val="1"/>
    <w:semiHidden/>
    <w:qFormat/>
    <w:uiPriority w:val="0"/>
    <w:pPr>
      <w:ind w:left="1680"/>
      <w:jc w:val="left"/>
    </w:pPr>
    <w:rPr>
      <w:szCs w:val="21"/>
    </w:rPr>
  </w:style>
  <w:style w:type="character" w:styleId="25">
    <w:name w:val="page number"/>
    <w:basedOn w:val="24"/>
    <w:qFormat/>
    <w:uiPriority w:val="0"/>
  </w:style>
  <w:style w:type="character" w:styleId="26">
    <w:name w:val="Hyperlink"/>
    <w:qFormat/>
    <w:uiPriority w:val="99"/>
    <w:rPr>
      <w:color w:val="0000FF"/>
      <w:u w:val="single"/>
    </w:rPr>
  </w:style>
  <w:style w:type="table" w:styleId="28">
    <w:name w:val="Table Grid"/>
    <w:basedOn w:val="2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9">
    <w:name w:val="编号1"/>
    <w:basedOn w:val="1"/>
    <w:qFormat/>
    <w:uiPriority w:val="0"/>
    <w:pPr>
      <w:numPr>
        <w:ilvl w:val="0"/>
        <w:numId w:val="4"/>
      </w:numPr>
      <w:tabs>
        <w:tab w:val="left" w:pos="620"/>
        <w:tab w:val="left" w:pos="840"/>
      </w:tabs>
      <w:spacing w:line="300" w:lineRule="auto"/>
    </w:pPr>
  </w:style>
  <w:style w:type="paragraph" w:customStyle="1" w:styleId="30">
    <w:name w:val="标题1"/>
    <w:basedOn w:val="1"/>
    <w:qFormat/>
    <w:uiPriority w:val="0"/>
    <w:pPr>
      <w:spacing w:afterLines="100"/>
    </w:pPr>
  </w:style>
  <w:style w:type="paragraph" w:customStyle="1" w:styleId="31">
    <w:name w:val="Table - Col. Head"/>
    <w:basedOn w:val="1"/>
    <w:qFormat/>
    <w:uiPriority w:val="0"/>
    <w:pPr>
      <w:keepNext/>
      <w:widowControl/>
      <w:spacing w:before="60" w:after="60"/>
      <w:jc w:val="left"/>
    </w:pPr>
    <w:rPr>
      <w:rFonts w:ascii="Arial" w:hAnsi="Arial"/>
      <w:b/>
      <w:kern w:val="0"/>
      <w:sz w:val="18"/>
      <w:szCs w:val="20"/>
      <w:lang w:eastAsia="en-US"/>
    </w:rPr>
  </w:style>
  <w:style w:type="paragraph" w:customStyle="1" w:styleId="32">
    <w:name w:val="Table - Text"/>
    <w:basedOn w:val="1"/>
    <w:qFormat/>
    <w:uiPriority w:val="0"/>
    <w:pPr>
      <w:widowControl/>
      <w:spacing w:before="60" w:after="60"/>
      <w:jc w:val="left"/>
    </w:pPr>
    <w:rPr>
      <w:kern w:val="0"/>
      <w:sz w:val="20"/>
      <w:szCs w:val="20"/>
      <w:lang w:eastAsia="en-US"/>
    </w:rPr>
  </w:style>
  <w:style w:type="paragraph" w:customStyle="1" w:styleId="33">
    <w:name w:val="文档标题"/>
    <w:basedOn w:val="1"/>
    <w:qFormat/>
    <w:uiPriority w:val="0"/>
    <w:pPr>
      <w:spacing w:line="360" w:lineRule="auto"/>
      <w:jc w:val="center"/>
    </w:pPr>
    <w:rPr>
      <w:rFonts w:ascii="华文中宋" w:hAnsi="华文中宋" w:eastAsia="华文中宋"/>
      <w:b/>
      <w:sz w:val="52"/>
      <w:szCs w:val="52"/>
    </w:rPr>
  </w:style>
  <w:style w:type="paragraph" w:customStyle="1" w:styleId="34">
    <w:name w:val="文档提示信息"/>
    <w:basedOn w:val="1"/>
    <w:qFormat/>
    <w:uiPriority w:val="0"/>
    <w:rPr>
      <w:i/>
    </w:rPr>
  </w:style>
  <w:style w:type="paragraph" w:customStyle="1" w:styleId="35">
    <w:name w:val="Char"/>
    <w:basedOn w:val="1"/>
    <w:qFormat/>
    <w:uiPriority w:val="0"/>
  </w:style>
  <w:style w:type="paragraph" w:customStyle="1" w:styleId="36">
    <w:name w:val="TOC Heading"/>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kern w:val="0"/>
      <w:szCs w:val="28"/>
    </w:rPr>
  </w:style>
  <w:style w:type="character" w:customStyle="1" w:styleId="37">
    <w:name w:val="标题 3 Char"/>
    <w:link w:val="5"/>
    <w:qFormat/>
    <w:uiPriority w:val="0"/>
    <w:rPr>
      <w:b/>
      <w:caps/>
      <w:szCs w:val="21"/>
    </w:rPr>
  </w:style>
  <w:style w:type="character" w:customStyle="1" w:styleId="38">
    <w:name w:val="标题 2 Char"/>
    <w:link w:val="3"/>
    <w:uiPriority w:val="0"/>
    <w:rPr>
      <w:b/>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textRotate="1"/>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项目开发计划书.dot</Template>
  <Company>浙江正元智慧科技有限公司</Company>
  <Pages>15</Pages>
  <Words>1224</Words>
  <Characters>6983</Characters>
  <Lines>58</Lines>
  <Paragraphs>16</Paragraphs>
  <TotalTime>0</TotalTime>
  <ScaleCrop>false</ScaleCrop>
  <LinksUpToDate>false</LinksUpToDate>
  <CharactersWithSpaces>8191</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2017-11-10T18:22:00Z</dcterms:created>
  <dc:creator>AutoBVT</dc:creator>
  <cp:lastModifiedBy>shaoxin</cp:lastModifiedBy>
  <cp:lastPrinted>2004-11-20T15:30:00Z</cp:lastPrinted>
  <dcterms:modified xsi:type="dcterms:W3CDTF">2018-05-22T20:28:40Z</dcterms:modified>
  <dc:title>项目开发计划书</dc:title>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