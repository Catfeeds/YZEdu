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“云智教育” APP 平台系统简要任务分配</w:t>
      </w:r>
    </w:p>
    <w:p>
      <w:pPr>
        <w:pStyle w:val="3"/>
        <w:numPr>
          <w:ilvl w:val="0"/>
          <w:numId w:val="1"/>
        </w:numPr>
        <w:ind w:left="0" w:leftChars="0" w:firstLine="420" w:firstLineChars="0"/>
      </w:pPr>
      <w:r>
        <w:t>前言</w:t>
      </w:r>
    </w:p>
    <w:p>
      <w:pPr>
        <w:ind w:firstLine="420" w:firstLineChars="0"/>
      </w:pPr>
      <w:r>
        <w:t>由于项目实际规模过大和我自身的一些原因，导致项目没有能够在预计时间内完成。首先讲下我的感受：相比较之前的“启行巴”、“班级圈”、“闲课”，这次的“云智教育”规模实在大很多，从拓扑结构、数据库等多方面都有一个明显的量的差距。甚至可以说，“云智教育”要把我们之前做的内容整合到一起，“启行巴”中的钱包和账单模块，学友圈实现“班级圈”，“闲课”中的课程模块和学习模块。原本计划的时间很少，实际可以利用的时间就更少了。</w:t>
      </w:r>
    </w:p>
    <w:p>
      <w:pPr>
        <w:ind w:firstLine="420" w:firstLineChars="0"/>
      </w:pPr>
      <w:r>
        <w:t>对于我身上出现的问题，第一个出现问题的地方是需求分析，寒假期间没有实现完整的需求分析，直到第二次答疑后才做完了需求分析，然后后面的系统设计也推迟了。第二个问题是计划没有做好，在需求分析和系统设计阶段，开发人员可以对要用的技术进行预研和相关环境搭建，不至于到开发遇到问题的时候卡停。第三个问题是没有坚持做周报，包括个人周报和项目组周报，这些都是进度把控非常关键的因素。第四个问题是表达不明确，口头的描述无法表达出详细要做的内容，并且容易忘记，最好的方法是形成明确的文本文档，组织评审，通过评审后严格按照文档进行开发。</w:t>
      </w:r>
    </w:p>
    <w:p>
      <w:pPr>
        <w:ind w:firstLine="420" w:firstLineChars="0"/>
      </w:pPr>
      <w:r>
        <w:t>对这个项目我是没有底气的，从完成情况上面来看，当前这个状况是我们做的这些项目中完成度最低的，由于我把重点转移到了文档和视频上面，导致在开发方面的进度很慢。还有一个很关键的问题，就是我感觉大家对我们这个系统还是不了解，对于系统详细结构就我和海波清楚，这个应该与没有组织评审会议有关，之后有必要组织会议（教室或线上会议），让大家先充分理解我们的系统，再做后面的开发。</w:t>
      </w:r>
    </w:p>
    <w:p>
      <w:pPr>
        <w:ind w:firstLine="420" w:firstLineChars="0"/>
      </w:pPr>
      <w:r>
        <w:t>在这个项目中，我感觉实际完成情况和预计情况差的太多了，对于我们这样有项目经验的人，我还是软件工程专业的学生，这样的完成情况实在是很难接受，也许还没有尽全力吧。对我来说，这些失误给我的经验也许比我做出成品来的深刻，加上这次这个系统规模足够完整，我对比以前的项目，也发现了和解决了一些之前存在的问题，详细设计出这样一个系统，对我来说是一个飞跃。不管怎样，我还是能够从中收获很多东西的。我不知道你们的感受是什么，我觉得是我发任务，你们做任务，可能只能从中获取一些专业技术上面的经验，我觉得更重要的是整个项目的流程，以及一些创意的东西。</w:t>
      </w:r>
    </w:p>
    <w:p>
      <w:pPr>
        <w:ind w:firstLine="420" w:firstLineChars="0"/>
      </w:pPr>
      <w:r>
        <w:t>此外，这个项目还报了互联网+和多媒体的比赛，要继续做下去将是一个比较长的流程。回想这次国赛报名，我是听软件工程老师提到国赛，我想到之前的项目做得不规范，没有完成，有些遗憾，想要再报一次，认真做下去。可那时考虑的问题太少，只是想要做，没有考虑到出去实习的问题，所以在后面功能实现的时候就显得时间不够用，项目整体拖慢。也许这只是我的执着，反正已经做了，就把它完成。如果能够把奖项看淡，只是当做认真做一个项目，我会在现在完成情况的基础上面，再用更规范的形式实现未完成的内容。我在这里列出简单的任务安排，这些任务不限时间，也不是必须要做的，就在有空的时间一点一点做，这样完成的质量会比赶作业那样好很多。这个项目算的上是一个相对完整的项目，这些经验对从事IT相关行业还是有一定帮助的。</w:t>
      </w:r>
    </w:p>
    <w:p>
      <w:pPr>
        <w:jc w:val="center"/>
        <w:rPr>
          <w:sz w:val="32"/>
          <w:szCs w:val="32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t>简要任务安排</w:t>
      </w:r>
    </w:p>
    <w:p>
      <w:pPr>
        <w:ind w:firstLine="420" w:firstLineChars="0"/>
      </w:pPr>
      <w:r>
        <w:t>这里说的任务是对“云智教育”的任务安排，我会针对每个角色写出详细的任务安排和开发手册，完成“云智教育”平台剩余的功能。</w:t>
      </w:r>
    </w:p>
    <w:p>
      <w:pPr>
        <w:ind w:firstLine="420" w:firstLineChars="0"/>
      </w:pPr>
    </w:p>
    <w:p>
      <w:pPr>
        <w:ind w:firstLine="420" w:firstLineChars="0"/>
      </w:pPr>
      <w:r>
        <w:t>邵鑫：详细的《系统设计说明书》，详细的任务安排（开发说明书），Android移动端剩余功能实现，直播间模块后台实现，资源服务器后台实现，流媒体服务器后台实现，运营管理平台实现，教务管理平台实现。微信小程序实现。</w:t>
      </w:r>
    </w:p>
    <w:p>
      <w:pPr>
        <w:ind w:firstLine="420" w:firstLineChars="0"/>
      </w:pPr>
    </w:p>
    <w:p>
      <w:pPr>
        <w:ind w:firstLine="420" w:firstLineChars="0"/>
      </w:pPr>
      <w:r>
        <w:t>章奔奔：数据服务器实现：平台资源展示模块，院校资源展示模块，平台课程模块，学生学习模块，教师教学模块，用户通用模块。</w:t>
      </w:r>
    </w:p>
    <w:p>
      <w:pPr>
        <w:ind w:firstLine="420" w:firstLineChars="0"/>
      </w:pPr>
    </w:p>
    <w:p>
      <w:pPr>
        <w:ind w:firstLine="420" w:firstLineChars="0"/>
      </w:pPr>
      <w:r>
        <w:t>董鸿翔：WEB公共部分实现，WEB院校主页实现，WEB教师主页实现，WEB学生主页实现，微信公众号H5实现。</w:t>
      </w:r>
    </w:p>
    <w:p>
      <w:pPr>
        <w:ind w:firstLine="420" w:firstLineChars="0"/>
      </w:pPr>
      <w:r>
        <w:t>王思宇：WEB界面美化，Android界面美化，主题设置，PPT美化，视频美化</w:t>
      </w:r>
    </w:p>
    <w:p>
      <w:pPr>
        <w:ind w:firstLine="420" w:firstLineChars="0"/>
      </w:pPr>
    </w:p>
    <w:p>
      <w:pPr>
        <w:ind w:firstLine="420" w:firstLineChars="0"/>
      </w:pPr>
      <w:r>
        <w:t>祝海波：对已经实现功能测试与评审，之前文档补充，相关文档编写。</w:t>
      </w:r>
    </w:p>
    <w:p>
      <w:pPr>
        <w:ind w:firstLine="420" w:firstLineChars="0"/>
      </w:pPr>
    </w:p>
    <w:p>
      <w:pPr/>
      <w:bookmarkStart w:id="0" w:name="_GoBack"/>
      <w:bookmarkEnd w:id="0"/>
    </w:p>
    <w:sectPr>
      <w:headerReference r:id="rId3" w:type="first"/>
      <w:footerReference r:id="rId5" w:type="first"/>
      <w:footerReference r:id="rId4" w:type="default"/>
      <w:pgSz w:w="11906" w:h="16838"/>
      <w:pgMar w:top="851" w:right="851" w:bottom="1134" w:left="1134" w:header="0" w:footer="992" w:gutter="0"/>
      <w:pgNumType w:fmt="decimal" w:start="1"/>
      <w:formProt w:val="0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文泉驿微米黑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center"/>
      <w:rPr>
        <w:szCs w:val="21"/>
      </w:rPr>
    </w:pPr>
    <w:r>
      <w:rPr>
        <w:szCs w:val="21"/>
      </w:rPr>
      <w:t>第</w:t>
    </w:r>
    <w:r>
      <w:rPr>
        <w:szCs w:val="21"/>
      </w:rPr>
      <w:fldChar w:fldCharType="begin"/>
    </w:r>
    <w:r>
      <w:instrText xml:space="preserve">PAGE</w:instrText>
    </w:r>
    <w:r>
      <w:fldChar w:fldCharType="separate"/>
    </w:r>
    <w:r>
      <w:t>0</w:t>
    </w:r>
    <w:r>
      <w:fldChar w:fldCharType="end"/>
    </w:r>
    <w:r>
      <w:rPr>
        <w:szCs w:val="21"/>
      </w:rPr>
      <w:t>页共</w:t>
    </w:r>
    <w:r>
      <w:rPr>
        <w:szCs w:val="21"/>
      </w:rP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102054">
    <w:nsid w:val="5AE735E6"/>
    <w:multiLevelType w:val="singleLevel"/>
    <w:tmpl w:val="5AE735E6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251020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5FF04C8"/>
    <w:rsid w:val="179ED70D"/>
    <w:rsid w:val="1DEE6A38"/>
    <w:rsid w:val="2AFF6F79"/>
    <w:rsid w:val="2BFB38C8"/>
    <w:rsid w:val="2FF76BD1"/>
    <w:rsid w:val="31EF5ACF"/>
    <w:rsid w:val="357E14A3"/>
    <w:rsid w:val="37BF3F5B"/>
    <w:rsid w:val="37FDA195"/>
    <w:rsid w:val="3A722FB9"/>
    <w:rsid w:val="3BF54E7B"/>
    <w:rsid w:val="3DBE5AFB"/>
    <w:rsid w:val="3DCB9ADC"/>
    <w:rsid w:val="3EBFE132"/>
    <w:rsid w:val="3EF36560"/>
    <w:rsid w:val="3F37835E"/>
    <w:rsid w:val="3FF7A253"/>
    <w:rsid w:val="3FFF275D"/>
    <w:rsid w:val="41EB57D5"/>
    <w:rsid w:val="43BBC855"/>
    <w:rsid w:val="49DF6974"/>
    <w:rsid w:val="4CB174DB"/>
    <w:rsid w:val="4EFF57E6"/>
    <w:rsid w:val="4FC770F1"/>
    <w:rsid w:val="4FFDA92A"/>
    <w:rsid w:val="54EF62D1"/>
    <w:rsid w:val="5515F784"/>
    <w:rsid w:val="565EF690"/>
    <w:rsid w:val="56F5B976"/>
    <w:rsid w:val="56FEB35D"/>
    <w:rsid w:val="57CF1F95"/>
    <w:rsid w:val="57DEF1B1"/>
    <w:rsid w:val="5BB7C314"/>
    <w:rsid w:val="5BE794BD"/>
    <w:rsid w:val="5C5F4B41"/>
    <w:rsid w:val="5CBF611F"/>
    <w:rsid w:val="5EFB2AD5"/>
    <w:rsid w:val="5EFF8120"/>
    <w:rsid w:val="5F7E6A80"/>
    <w:rsid w:val="5F7FD054"/>
    <w:rsid w:val="5F89E76D"/>
    <w:rsid w:val="5FAE6363"/>
    <w:rsid w:val="5FB72619"/>
    <w:rsid w:val="5FFB22FC"/>
    <w:rsid w:val="632B7C4F"/>
    <w:rsid w:val="63BFF209"/>
    <w:rsid w:val="63FF031C"/>
    <w:rsid w:val="66A7A466"/>
    <w:rsid w:val="6BAF666D"/>
    <w:rsid w:val="6C830A30"/>
    <w:rsid w:val="6CB5254E"/>
    <w:rsid w:val="6DFF039E"/>
    <w:rsid w:val="6E98F442"/>
    <w:rsid w:val="6EAF87F7"/>
    <w:rsid w:val="6F6FC545"/>
    <w:rsid w:val="6F799356"/>
    <w:rsid w:val="6F7D5F03"/>
    <w:rsid w:val="6FDFE30D"/>
    <w:rsid w:val="6FEFF67B"/>
    <w:rsid w:val="745F5BF3"/>
    <w:rsid w:val="75775F34"/>
    <w:rsid w:val="757B0CFC"/>
    <w:rsid w:val="75F425B0"/>
    <w:rsid w:val="75F75171"/>
    <w:rsid w:val="76E7AF54"/>
    <w:rsid w:val="777FADCF"/>
    <w:rsid w:val="77EF9BED"/>
    <w:rsid w:val="77F4961C"/>
    <w:rsid w:val="78FF3154"/>
    <w:rsid w:val="790B6971"/>
    <w:rsid w:val="7949EC2F"/>
    <w:rsid w:val="79BC0468"/>
    <w:rsid w:val="79FE9091"/>
    <w:rsid w:val="7AEFCF39"/>
    <w:rsid w:val="7B65AF31"/>
    <w:rsid w:val="7BAFD06F"/>
    <w:rsid w:val="7BBDFACA"/>
    <w:rsid w:val="7BCFB77B"/>
    <w:rsid w:val="7BEB9E57"/>
    <w:rsid w:val="7BF9A619"/>
    <w:rsid w:val="7BFD05AF"/>
    <w:rsid w:val="7DD1E528"/>
    <w:rsid w:val="7DDB5126"/>
    <w:rsid w:val="7DDFE0A7"/>
    <w:rsid w:val="7DE81F31"/>
    <w:rsid w:val="7DEFD049"/>
    <w:rsid w:val="7DFD7867"/>
    <w:rsid w:val="7DFF22C2"/>
    <w:rsid w:val="7DFFC555"/>
    <w:rsid w:val="7EFFE715"/>
    <w:rsid w:val="7F3F2F51"/>
    <w:rsid w:val="7F4E5BED"/>
    <w:rsid w:val="7F533E56"/>
    <w:rsid w:val="7F6FF0E8"/>
    <w:rsid w:val="7F77D03B"/>
    <w:rsid w:val="7F77F802"/>
    <w:rsid w:val="7F790599"/>
    <w:rsid w:val="7F7F6F21"/>
    <w:rsid w:val="7F8E6D8D"/>
    <w:rsid w:val="7FAEA4FF"/>
    <w:rsid w:val="7FB7072A"/>
    <w:rsid w:val="7FBECD1A"/>
    <w:rsid w:val="7FCDAE38"/>
    <w:rsid w:val="7FDFA0A8"/>
    <w:rsid w:val="7FE58289"/>
    <w:rsid w:val="7FEF4A25"/>
    <w:rsid w:val="7FF9E151"/>
    <w:rsid w:val="7FFBB029"/>
    <w:rsid w:val="7FFC3212"/>
    <w:rsid w:val="7FFE2DB8"/>
    <w:rsid w:val="7FFF2086"/>
    <w:rsid w:val="7FFF56A0"/>
    <w:rsid w:val="85FF1EE2"/>
    <w:rsid w:val="977FBCF4"/>
    <w:rsid w:val="9DDB0BC7"/>
    <w:rsid w:val="9FF69473"/>
    <w:rsid w:val="AD3479A6"/>
    <w:rsid w:val="AFCB9238"/>
    <w:rsid w:val="AFFE6877"/>
    <w:rsid w:val="B1E51070"/>
    <w:rsid w:val="B33F8654"/>
    <w:rsid w:val="B9B72A58"/>
    <w:rsid w:val="B9DFD10B"/>
    <w:rsid w:val="B9E9285E"/>
    <w:rsid w:val="BABAE1E9"/>
    <w:rsid w:val="BABF846D"/>
    <w:rsid w:val="BAF73792"/>
    <w:rsid w:val="BB6F8CD8"/>
    <w:rsid w:val="BBE78A2A"/>
    <w:rsid w:val="BBFA033A"/>
    <w:rsid w:val="BCBB3F44"/>
    <w:rsid w:val="BCFF1309"/>
    <w:rsid w:val="BE7F899E"/>
    <w:rsid w:val="BFB04087"/>
    <w:rsid w:val="BFB5175A"/>
    <w:rsid w:val="BFC39BB8"/>
    <w:rsid w:val="BFFFC6F3"/>
    <w:rsid w:val="C7EF6512"/>
    <w:rsid w:val="CFDBDF28"/>
    <w:rsid w:val="D7AE1786"/>
    <w:rsid w:val="D97F89CA"/>
    <w:rsid w:val="DACFFF66"/>
    <w:rsid w:val="DBDC5608"/>
    <w:rsid w:val="DBF81831"/>
    <w:rsid w:val="DCFB89EC"/>
    <w:rsid w:val="DDF5FC96"/>
    <w:rsid w:val="DDF7A2D3"/>
    <w:rsid w:val="DDFDEAE8"/>
    <w:rsid w:val="DE5FFBB9"/>
    <w:rsid w:val="DEA77ED8"/>
    <w:rsid w:val="DEBFF82A"/>
    <w:rsid w:val="DF7A2631"/>
    <w:rsid w:val="DFB9DF8F"/>
    <w:rsid w:val="DFD34F17"/>
    <w:rsid w:val="DFE7DAEF"/>
    <w:rsid w:val="DFEE220D"/>
    <w:rsid w:val="DFF60330"/>
    <w:rsid w:val="E6F34F83"/>
    <w:rsid w:val="E7781CDF"/>
    <w:rsid w:val="EAFFCCA4"/>
    <w:rsid w:val="EAFFF194"/>
    <w:rsid w:val="EB1EBCED"/>
    <w:rsid w:val="EBDB1DA7"/>
    <w:rsid w:val="ED7F4743"/>
    <w:rsid w:val="EDE7D9A1"/>
    <w:rsid w:val="EFF9E279"/>
    <w:rsid w:val="F6EFDDEE"/>
    <w:rsid w:val="F6FF454E"/>
    <w:rsid w:val="F7BD9C79"/>
    <w:rsid w:val="F7F8F4CC"/>
    <w:rsid w:val="FAEB43F2"/>
    <w:rsid w:val="FAFFA570"/>
    <w:rsid w:val="FBEF2C62"/>
    <w:rsid w:val="FBF76A16"/>
    <w:rsid w:val="FBFD8D7B"/>
    <w:rsid w:val="FBFF42F2"/>
    <w:rsid w:val="FDBED249"/>
    <w:rsid w:val="FDE786DF"/>
    <w:rsid w:val="FDEB454F"/>
    <w:rsid w:val="FDFF93E0"/>
    <w:rsid w:val="FE7B5C45"/>
    <w:rsid w:val="FE9D5E4A"/>
    <w:rsid w:val="FEB52BDF"/>
    <w:rsid w:val="FEBA7BF5"/>
    <w:rsid w:val="FEF7557F"/>
    <w:rsid w:val="FF2FC5EA"/>
    <w:rsid w:val="FF775B79"/>
    <w:rsid w:val="FF890593"/>
    <w:rsid w:val="FF9ECE32"/>
    <w:rsid w:val="FFAB394C"/>
    <w:rsid w:val="FFCF5917"/>
    <w:rsid w:val="FFD6B23E"/>
    <w:rsid w:val="FFDFAFAD"/>
    <w:rsid w:val="FFF7B848"/>
    <w:rsid w:val="FFFCC3B1"/>
    <w:rsid w:val="FFFD094F"/>
    <w:rsid w:val="FFFDFC50"/>
    <w:rsid w:val="FFFEFF60"/>
    <w:rsid w:val="FFFF37ED"/>
    <w:rsid w:val="FFFFF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left="0" w:right="0" w:firstLine="420"/>
    </w:pPr>
  </w:style>
  <w:style w:type="paragraph" w:styleId="5">
    <w:name w:val="Document Map"/>
    <w:basedOn w:val="1"/>
    <w:semiHidden/>
    <w:uiPriority w:val="0"/>
    <w:pPr>
      <w:shd w:val="clear" w:fill="000080"/>
    </w:pPr>
  </w:style>
  <w:style w:type="paragraph" w:styleId="6">
    <w:name w:val="Balloon Text"/>
    <w:basedOn w:val="1"/>
    <w:uiPriority w:val="0"/>
    <w:rPr>
      <w:sz w:val="18"/>
      <w:szCs w:val="18"/>
    </w:rPr>
  </w:style>
  <w:style w:type="character" w:styleId="8">
    <w:name w:val="page number"/>
    <w:basedOn w:val="7"/>
    <w:uiPriority w:val="0"/>
  </w:style>
  <w:style w:type="table" w:styleId="10">
    <w:name w:val="Table Grid"/>
    <w:basedOn w:val="9"/>
    <w:uiPriority w:val="59"/>
    <w:rPr>
      <w:rFonts w:asciiTheme="minorHAnsi" w:hAnsiTheme="minorHAnsi" w:eastAsiaTheme="minorEastAsia" w:cstheme="minorBidi"/>
      <w:sz w:val="21"/>
      <w:szCs w:val="22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1"/>
    <w:qFormat/>
    <w:uiPriority w:val="0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customStyle="1" w:styleId="12">
    <w:name w:val="标题 21"/>
    <w:basedOn w:val="1"/>
    <w:qFormat/>
    <w:uiPriority w:val="0"/>
    <w:pPr>
      <w:keepNext/>
      <w:keepLines/>
      <w:spacing w:before="260" w:after="260"/>
      <w:outlineLvl w:val="1"/>
    </w:pPr>
    <w:rPr>
      <w:b/>
      <w:sz w:val="24"/>
      <w:szCs w:val="20"/>
    </w:rPr>
  </w:style>
  <w:style w:type="paragraph" w:customStyle="1" w:styleId="13">
    <w:name w:val="标题 31"/>
    <w:basedOn w:val="1"/>
    <w:qFormat/>
    <w:uiPriority w:val="0"/>
    <w:pPr>
      <w:keepNext/>
      <w:spacing w:before="240" w:after="120"/>
      <w:outlineLvl w:val="2"/>
    </w:pPr>
    <w:rPr>
      <w:b/>
      <w:caps/>
      <w:szCs w:val="21"/>
    </w:rPr>
  </w:style>
  <w:style w:type="paragraph" w:customStyle="1" w:styleId="14">
    <w:name w:val="标题 41"/>
    <w:basedOn w:val="1"/>
    <w:qFormat/>
    <w:uiPriority w:val="0"/>
    <w:pPr>
      <w:keepNext/>
      <w:keepLines/>
      <w:spacing w:before="140" w:after="120" w:line="220" w:lineRule="atLeast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customStyle="1" w:styleId="15">
    <w:name w:val="标题 51"/>
    <w:basedOn w:val="1"/>
    <w:qFormat/>
    <w:uiPriority w:val="0"/>
    <w:pPr>
      <w:keepNext/>
      <w:jc w:val="center"/>
      <w:outlineLvl w:val="4"/>
    </w:pPr>
    <w:rPr>
      <w:rFonts w:ascii="宋体" w:hAnsi="宋体"/>
      <w:b/>
      <w:sz w:val="36"/>
    </w:rPr>
  </w:style>
  <w:style w:type="paragraph" w:customStyle="1" w:styleId="16">
    <w:name w:val="标题 61"/>
    <w:basedOn w:val="1"/>
    <w:qFormat/>
    <w:uiPriority w:val="0"/>
    <w:pPr>
      <w:keepNext/>
      <w:keepLines/>
      <w:spacing w:before="240" w:after="64" w:line="316" w:lineRule="auto"/>
      <w:outlineLvl w:val="5"/>
    </w:pPr>
    <w:rPr>
      <w:rFonts w:ascii="Arial" w:hAnsi="Arial" w:eastAsia="黑体"/>
      <w:b/>
      <w:bCs/>
      <w:sz w:val="24"/>
    </w:rPr>
  </w:style>
  <w:style w:type="paragraph" w:customStyle="1" w:styleId="17">
    <w:name w:val="标题 71"/>
    <w:basedOn w:val="1"/>
    <w:qFormat/>
    <w:uiPriority w:val="0"/>
    <w:pPr>
      <w:keepNext/>
      <w:keepLines/>
      <w:spacing w:before="240" w:after="64" w:line="316" w:lineRule="auto"/>
      <w:outlineLvl w:val="6"/>
    </w:pPr>
    <w:rPr>
      <w:b/>
      <w:bCs/>
      <w:sz w:val="24"/>
    </w:rPr>
  </w:style>
  <w:style w:type="paragraph" w:customStyle="1" w:styleId="18">
    <w:name w:val="标题 81"/>
    <w:basedOn w:val="1"/>
    <w:qFormat/>
    <w:uiPriority w:val="0"/>
    <w:pPr>
      <w:keepNext/>
      <w:keepLines/>
      <w:spacing w:before="240" w:after="64" w:line="316" w:lineRule="auto"/>
      <w:outlineLvl w:val="7"/>
    </w:pPr>
    <w:rPr>
      <w:rFonts w:ascii="Arial" w:hAnsi="Arial" w:eastAsia="黑体"/>
      <w:sz w:val="24"/>
    </w:rPr>
  </w:style>
  <w:style w:type="paragraph" w:customStyle="1" w:styleId="19">
    <w:name w:val="标题 91"/>
    <w:basedOn w:val="1"/>
    <w:qFormat/>
    <w:uiPriority w:val="0"/>
    <w:pPr>
      <w:keepNext/>
      <w:keepLines/>
      <w:spacing w:before="240" w:after="64" w:line="316" w:lineRule="auto"/>
      <w:outlineLvl w:val="8"/>
    </w:pPr>
    <w:rPr>
      <w:rFonts w:ascii="Arial" w:hAnsi="Arial" w:eastAsia="黑体"/>
      <w:szCs w:val="21"/>
    </w:rPr>
  </w:style>
  <w:style w:type="character" w:customStyle="1" w:styleId="20">
    <w:name w:val="Internet 链接"/>
    <w:uiPriority w:val="99"/>
    <w:rPr>
      <w:color w:val="0000FF"/>
      <w:u w:val="single"/>
      <w:lang w:val="zh-CN" w:eastAsia="zh-CN" w:bidi="zh-CN"/>
    </w:rPr>
  </w:style>
  <w:style w:type="character" w:customStyle="1" w:styleId="21">
    <w:name w:val="批注框文本 Char"/>
    <w:uiPriority w:val="0"/>
    <w:rPr>
      <w:sz w:val="18"/>
      <w:szCs w:val="18"/>
    </w:rPr>
  </w:style>
  <w:style w:type="character" w:customStyle="1" w:styleId="22">
    <w:name w:val="ListLabel 1"/>
    <w:uiPriority w:val="0"/>
    <w:rPr>
      <w:rFonts w:eastAsia="宋体" w:cs="Times New Roman"/>
    </w:rPr>
  </w:style>
  <w:style w:type="character" w:customStyle="1" w:styleId="23">
    <w:name w:val="ListLabel 2"/>
    <w:uiPriority w:val="0"/>
    <w:rPr>
      <w:sz w:val="30"/>
      <w:szCs w:val="24"/>
    </w:rPr>
  </w:style>
  <w:style w:type="character" w:customStyle="1" w:styleId="24">
    <w:name w:val="ListLabel 3"/>
    <w:uiPriority w:val="0"/>
    <w:rPr>
      <w:sz w:val="28"/>
      <w:szCs w:val="28"/>
    </w:rPr>
  </w:style>
  <w:style w:type="character" w:customStyle="1" w:styleId="25">
    <w:name w:val="ListLabel 4"/>
    <w:uiPriority w:val="0"/>
    <w:rPr>
      <w:sz w:val="36"/>
      <w:szCs w:val="36"/>
    </w:rPr>
  </w:style>
  <w:style w:type="character" w:customStyle="1" w:styleId="26">
    <w:name w:val="ListLabel 5"/>
    <w:uiPriority w:val="0"/>
    <w:rPr>
      <w:sz w:val="30"/>
      <w:szCs w:val="24"/>
    </w:rPr>
  </w:style>
  <w:style w:type="paragraph" w:customStyle="1" w:styleId="27">
    <w:name w:val="标题1"/>
    <w:basedOn w:val="1"/>
    <w:next w:val="2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8">
    <w:name w:val="正文1"/>
    <w:basedOn w:val="1"/>
    <w:uiPriority w:val="0"/>
    <w:pPr>
      <w:spacing w:before="0" w:after="120" w:line="288" w:lineRule="auto"/>
    </w:pPr>
  </w:style>
  <w:style w:type="paragraph" w:customStyle="1" w:styleId="29">
    <w:name w:val="列表1"/>
    <w:basedOn w:val="28"/>
    <w:uiPriority w:val="0"/>
  </w:style>
  <w:style w:type="paragraph" w:customStyle="1" w:styleId="3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1">
    <w:name w:val="索引"/>
    <w:basedOn w:val="1"/>
    <w:uiPriority w:val="0"/>
    <w:pPr>
      <w:suppressLineNumbers/>
    </w:pPr>
  </w:style>
  <w:style w:type="paragraph" w:customStyle="1" w:styleId="32">
    <w:name w:val="页脚1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33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34">
    <w:name w:val="Char"/>
    <w:basedOn w:val="1"/>
    <w:uiPriority w:val="0"/>
  </w:style>
  <w:style w:type="paragraph" w:customStyle="1" w:styleId="35">
    <w:name w:val="正文缩进1"/>
    <w:basedOn w:val="1"/>
    <w:uiPriority w:val="0"/>
    <w:pPr>
      <w:ind w:left="840" w:right="0" w:firstLine="480"/>
    </w:pPr>
    <w:rPr>
      <w:rFonts w:ascii="Arial" w:hAnsi="Arial"/>
      <w:sz w:val="24"/>
    </w:rPr>
  </w:style>
  <w:style w:type="paragraph" w:customStyle="1" w:styleId="36">
    <w:name w:val="内容目录 1"/>
    <w:basedOn w:val="1"/>
    <w:uiPriority w:val="39"/>
    <w:pPr>
      <w:spacing w:before="120" w:after="120"/>
      <w:jc w:val="left"/>
    </w:pPr>
    <w:rPr>
      <w:b/>
      <w:bCs/>
      <w:caps/>
    </w:rPr>
  </w:style>
  <w:style w:type="paragraph" w:customStyle="1" w:styleId="37">
    <w:name w:val="内容目录 2"/>
    <w:basedOn w:val="1"/>
    <w:uiPriority w:val="39"/>
    <w:pPr>
      <w:tabs>
        <w:tab w:val="left" w:pos="840"/>
        <w:tab w:val="right" w:leader="dot" w:pos="9911"/>
      </w:tabs>
      <w:spacing w:line="360" w:lineRule="auto"/>
      <w:ind w:left="210" w:right="0" w:firstLine="0"/>
      <w:jc w:val="left"/>
    </w:pPr>
    <w:rPr>
      <w:smallCaps/>
    </w:rPr>
  </w:style>
  <w:style w:type="paragraph" w:customStyle="1" w:styleId="38">
    <w:name w:val="Table - Col. Head"/>
    <w:basedOn w:val="1"/>
    <w:uiPriority w:val="0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customStyle="1" w:styleId="39">
    <w:name w:val="Table - Text"/>
    <w:basedOn w:val="1"/>
    <w:uiPriority w:val="0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customStyle="1" w:styleId="40">
    <w:name w:val="框架内容"/>
    <w:basedOn w:val="1"/>
    <w:uiPriority w:val="0"/>
  </w:style>
  <w:style w:type="paragraph" w:customStyle="1" w:styleId="41">
    <w:name w:val="表格内容"/>
    <w:basedOn w:val="1"/>
    <w:uiPriority w:val="0"/>
  </w:style>
  <w:style w:type="paragraph" w:customStyle="1" w:styleId="42">
    <w:name w:val="引文"/>
    <w:basedOn w:val="1"/>
    <w:uiPriority w:val="0"/>
  </w:style>
  <w:style w:type="paragraph" w:customStyle="1" w:styleId="43">
    <w:name w:val="大标题"/>
    <w:basedOn w:val="27"/>
    <w:uiPriority w:val="0"/>
  </w:style>
  <w:style w:type="paragraph" w:customStyle="1" w:styleId="44">
    <w:name w:val="分标题"/>
    <w:basedOn w:val="27"/>
    <w:uiPriority w:val="0"/>
  </w:style>
  <w:style w:type="paragraph" w:customStyle="1" w:styleId="45">
    <w:name w:val="表格标题"/>
    <w:basedOn w:val="41"/>
    <w:uiPriority w:val="0"/>
  </w:style>
  <w:style w:type="paragraph" w:customStyle="1" w:styleId="46">
    <w:name w:val="页眉左侧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2017-09-15T03:42:00Z</dcterms:created>
  <dc:creator>张万军</dc:creator>
  <cp:lastModifiedBy>shaoxin</cp:lastModifiedBy>
  <cp:lastPrinted>2113-01-01T16:00:00Z</cp:lastPrinted>
  <dcterms:modified xsi:type="dcterms:W3CDTF">2018-06-15T15:29:44Z</dcterms:modified>
  <dc:title>配置项编号：[部门]-[项目编号]-[系统名简称]-[版本号]-[文档名英文简写]-[文档版本号]</dc:title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