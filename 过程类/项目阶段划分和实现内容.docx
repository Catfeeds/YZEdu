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4.xml" ContentType="application/xml"/>
  <Override PartName="/customXml/itemProps3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4.xml" ContentType="application/vnd.openxmlformats-officedocument.customXmlPropertie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sz w:val="32"/>
          <w:szCs w:val="32"/>
        </w:rPr>
        <w:t xml:space="preserve">云智教育” </w:t>
      </w:r>
      <w:r>
        <w:rPr>
          <w:sz w:val="32"/>
          <w:szCs w:val="32"/>
        </w:rPr>
        <w:t xml:space="preserve">APP </w:t>
      </w:r>
      <w:r>
        <w:rPr>
          <w:sz w:val="32"/>
          <w:szCs w:val="32"/>
        </w:rPr>
        <w:t>平台系统各阶段实现内容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9921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53"/>
        <w:gridCol w:w="1654"/>
        <w:gridCol w:w="1653"/>
        <w:gridCol w:w="1654"/>
        <w:gridCol w:w="1653"/>
        <w:gridCol w:w="1654"/>
      </w:tblGrid>
      <w:tr>
        <w:trPr>
          <w:cantSplit w:val="false"/>
        </w:trPr>
        <w:tc>
          <w:tcPr>
            <w:tcW w:w="1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序号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阶段</w:t>
            </w:r>
          </w:p>
        </w:tc>
        <w:tc>
          <w:tcPr>
            <w:tcW w:w="1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日期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工作内容</w:t>
            </w:r>
          </w:p>
        </w:tc>
        <w:tc>
          <w:tcPr>
            <w:tcW w:w="1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负责人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实现内容</w:t>
            </w:r>
          </w:p>
        </w:tc>
      </w:tr>
      <w:tr>
        <w:trPr>
          <w:cantSplit w:val="false"/>
        </w:trPr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1</w:t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一</w:t>
            </w:r>
          </w:p>
        </w:tc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01/20~01/30</w:t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审题和用户需求分析</w:t>
            </w:r>
          </w:p>
        </w:tc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全体成员</w:t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《用户需求列表》，《项目评审表》，《立项通知书》，《用户需求说明书》，《软件需求规格说明书》</w:t>
            </w:r>
          </w:p>
        </w:tc>
      </w:tr>
      <w:tr>
        <w:trPr>
          <w:cantSplit w:val="false"/>
        </w:trPr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2</w:t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一</w:t>
            </w:r>
          </w:p>
        </w:tc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具体实现内容确定</w:t>
            </w:r>
          </w:p>
        </w:tc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邵鑫</w:t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项目任务书</w:t>
            </w:r>
          </w:p>
        </w:tc>
      </w:tr>
      <w:tr>
        <w:trPr>
          <w:cantSplit w:val="false"/>
        </w:trPr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3</w:t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二</w:t>
            </w:r>
          </w:p>
        </w:tc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完成系统流程设计</w:t>
            </w:r>
          </w:p>
        </w:tc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祝海波</w:t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《系统设计说明书》</w:t>
            </w:r>
          </w:p>
        </w:tc>
      </w:tr>
      <w:tr>
        <w:trPr>
          <w:cantSplit w:val="false"/>
        </w:trPr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4</w:t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二</w:t>
            </w:r>
          </w:p>
        </w:tc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完成数据库设计</w:t>
            </w:r>
          </w:p>
        </w:tc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邵鑫</w:t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《数据库设计说明书》</w:t>
            </w:r>
          </w:p>
        </w:tc>
      </w:tr>
      <w:tr>
        <w:trPr>
          <w:cantSplit w:val="false"/>
        </w:trPr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5</w:t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二</w:t>
            </w:r>
          </w:p>
        </w:tc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进行</w:t>
            </w:r>
            <w:r>
              <w:rPr/>
              <w:t>UI</w:t>
            </w:r>
            <w:r>
              <w:rPr/>
              <w:t>设计</w:t>
            </w:r>
          </w:p>
        </w:tc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王思宇</w:t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前端相关</w:t>
            </w:r>
            <w:r>
              <w:rPr/>
              <w:t>UI</w:t>
            </w:r>
          </w:p>
        </w:tc>
      </w:tr>
      <w:tr>
        <w:trPr>
          <w:cantSplit w:val="false"/>
        </w:trPr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6</w:t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二</w:t>
            </w:r>
          </w:p>
        </w:tc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后端框架选择及技术预研</w:t>
            </w:r>
          </w:p>
        </w:tc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章奔奔</w:t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《技术预研报告》</w:t>
            </w:r>
          </w:p>
        </w:tc>
      </w:tr>
      <w:tr>
        <w:trPr>
          <w:cantSplit w:val="false"/>
        </w:trPr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7</w:t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二</w:t>
            </w:r>
          </w:p>
        </w:tc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web</w:t>
            </w:r>
            <w:r>
              <w:rPr/>
              <w:t>前端框架选择及技术预研</w:t>
            </w:r>
          </w:p>
        </w:tc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董鸿翔</w:t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《技术预研报告》</w:t>
            </w:r>
          </w:p>
        </w:tc>
      </w:tr>
      <w:tr>
        <w:trPr>
          <w:cantSplit w:val="false"/>
        </w:trPr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8</w:t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二</w:t>
            </w:r>
          </w:p>
        </w:tc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前后端接口设计</w:t>
            </w:r>
          </w:p>
        </w:tc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邵鑫</w:t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《接口设计文档》</w:t>
            </w:r>
          </w:p>
        </w:tc>
      </w:tr>
      <w:tr>
        <w:trPr>
          <w:cantSplit w:val="false"/>
        </w:trPr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9</w:t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三</w:t>
            </w:r>
          </w:p>
        </w:tc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数据库实现及基本数据录入</w:t>
            </w:r>
          </w:p>
        </w:tc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祝海波</w:t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10</w:t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三</w:t>
            </w:r>
          </w:p>
        </w:tc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后端功能实现</w:t>
            </w:r>
          </w:p>
        </w:tc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章奔奔</w:t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后端源码</w:t>
            </w:r>
          </w:p>
        </w:tc>
      </w:tr>
      <w:tr>
        <w:trPr>
          <w:cantSplit w:val="false"/>
        </w:trPr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11</w:t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三</w:t>
            </w:r>
          </w:p>
        </w:tc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后端接口功能测试</w:t>
            </w:r>
          </w:p>
        </w:tc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祝海波</w:t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bookmarkStart w:id="0" w:name="__DdeLink__25_897014098"/>
            <w:r>
              <w:rPr/>
              <w:t>《</w:t>
            </w:r>
            <w:r>
              <w:rPr/>
              <w:t>bug</w:t>
            </w:r>
            <w:bookmarkEnd w:id="0"/>
            <w:r>
              <w:rPr/>
              <w:t>发现日志》</w:t>
            </w:r>
          </w:p>
        </w:tc>
      </w:tr>
      <w:tr>
        <w:trPr>
          <w:cantSplit w:val="false"/>
        </w:trPr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12</w:t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三</w:t>
            </w:r>
          </w:p>
        </w:tc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完成</w:t>
            </w:r>
            <w:r>
              <w:rPr/>
              <w:t>UI</w:t>
            </w:r>
            <w:r>
              <w:rPr/>
              <w:t>设计</w:t>
            </w:r>
          </w:p>
        </w:tc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王思宇</w:t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前端相关</w:t>
            </w:r>
            <w:r>
              <w:rPr/>
              <w:t>UI</w:t>
            </w:r>
          </w:p>
        </w:tc>
      </w:tr>
      <w:tr>
        <w:trPr>
          <w:cantSplit w:val="false"/>
        </w:trPr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13</w:t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三</w:t>
            </w:r>
          </w:p>
        </w:tc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微信公众号开发</w:t>
            </w:r>
          </w:p>
        </w:tc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董鸿翔</w:t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公众号源码</w:t>
            </w:r>
          </w:p>
        </w:tc>
      </w:tr>
      <w:tr>
        <w:trPr>
          <w:cantSplit w:val="false"/>
        </w:trPr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14</w:t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三</w:t>
            </w:r>
          </w:p>
        </w:tc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android</w:t>
            </w:r>
            <w:r>
              <w:rPr/>
              <w:t>前端技术预研</w:t>
            </w:r>
          </w:p>
        </w:tc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邵鑫</w:t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《技术预研报告》</w:t>
            </w:r>
          </w:p>
        </w:tc>
      </w:tr>
      <w:tr>
        <w:trPr>
          <w:cantSplit w:val="false"/>
        </w:trPr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15</w:t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四</w:t>
            </w:r>
          </w:p>
        </w:tc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后端</w:t>
            </w:r>
            <w:r>
              <w:rPr/>
              <w:t>bug</w:t>
            </w:r>
            <w:r>
              <w:rPr/>
              <w:t>修复</w:t>
            </w:r>
          </w:p>
        </w:tc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章奔奔</w:t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《后端</w:t>
            </w:r>
            <w:r>
              <w:rPr/>
              <w:t>bug</w:t>
            </w:r>
            <w:r>
              <w:rPr/>
              <w:t>修复日志》</w:t>
            </w:r>
          </w:p>
        </w:tc>
      </w:tr>
      <w:tr>
        <w:trPr>
          <w:cantSplit w:val="false"/>
        </w:trPr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16</w:t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四</w:t>
            </w:r>
          </w:p>
        </w:tc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Web</w:t>
            </w:r>
            <w:r>
              <w:rPr/>
              <w:t>前端功能实现</w:t>
            </w:r>
          </w:p>
        </w:tc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董鸿翔</w:t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web</w:t>
            </w:r>
            <w:r>
              <w:rPr/>
              <w:t>前端源码</w:t>
            </w:r>
          </w:p>
        </w:tc>
      </w:tr>
      <w:tr>
        <w:trPr>
          <w:cantSplit w:val="false"/>
        </w:trPr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17</w:t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四</w:t>
            </w:r>
          </w:p>
        </w:tc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android</w:t>
            </w:r>
            <w:r>
              <w:rPr/>
              <w:t>前端功能实现</w:t>
            </w:r>
          </w:p>
        </w:tc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邵鑫</w:t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android</w:t>
            </w:r>
            <w:r>
              <w:rPr/>
              <w:t>前端源码</w:t>
            </w:r>
          </w:p>
        </w:tc>
      </w:tr>
      <w:tr>
        <w:trPr>
          <w:cantSplit w:val="false"/>
        </w:trPr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18</w:t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四</w:t>
            </w:r>
          </w:p>
        </w:tc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web</w:t>
            </w:r>
            <w:r>
              <w:rPr/>
              <w:t>前端功能测试</w:t>
            </w:r>
          </w:p>
        </w:tc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祝海波</w:t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《</w:t>
            </w:r>
            <w:r>
              <w:rPr/>
              <w:t>bug</w:t>
            </w:r>
            <w:r>
              <w:rPr/>
              <w:t>发现日志》</w:t>
            </w:r>
          </w:p>
        </w:tc>
      </w:tr>
      <w:tr>
        <w:trPr>
          <w:cantSplit w:val="false"/>
        </w:trPr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19</w:t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四</w:t>
            </w:r>
          </w:p>
        </w:tc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android</w:t>
            </w:r>
            <w:r>
              <w:rPr/>
              <w:t>前端功能测试</w:t>
            </w:r>
          </w:p>
        </w:tc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祝海波</w:t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《</w:t>
            </w:r>
            <w:r>
              <w:rPr/>
              <w:t>bug</w:t>
            </w:r>
            <w:r>
              <w:rPr/>
              <w:t>发现日志》</w:t>
            </w:r>
          </w:p>
        </w:tc>
      </w:tr>
      <w:tr>
        <w:trPr>
          <w:cantSplit w:val="false"/>
        </w:trPr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20</w:t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四</w:t>
            </w:r>
          </w:p>
        </w:tc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了解优酷上之前参赛团队的演示视频，并准备视频文档</w:t>
            </w:r>
          </w:p>
        </w:tc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王思宇</w:t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《演示视频设计文档》</w:t>
            </w:r>
          </w:p>
        </w:tc>
      </w:tr>
      <w:tr>
        <w:trPr>
          <w:cantSplit w:val="false"/>
        </w:trPr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21</w:t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五</w:t>
            </w:r>
          </w:p>
        </w:tc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修复</w:t>
            </w:r>
            <w:r>
              <w:rPr/>
              <w:t>web</w:t>
            </w:r>
            <w:r>
              <w:rPr/>
              <w:t>前端</w:t>
            </w:r>
            <w:r>
              <w:rPr/>
              <w:t>bug</w:t>
            </w:r>
          </w:p>
        </w:tc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董鸿翔</w:t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《</w:t>
            </w:r>
            <w:r>
              <w:rPr/>
              <w:t>bug</w:t>
            </w:r>
            <w:r>
              <w:rPr/>
              <w:t>修复日志》</w:t>
            </w:r>
          </w:p>
        </w:tc>
      </w:tr>
      <w:tr>
        <w:trPr>
          <w:cantSplit w:val="false"/>
        </w:trPr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22</w:t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五</w:t>
            </w:r>
          </w:p>
        </w:tc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修复</w:t>
            </w:r>
            <w:r>
              <w:rPr/>
              <w:t>android</w:t>
            </w:r>
            <w:r>
              <w:rPr/>
              <w:t>前端</w:t>
            </w:r>
            <w:r>
              <w:rPr/>
              <w:t>bug</w:t>
            </w:r>
          </w:p>
        </w:tc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邵鑫</w:t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《</w:t>
            </w:r>
            <w:r>
              <w:rPr/>
              <w:t>bug</w:t>
            </w:r>
            <w:r>
              <w:rPr/>
              <w:t>修复日志》</w:t>
            </w:r>
          </w:p>
        </w:tc>
      </w:tr>
      <w:tr>
        <w:trPr>
          <w:cantSplit w:val="false"/>
        </w:trPr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23</w:t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五</w:t>
            </w:r>
          </w:p>
        </w:tc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相关</w:t>
            </w:r>
            <w:r>
              <w:rPr/>
              <w:t>PPT</w:t>
            </w:r>
            <w:r>
              <w:rPr/>
              <w:t>内容设计</w:t>
            </w:r>
          </w:p>
        </w:tc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邵鑫</w:t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《</w:t>
            </w:r>
            <w:r>
              <w:rPr/>
              <w:t>PPT</w:t>
            </w:r>
            <w:r>
              <w:rPr/>
              <w:t>设计文档》</w:t>
            </w:r>
          </w:p>
        </w:tc>
      </w:tr>
      <w:tr>
        <w:trPr>
          <w:cantSplit w:val="false"/>
        </w:trPr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24</w:t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五</w:t>
            </w:r>
          </w:p>
        </w:tc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相关</w:t>
            </w:r>
            <w:r>
              <w:rPr/>
              <w:t>PPT</w:t>
            </w:r>
            <w:r>
              <w:rPr/>
              <w:t>样式设计</w:t>
            </w:r>
          </w:p>
        </w:tc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王思宇</w:t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演示</w:t>
            </w:r>
            <w:r>
              <w:rPr/>
              <w:t>PPT</w:t>
            </w:r>
          </w:p>
        </w:tc>
      </w:tr>
      <w:tr>
        <w:trPr>
          <w:cantSplit w:val="false"/>
        </w:trPr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25</w:t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五</w:t>
            </w:r>
          </w:p>
        </w:tc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相关文档整合与编写</w:t>
            </w:r>
          </w:p>
        </w:tc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祝海波</w:t>
            </w:r>
          </w:p>
        </w:tc>
        <w:tc>
          <w:tcPr>
            <w:tcW w:w="16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/>
            </w:pPr>
            <w:r>
              <w:rPr/>
              <w:t>《概要》及《详细设计》文档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sectPr>
      <w:headerReference w:type="first" r:id="rId2"/>
      <w:footerReference w:type="default" r:id="rId3"/>
      <w:footerReference w:type="first" r:id="rId4"/>
      <w:type w:val="nextPage"/>
      <w:pgSz w:w="11906" w:h="16838"/>
      <w:pgMar w:left="1134" w:right="851" w:header="0" w:top="851" w:footer="992" w:bottom="1134" w:gutter="0"/>
      <w:pgNumType w:start="1" w:fmt="decimal"/>
      <w:formProt w:val="false"/>
      <w:titlePg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0"/>
      <w:jc w:val="center"/>
      <w:rPr>
        <w:szCs w:val="21"/>
      </w:rPr>
    </w:pPr>
    <w:r>
      <w:rPr>
        <w:szCs w:val="21"/>
      </w:rPr>
      <w:t>第</w:t>
    </w:r>
    <w:r>
      <w:rPr>
        <w:szCs w:val="21"/>
      </w:rPr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  <w:r>
      <w:rPr>
        <w:szCs w:val="21"/>
      </w:rPr>
      <w:t>页共</w:t>
    </w:r>
    <w:r>
      <w:rPr>
        <w:szCs w:val="21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  <w:r>
      <w:rPr>
        <w:szCs w:val="21"/>
      </w:rPr>
      <w:t>页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1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UnhideWhenUsed="0" w:count="267" w:defQFormat="0" w:defSemiHidden="0" w:defUIPriority="0" w:defLockedState="0">
    <w:lsdException w:qFormat="1" w:name="Normal"/>
    <w:lsdException w:qFormat="1" w:name="heading 1"/>
    <w:lsdException w:qFormat="1" w:name="heading 2"/>
    <w:lsdException w:qFormat="1" w:name="heading 3"/>
    <w:lsdException w:qFormat="1" w:name="heading 4"/>
    <w:lsdException w:qFormat="1" w:name="heading 5"/>
    <w:lsdException w:qFormat="1" w:name="heading 6"/>
    <w:lsdException w:qFormat="1" w:name="heading 7"/>
    <w:lsdException w:qFormat="1" w:name="heading 8"/>
    <w:lsdException w:qFormat="1" w:name="heading 9"/>
    <w:lsdException w:uiPriority="39" w:name="toc 1"/>
    <w:lsdException w:uiPriority="39" w:name="toc 2"/>
    <w:lsdException w:qFormat="1" w:unhideWhenUsed="1" w:semiHidden="1" w:name="caption"/>
    <w:lsdException w:qFormat="1" w:name="Title"/>
    <w:lsdException w:qFormat="1" w:name="Subtitle"/>
    <w:lsdException w:uiPriority="99" w:name="Hyperlink"/>
    <w:lsdException w:qFormat="1" w:name="Strong"/>
    <w:lsdException w:qFormat="1" w:name="Emphasis"/>
    <w:lsdException w:uiPriority="59" w:name="Table Grid"/>
    <w:lsdException w:uiPriority="99"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99"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</w:latentStyles>
  <w:style w:type="paragraph" w:styleId="Normal" w:default="1">
    <w:name w:val="Normal"/>
    <w:qFormat/>
    <w:rsid w:val="004375be"/>
    <w:pPr>
      <w:widowControl w:val="false"/>
      <w:suppressAutoHyphens w:val="true"/>
      <w:bidi w:val="0"/>
      <w:jc w:val="both"/>
    </w:pPr>
    <w:rPr>
      <w:rFonts w:ascii="Times New Roman" w:hAnsi="Times New Roman" w:eastAsia="宋体" w:cs="Times New Roman"/>
      <w:color w:val="00000A"/>
      <w:sz w:val="21"/>
      <w:szCs w:val="24"/>
      <w:lang w:val="en-US" w:eastAsia="zh-CN" w:bidi="ar-SA"/>
    </w:rPr>
  </w:style>
  <w:style w:type="paragraph" w:styleId="1">
    <w:name w:val="标题 1"/>
    <w:qFormat/>
    <w:rsid w:val="00157867"/>
    <w:basedOn w:val="Normal"/>
    <w:pPr>
      <w:keepNext/>
      <w:keepLines/>
      <w:spacing w:before="340" w:after="330"/>
      <w:outlineLvl w:val="0"/>
    </w:pPr>
    <w:rPr>
      <w:b/>
      <w:bCs/>
      <w:sz w:val="28"/>
      <w:szCs w:val="44"/>
    </w:rPr>
  </w:style>
  <w:style w:type="paragraph" w:styleId="2">
    <w:name w:val="标题 2"/>
    <w:qFormat/>
    <w:rsid w:val="00157867"/>
    <w:basedOn w:val="Normal"/>
    <w:pPr>
      <w:keepNext/>
      <w:keepLines/>
      <w:spacing w:before="260" w:after="260"/>
      <w:outlineLvl w:val="1"/>
    </w:pPr>
    <w:rPr>
      <w:b/>
      <w:sz w:val="24"/>
      <w:szCs w:val="20"/>
    </w:rPr>
  </w:style>
  <w:style w:type="paragraph" w:styleId="3">
    <w:name w:val="标题 3"/>
    <w:qFormat/>
    <w:rsid w:val="00157867"/>
    <w:basedOn w:val="Normal"/>
    <w:pPr>
      <w:keepNext/>
      <w:spacing w:before="240" w:after="120"/>
      <w:outlineLvl w:val="2"/>
    </w:pPr>
    <w:rPr>
      <w:b/>
      <w:caps/>
      <w:szCs w:val="21"/>
    </w:rPr>
  </w:style>
  <w:style w:type="paragraph" w:styleId="4">
    <w:name w:val="标题 4"/>
    <w:qFormat/>
    <w:rsid w:val="00157867"/>
    <w:basedOn w:val="Normal"/>
    <w:pPr>
      <w:keepNext/>
      <w:keepLines/>
      <w:spacing w:lineRule="atLeast" w:line="220" w:before="140" w:after="120"/>
      <w:outlineLvl w:val="3"/>
    </w:pPr>
    <w:rPr>
      <w:rFonts w:ascii="Arial" w:hAnsi="Arial" w:eastAsia="黑体"/>
      <w:b/>
      <w:spacing w:val="-4"/>
      <w:sz w:val="24"/>
      <w:szCs w:val="20"/>
    </w:rPr>
  </w:style>
  <w:style w:type="paragraph" w:styleId="5">
    <w:name w:val="标题 5"/>
    <w:qFormat/>
    <w:rsid w:val="00157867"/>
    <w:basedOn w:val="Normal"/>
    <w:pPr>
      <w:keepNext/>
      <w:jc w:val="center"/>
      <w:outlineLvl w:val="4"/>
    </w:pPr>
    <w:rPr>
      <w:rFonts w:ascii="宋体" w:hAnsi="宋体"/>
      <w:b/>
      <w:sz w:val="36"/>
    </w:rPr>
  </w:style>
  <w:style w:type="paragraph" w:styleId="6">
    <w:name w:val="标题 6"/>
    <w:qFormat/>
    <w:rsid w:val="00157867"/>
    <w:basedOn w:val="Normal"/>
    <w:pPr>
      <w:keepNext/>
      <w:keepLines/>
      <w:spacing w:lineRule="auto" w:line="316" w:before="240" w:after="64"/>
      <w:outlineLvl w:val="5"/>
    </w:pPr>
    <w:rPr>
      <w:rFonts w:ascii="Arial" w:hAnsi="Arial" w:eastAsia="黑体"/>
      <w:b/>
      <w:bCs/>
      <w:sz w:val="24"/>
    </w:rPr>
  </w:style>
  <w:style w:type="paragraph" w:styleId="7">
    <w:name w:val="标题 7"/>
    <w:qFormat/>
    <w:rsid w:val="00157867"/>
    <w:basedOn w:val="Normal"/>
    <w:pPr>
      <w:keepNext/>
      <w:keepLines/>
      <w:spacing w:lineRule="auto" w:line="316" w:before="240" w:after="64"/>
      <w:outlineLvl w:val="6"/>
    </w:pPr>
    <w:rPr>
      <w:b/>
      <w:bCs/>
      <w:sz w:val="24"/>
    </w:rPr>
  </w:style>
  <w:style w:type="paragraph" w:styleId="8">
    <w:name w:val="标题 8"/>
    <w:qFormat/>
    <w:rsid w:val="00157867"/>
    <w:basedOn w:val="Normal"/>
    <w:pPr>
      <w:keepNext/>
      <w:keepLines/>
      <w:spacing w:lineRule="auto" w:line="316" w:before="240" w:after="64"/>
      <w:outlineLvl w:val="7"/>
    </w:pPr>
    <w:rPr>
      <w:rFonts w:ascii="Arial" w:hAnsi="Arial" w:eastAsia="黑体"/>
      <w:sz w:val="24"/>
    </w:rPr>
  </w:style>
  <w:style w:type="paragraph" w:styleId="9">
    <w:name w:val="标题 9"/>
    <w:qFormat/>
    <w:rsid w:val="00157867"/>
    <w:basedOn w:val="Normal"/>
    <w:pPr>
      <w:keepNext/>
      <w:keepLines/>
      <w:spacing w:lineRule="auto" w:line="316" w:before="240" w:after="64"/>
      <w:outlineLvl w:val="8"/>
    </w:pPr>
    <w:rPr>
      <w:rFonts w:ascii="Arial" w:hAnsi="Arial" w:eastAsia="黑体"/>
      <w:szCs w:val="21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agenumber">
    <w:name w:val="page number"/>
    <w:rsid w:val="007427c8"/>
    <w:basedOn w:val="DefaultParagraphFont"/>
    <w:rPr/>
  </w:style>
  <w:style w:type="character" w:styleId="Internet">
    <w:name w:val="Internet 链接"/>
    <w:uiPriority w:val="99"/>
    <w:rsid w:val="00157867"/>
    <w:rPr>
      <w:color w:val="0000FF"/>
      <w:u w:val="single"/>
      <w:lang w:val="zxx" w:eastAsia="zxx" w:bidi="zxx"/>
    </w:rPr>
  </w:style>
  <w:style w:type="character" w:styleId="Char" w:customStyle="1">
    <w:name w:val="批注框文本 Char"/>
    <w:link w:val="ab"/>
    <w:rsid w:val="0097611c"/>
    <w:rPr>
      <w:sz w:val="18"/>
      <w:szCs w:val="18"/>
    </w:rPr>
  </w:style>
  <w:style w:type="character" w:styleId="ListLabel1">
    <w:name w:val="ListLabel 1"/>
    <w:rPr>
      <w:rFonts w:eastAsia="宋体" w:cs="Times New Roman"/>
    </w:rPr>
  </w:style>
  <w:style w:type="character" w:styleId="ListLabel2">
    <w:name w:val="ListLabel 2"/>
    <w:rPr>
      <w:sz w:val="30"/>
      <w:szCs w:val="24"/>
    </w:rPr>
  </w:style>
  <w:style w:type="character" w:styleId="ListLabel3">
    <w:name w:val="ListLabel 3"/>
    <w:rPr>
      <w:sz w:val="28"/>
      <w:szCs w:val="28"/>
    </w:rPr>
  </w:style>
  <w:style w:type="character" w:styleId="ListLabel4">
    <w:name w:val="ListLabel 4"/>
    <w:rPr>
      <w:sz w:val="36"/>
      <w:szCs w:val="36"/>
    </w:rPr>
  </w:style>
  <w:style w:type="character" w:styleId="ListLabel5">
    <w:name w:val="ListLabel 5"/>
    <w:rPr>
      <w:sz w:val="30"/>
      <w:szCs w:val="24"/>
    </w:rPr>
  </w:style>
  <w:style w:type="paragraph" w:styleId="Style5">
    <w:name w:val="标题"/>
    <w:basedOn w:val="Normal"/>
    <w:next w:val="Style6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6">
    <w:name w:val="正文"/>
    <w:rsid w:val="00157867"/>
    <w:basedOn w:val="Normal"/>
    <w:pPr>
      <w:spacing w:lineRule="auto" w:line="288" w:before="0" w:after="120"/>
    </w:pPr>
    <w:rPr/>
  </w:style>
  <w:style w:type="paragraph" w:styleId="Style7">
    <w:name w:val="列表"/>
    <w:basedOn w:val="Style6"/>
    <w:pPr/>
    <w:rPr/>
  </w:style>
  <w:style w:type="paragraph" w:styleId="Style8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9">
    <w:name w:val="索引"/>
    <w:basedOn w:val="Normal"/>
    <w:pPr>
      <w:suppressLineNumbers/>
    </w:pPr>
    <w:rPr/>
  </w:style>
  <w:style w:type="paragraph" w:styleId="Style10">
    <w:name w:val="页脚"/>
    <w:rsid w:val="007427c8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Style11">
    <w:name w:val="页眉"/>
    <w:rsid w:val="007427c8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Char1" w:customStyle="1">
    <w:name w:val="Char"/>
    <w:rsid w:val="007427c8"/>
    <w:basedOn w:val="Normal"/>
    <w:pPr/>
    <w:rPr/>
  </w:style>
  <w:style w:type="paragraph" w:styleId="Style12">
    <w:name w:val="正文缩进"/>
    <w:rsid w:val="00157867"/>
    <w:basedOn w:val="Normal"/>
    <w:pPr>
      <w:ind w:left="840" w:right="0" w:firstLine="480"/>
    </w:pPr>
    <w:rPr>
      <w:rFonts w:ascii="Arial" w:hAnsi="Arial"/>
      <w:sz w:val="24"/>
    </w:rPr>
  </w:style>
  <w:style w:type="paragraph" w:styleId="NormalIndent">
    <w:name w:val="Normal Indent"/>
    <w:rsid w:val="00157867"/>
    <w:basedOn w:val="Normal"/>
    <w:pPr>
      <w:ind w:left="0" w:right="0" w:firstLine="420"/>
    </w:pPr>
    <w:rPr/>
  </w:style>
  <w:style w:type="paragraph" w:styleId="11">
    <w:name w:val="内容目录 1"/>
    <w:uiPriority w:val="39"/>
    <w:rsid w:val="00157867"/>
    <w:basedOn w:val="Normal"/>
    <w:autoRedefine/>
    <w:pPr>
      <w:spacing w:before="120" w:after="120"/>
      <w:jc w:val="left"/>
    </w:pPr>
    <w:rPr>
      <w:b/>
      <w:bCs/>
      <w:caps/>
    </w:rPr>
  </w:style>
  <w:style w:type="paragraph" w:styleId="21">
    <w:name w:val="内容目录 2"/>
    <w:uiPriority w:val="39"/>
    <w:rsid w:val="00157867"/>
    <w:basedOn w:val="Normal"/>
    <w:autoRedefine/>
    <w:pPr>
      <w:tabs>
        <w:tab w:val="left" w:pos="840" w:leader="none"/>
        <w:tab w:val="right" w:pos="9911" w:leader="dot"/>
      </w:tabs>
      <w:spacing w:lineRule="auto" w:line="360"/>
      <w:ind w:left="210" w:right="0" w:hanging="0"/>
      <w:jc w:val="left"/>
    </w:pPr>
    <w:rPr>
      <w:smallCaps/>
    </w:rPr>
  </w:style>
  <w:style w:type="paragraph" w:styleId="TableColHead" w:customStyle="1">
    <w:name w:val="Table - Col. Head"/>
    <w:rsid w:val="00157867"/>
    <w:basedOn w:val="Normal"/>
    <w:pPr>
      <w:keepNext/>
      <w:widowControl/>
      <w:spacing w:before="60" w:after="60"/>
      <w:jc w:val="left"/>
    </w:pPr>
    <w:rPr>
      <w:rFonts w:ascii="Arial" w:hAnsi="Arial"/>
      <w:b/>
      <w:sz w:val="18"/>
      <w:szCs w:val="20"/>
      <w:lang w:eastAsia="en-US"/>
    </w:rPr>
  </w:style>
  <w:style w:type="paragraph" w:styleId="TableText" w:customStyle="1">
    <w:name w:val="Table - Text"/>
    <w:rsid w:val="00157867"/>
    <w:basedOn w:val="Normal"/>
    <w:pPr>
      <w:widowControl/>
      <w:spacing w:before="60" w:after="60"/>
      <w:jc w:val="left"/>
    </w:pPr>
    <w:rPr>
      <w:sz w:val="20"/>
      <w:szCs w:val="20"/>
      <w:lang w:eastAsia="en-US"/>
    </w:rPr>
  </w:style>
  <w:style w:type="paragraph" w:styleId="DocumentMap">
    <w:name w:val="Document Map"/>
    <w:semiHidden/>
    <w:rsid w:val="004b6538"/>
    <w:basedOn w:val="Normal"/>
    <w:pPr>
      <w:shd w:fill="000080" w:val="clear"/>
    </w:pPr>
    <w:rPr/>
  </w:style>
  <w:style w:type="paragraph" w:styleId="BalloonText">
    <w:name w:val="Balloon Text"/>
    <w:link w:val="Char0"/>
    <w:rsid w:val="0097611c"/>
    <w:basedOn w:val="Normal"/>
    <w:pPr/>
    <w:rPr>
      <w:sz w:val="18"/>
      <w:szCs w:val="18"/>
    </w:rPr>
  </w:style>
  <w:style w:type="paragraph" w:styleId="Style13">
    <w:name w:val="框架内容"/>
    <w:basedOn w:val="Normal"/>
    <w:pPr/>
    <w:rPr/>
  </w:style>
  <w:style w:type="paragraph" w:styleId="Style14">
    <w:name w:val="表格内容"/>
    <w:basedOn w:val="Normal"/>
    <w:pPr/>
    <w:rPr/>
  </w:style>
  <w:style w:type="paragraph" w:styleId="Style15">
    <w:name w:val="引文"/>
    <w:basedOn w:val="Normal"/>
    <w:pPr/>
    <w:rPr/>
  </w:style>
  <w:style w:type="paragraph" w:styleId="Style16">
    <w:name w:val="大标题"/>
    <w:basedOn w:val="Style5"/>
    <w:pPr/>
    <w:rPr/>
  </w:style>
  <w:style w:type="paragraph" w:styleId="Style17">
    <w:name w:val="分标题"/>
    <w:basedOn w:val="Style5"/>
    <w:pPr/>
    <w:rPr/>
  </w:style>
  <w:style w:type="paragraph" w:styleId="Style18">
    <w:name w:val="表格标题"/>
    <w:basedOn w:val="Style14"/>
    <w:pPr/>
    <w:rPr/>
  </w:style>
  <w:style w:type="paragraph" w:styleId="Style19">
    <w:name w:val="页眉左侧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3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3"/>
    <w:uiPriority w:val="59"/>
    <w:rsid w:val="00513a65"/>
    <w:rPr>
      <w:rFonts w:hAnsiTheme="minorHAnsi" w:asciiTheme="minorHAnsi" w:cstheme="minorBidi" w:eastAsiaTheme="minorEastAsia"/>
      <w:sz w:val="21"/>
      <w:szCs w:val="22"/>
    </w:r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3D8E506C83773F48AC34A8811321BC0D" ma:contentTypeVersion="2" ma:contentTypeDescription="新建文档。" ma:contentTypeScope="" ma:versionID="4fc69fe6b26461d80af10846798af4a0">
  <xsd:schema xmlns:xsd="http://www.w3.org/2001/XMLSchema" xmlns:xs="http://www.w3.org/2001/XMLSchema" xmlns:p="http://schemas.microsoft.com/office/2006/metadata/properties" xmlns:ns2="98afc4db-4911-4ed8-9fb5-0c1b6d4a0bd5" targetNamespace="http://schemas.microsoft.com/office/2006/metadata/properties" ma:root="true" ma:fieldsID="28785bf2735bf33c14a5668e7526642d" ns2:_="">
    <xsd:import namespace="98afc4db-4911-4ed8-9fb5-0c1b6d4a0b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fc4db-4911-4ed8-9fb5-0c1b6d4a0b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D6DCA-93CC-4FCB-88DB-FDED2DD4FF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afc4db-4911-4ed8-9fb5-0c1b6d4a0b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99E563-6AFA-4C47-A4F1-EE456A0271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CFD03E-3EF4-4907-8F32-5B742807D0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2E0776-CEB5-4749-8607-D22ACEA6E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立项报告.dot</Template>
  <TotalTime>345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2017-09-14T11:42:00Z</dcterms:created>
  <dc:creator>张万军</dc:creator>
  <dc:language>zh-CN</dc:language>
  <cp:lastModifiedBy>AutoBVT</cp:lastModifiedBy>
  <cp:lastPrinted>1601-01-01T00:00:00Z</cp:lastPrinted>
  <dcterms:modified xsi:type="dcterms:W3CDTF">2018-01-11T08:12:00Z</dcterms:modified>
  <cp:revision>224</cp:revision>
  <dc:title>配置项编号：[部门]-[项目编号]-[系统名简称]-[版本号]-[文档名英文简写]-[文档版本号]</dc:title>
</cp:coreProperties>
</file>