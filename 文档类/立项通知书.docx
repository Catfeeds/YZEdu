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28" w:rsidRDefault="003F0128">
      <w:pPr>
        <w:jc w:val="center"/>
      </w:pPr>
      <w:r>
        <w:rPr>
          <w:rFonts w:hint="eastAsia"/>
        </w:rPr>
        <w:t>通知</w:t>
      </w:r>
    </w:p>
    <w:p w:rsidR="003F0128" w:rsidRDefault="003F0128">
      <w:pPr>
        <w:jc w:val="center"/>
      </w:pPr>
    </w:p>
    <w:p w:rsidR="003F0128" w:rsidRDefault="003F0128">
      <w:pPr>
        <w:jc w:val="center"/>
      </w:pPr>
      <w:r>
        <w:rPr>
          <w:rFonts w:hint="eastAsia"/>
        </w:rPr>
        <w:t>立项通知书</w:t>
      </w:r>
    </w:p>
    <w:p w:rsidR="003F0128" w:rsidRDefault="003F0128" w:rsidP="004F5A34">
      <w:pPr>
        <w:ind w:firstLineChars="200" w:firstLine="31680"/>
      </w:pPr>
      <w:r>
        <w:rPr>
          <w:rFonts w:hint="eastAsia"/>
          <w:u w:val="single"/>
        </w:rPr>
        <w:t>团队项目管理平台</w:t>
      </w:r>
      <w:r>
        <w:rPr>
          <w:rFonts w:hint="eastAsia"/>
        </w:rPr>
        <w:t>项目，已通过立项评审委员会评审，项目编号：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u w:val="single"/>
          </w:rPr>
          <w:t>1.0.0</w:t>
        </w:r>
      </w:smartTag>
      <w:r>
        <w:rPr>
          <w:u w:val="single"/>
        </w:rPr>
        <w:t xml:space="preserve"> </w:t>
      </w:r>
      <w:r>
        <w:rPr>
          <w:rFonts w:hint="eastAsia"/>
          <w:u w:val="single"/>
        </w:rPr>
        <w:t>邵鑫</w:t>
      </w:r>
      <w:r>
        <w:rPr>
          <w:rFonts w:hint="eastAsia"/>
        </w:rPr>
        <w:t>为该项目经理，负责项目执行与管理。</w:t>
      </w:r>
    </w:p>
    <w:p w:rsidR="003F0128" w:rsidRDefault="003F0128">
      <w:pPr>
        <w:ind w:firstLine="560"/>
      </w:pPr>
      <w:r>
        <w:rPr>
          <w:rFonts w:hint="eastAsia"/>
        </w:rPr>
        <w:t>根据公司开发管理规范要求，已通过立项的项目必须严格按照</w:t>
      </w:r>
      <w:r>
        <w:t>CMMI</w:t>
      </w:r>
      <w:r>
        <w:rPr>
          <w:rFonts w:hint="eastAsia"/>
        </w:rPr>
        <w:t>流程开发。如果必要的资金和资源已经到位，项目负责人接到本通知后，应开始启动项目，组建项目组，具体项目组人员组成及项目要求，以《项目任务书》为准。请项目经理协同项目核心成员按相关开发管理规定和模板撰写《初步项目计划》等相关文档。</w:t>
      </w:r>
    </w:p>
    <w:p w:rsidR="003F0128" w:rsidRDefault="003F0128">
      <w:pPr>
        <w:ind w:firstLine="560"/>
      </w:pPr>
      <w:r>
        <w:rPr>
          <w:rFonts w:hint="eastAsia"/>
        </w:rPr>
        <w:t>请大家安排好时间，在</w:t>
      </w:r>
      <w:r>
        <w:t>2017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日底前完成项目“初步计划”的编制。特发此通知告知。</w:t>
      </w:r>
    </w:p>
    <w:p w:rsidR="003F0128" w:rsidRDefault="003F0128">
      <w:pPr>
        <w:ind w:firstLine="560"/>
        <w:jc w:val="right"/>
      </w:pPr>
      <w:r>
        <w:t>2017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</w:t>
      </w:r>
    </w:p>
    <w:p w:rsidR="003F0128" w:rsidRDefault="003F0128">
      <w:pPr>
        <w:ind w:firstLine="560"/>
      </w:pPr>
    </w:p>
    <w:p w:rsidR="003F0128" w:rsidRDefault="003F0128">
      <w:pPr>
        <w:ind w:firstLine="560"/>
      </w:pPr>
    </w:p>
    <w:p w:rsidR="003F0128" w:rsidRDefault="003F0128">
      <w:pPr>
        <w:ind w:firstLine="560"/>
      </w:pPr>
    </w:p>
    <w:p w:rsidR="003F0128" w:rsidRDefault="003F0128">
      <w:pPr>
        <w:ind w:firstLine="560"/>
      </w:pPr>
    </w:p>
    <w:p w:rsidR="003F0128" w:rsidRDefault="003F0128">
      <w:pPr>
        <w:ind w:firstLine="560"/>
      </w:pPr>
    </w:p>
    <w:p w:rsidR="003F0128" w:rsidRDefault="003F0128">
      <w:bookmarkStart w:id="0" w:name="_GoBack"/>
      <w:bookmarkEnd w:id="0"/>
    </w:p>
    <w:sectPr w:rsidR="003F0128" w:rsidSect="003F1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3CD411C0"/>
    <w:rsid w:val="003F0128"/>
    <w:rsid w:val="003F18B1"/>
    <w:rsid w:val="004F5A34"/>
    <w:rsid w:val="005222B1"/>
    <w:rsid w:val="00715273"/>
    <w:rsid w:val="00E06A45"/>
    <w:rsid w:val="2A473299"/>
    <w:rsid w:val="3CD4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8B1"/>
    <w:pPr>
      <w:widowControl w:val="0"/>
      <w:jc w:val="both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40</Words>
  <Characters>234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60281</dc:creator>
  <cp:keywords/>
  <dc:description/>
  <cp:lastModifiedBy>User</cp:lastModifiedBy>
  <cp:revision>4</cp:revision>
  <dcterms:created xsi:type="dcterms:W3CDTF">2017-10-26T00:29:00Z</dcterms:created>
  <dcterms:modified xsi:type="dcterms:W3CDTF">2017-10-26T05:31:00Z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